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47" w:rsidRPr="002D7D47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r w:rsidRPr="002D7D47">
        <w:rPr>
          <w:b/>
          <w:szCs w:val="20"/>
        </w:rPr>
        <w:t>SS&amp;C Conference Corporation Board of Directors</w:t>
      </w:r>
    </w:p>
    <w:p w:rsidR="002D7D47" w:rsidRPr="002D7D47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r w:rsidRPr="002D7D47">
        <w:rPr>
          <w:b/>
          <w:szCs w:val="20"/>
        </w:rPr>
        <w:t>Asilomar Conference Steering Committee</w:t>
      </w:r>
      <w:r>
        <w:rPr>
          <w:b/>
          <w:szCs w:val="20"/>
        </w:rPr>
        <w:t xml:space="preserve">, </w:t>
      </w:r>
      <w:r w:rsidR="00806287">
        <w:rPr>
          <w:b/>
          <w:szCs w:val="20"/>
        </w:rPr>
        <w:t xml:space="preserve">effective </w:t>
      </w:r>
      <w:r w:rsidR="005A30EC">
        <w:rPr>
          <w:b/>
          <w:szCs w:val="20"/>
        </w:rPr>
        <w:t>post SC meeting 2013</w:t>
      </w:r>
      <w:r w:rsidR="00DC47A0">
        <w:rPr>
          <w:b/>
          <w:szCs w:val="20"/>
        </w:rPr>
        <w:t xml:space="preserve"> </w:t>
      </w:r>
    </w:p>
    <w:p w:rsidR="007F17E7" w:rsidRDefault="007F17E7"/>
    <w:tbl>
      <w:tblPr>
        <w:tblStyle w:val="TableGrid"/>
        <w:tblW w:w="101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90"/>
        <w:gridCol w:w="1530"/>
        <w:gridCol w:w="3150"/>
      </w:tblGrid>
      <w:tr w:rsidR="007F17E7" w:rsidRPr="00476F02" w:rsidTr="007F17E7">
        <w:tc>
          <w:tcPr>
            <w:tcW w:w="5490" w:type="dxa"/>
          </w:tcPr>
          <w:p w:rsidR="007F17E7" w:rsidRPr="00476F02" w:rsidRDefault="007F17E7"/>
        </w:tc>
        <w:tc>
          <w:tcPr>
            <w:tcW w:w="1530" w:type="dxa"/>
          </w:tcPr>
          <w:p w:rsidR="007F17E7" w:rsidRPr="00476F02" w:rsidRDefault="007F17E7" w:rsidP="007F17E7">
            <w:pPr>
              <w:jc w:val="center"/>
            </w:pPr>
            <w:r w:rsidRPr="00476F02">
              <w:rPr>
                <w:u w:val="single"/>
              </w:rPr>
              <w:t>term expires November</w:t>
            </w:r>
          </w:p>
        </w:tc>
        <w:tc>
          <w:tcPr>
            <w:tcW w:w="3150" w:type="dxa"/>
          </w:tcPr>
          <w:p w:rsidR="007F17E7" w:rsidRPr="00476F02" w:rsidRDefault="007F17E7">
            <w:r w:rsidRPr="00476F02">
              <w:rPr>
                <w:u w:val="single"/>
              </w:rPr>
              <w:t>email</w:t>
            </w:r>
          </w:p>
        </w:tc>
      </w:tr>
      <w:tr w:rsidR="007F17E7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:rsidTr="007F17E7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Monique P. Fargues, </w:t>
                  </w:r>
                  <w:r w:rsidRPr="00476F02">
                    <w:rPr>
                      <w:b/>
                      <w:noProof/>
                    </w:rPr>
                    <w:t>President &amp; Chair</w:t>
                  </w:r>
                </w:p>
              </w:tc>
            </w:tr>
            <w:tr w:rsidR="007F17E7" w:rsidRPr="00476F02" w:rsidTr="007F17E7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:rsidTr="007F17E7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EC/Fa</w:t>
                  </w:r>
                </w:p>
              </w:tc>
            </w:tr>
            <w:tr w:rsidR="007F17E7" w:rsidRPr="00476F02" w:rsidTr="007F17E7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7F17E7" w:rsidRPr="00476F02" w:rsidTr="007F17E7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:rsidR="007F17E7" w:rsidRPr="00476F02" w:rsidRDefault="007F17E7"/>
        </w:tc>
        <w:tc>
          <w:tcPr>
            <w:tcW w:w="1530" w:type="dxa"/>
          </w:tcPr>
          <w:p w:rsidR="007F17E7" w:rsidRPr="00476F02" w:rsidRDefault="000E273F">
            <w:r>
              <w:t>2015</w:t>
            </w:r>
          </w:p>
        </w:tc>
        <w:tc>
          <w:tcPr>
            <w:tcW w:w="315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fargues@asilomarssc.org</w:t>
                  </w:r>
                </w:p>
              </w:tc>
            </w:tr>
          </w:tbl>
          <w:p w:rsidR="007F17E7" w:rsidRPr="00476F02" w:rsidRDefault="007F17E7"/>
        </w:tc>
      </w:tr>
      <w:tr w:rsidR="007F17E7" w:rsidRPr="00476F02" w:rsidTr="007F17E7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Sherif Michael, </w:t>
                  </w:r>
                  <w:r w:rsidRPr="00476F02">
                    <w:rPr>
                      <w:b/>
                      <w:noProof/>
                    </w:rPr>
                    <w:t>Secretary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EC/Mi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:rsidR="007F17E7" w:rsidRPr="00476F02" w:rsidRDefault="007F17E7"/>
        </w:tc>
        <w:tc>
          <w:tcPr>
            <w:tcW w:w="1530" w:type="dxa"/>
          </w:tcPr>
          <w:p w:rsidR="007F17E7" w:rsidRPr="00476F02" w:rsidRDefault="007F17E7">
            <w:r w:rsidRPr="00476F02">
              <w:t>201</w:t>
            </w:r>
            <w:r w:rsidR="00002576">
              <w:t>7</w:t>
            </w:r>
          </w:p>
        </w:tc>
        <w:tc>
          <w:tcPr>
            <w:tcW w:w="315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michael@nps.edu</w:t>
                  </w:r>
                </w:p>
              </w:tc>
            </w:tr>
          </w:tbl>
          <w:p w:rsidR="007F17E7" w:rsidRPr="00476F02" w:rsidRDefault="007F17E7"/>
        </w:tc>
      </w:tr>
      <w:tr w:rsidR="007F17E7" w:rsidRPr="00476F02" w:rsidTr="002D7D47">
        <w:tc>
          <w:tcPr>
            <w:tcW w:w="5490" w:type="dxa"/>
            <w:tcBorders>
              <w:bottom w:val="single" w:sz="4" w:space="0" w:color="auto"/>
            </w:tcBorders>
          </w:tcPr>
          <w:p w:rsidR="007F17E7" w:rsidRPr="00476F02" w:rsidRDefault="007F17E7">
            <w:r w:rsidRPr="00476F02">
              <w:t xml:space="preserve">  Prof. Ric Romero, </w:t>
            </w:r>
            <w:r w:rsidRPr="00476F02">
              <w:rPr>
                <w:b/>
              </w:rPr>
              <w:t>Treasurer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:rsidTr="007F17E7">
              <w:tc>
                <w:tcPr>
                  <w:tcW w:w="1099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:rsidTr="007F17E7">
              <w:tc>
                <w:tcPr>
                  <w:tcW w:w="1099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EC/Rr</w:t>
                  </w:r>
                </w:p>
              </w:tc>
            </w:tr>
            <w:tr w:rsidR="007F17E7" w:rsidRPr="00476F02" w:rsidTr="007F17E7">
              <w:tc>
                <w:tcPr>
                  <w:tcW w:w="1099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7F17E7" w:rsidRPr="00476F02" w:rsidTr="007F17E7">
              <w:tc>
                <w:tcPr>
                  <w:tcW w:w="1099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:rsidR="007F17E7" w:rsidRPr="00476F02" w:rsidRDefault="007F17E7"/>
        </w:tc>
        <w:tc>
          <w:tcPr>
            <w:tcW w:w="1530" w:type="dxa"/>
            <w:tcBorders>
              <w:bottom w:val="single" w:sz="4" w:space="0" w:color="auto"/>
            </w:tcBorders>
          </w:tcPr>
          <w:p w:rsidR="007F17E7" w:rsidRPr="00476F02" w:rsidRDefault="007F17E7">
            <w:r w:rsidRPr="00476F02">
              <w:t>2015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7F17E7" w:rsidRPr="00476F02" w:rsidRDefault="007F17E7" w:rsidP="00B60737">
            <w:r w:rsidRPr="00476F02">
              <w:t>treasurer@asilomarssc.org</w:t>
            </w:r>
          </w:p>
        </w:tc>
      </w:tr>
      <w:tr w:rsidR="002D7D47" w:rsidRPr="00476F02" w:rsidTr="00476F02">
        <w:tc>
          <w:tcPr>
            <w:tcW w:w="10170" w:type="dxa"/>
            <w:gridSpan w:val="3"/>
            <w:shd w:val="clear" w:color="auto" w:fill="D9D9D9" w:themeFill="background1" w:themeFillShade="D9"/>
          </w:tcPr>
          <w:p w:rsidR="002D7D47" w:rsidRPr="00476F02" w:rsidRDefault="002D7D47"/>
        </w:tc>
      </w:tr>
      <w:tr w:rsidR="007F17E7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Scott Acton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Virginia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P.O. Box 400743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Charlottesville, VA 22904-4743</w:t>
                  </w:r>
                </w:p>
              </w:tc>
            </w:tr>
          </w:tbl>
          <w:p w:rsidR="007F17E7" w:rsidRPr="00476F02" w:rsidRDefault="007F17E7"/>
        </w:tc>
        <w:tc>
          <w:tcPr>
            <w:tcW w:w="1530" w:type="dxa"/>
          </w:tcPr>
          <w:p w:rsidR="007F17E7" w:rsidRPr="00476F02" w:rsidRDefault="007F17E7">
            <w:r w:rsidRPr="00476F02">
              <w:t>201</w:t>
            </w:r>
            <w:r w:rsidR="00160736">
              <w:t>6</w:t>
            </w:r>
          </w:p>
        </w:tc>
        <w:tc>
          <w:tcPr>
            <w:tcW w:w="315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acton@virginia.edu</w:t>
                  </w:r>
                </w:p>
              </w:tc>
            </w:tr>
          </w:tbl>
          <w:p w:rsidR="007F17E7" w:rsidRPr="00476F02" w:rsidRDefault="007F17E7"/>
        </w:tc>
      </w:tr>
      <w:tr w:rsidR="007F17E7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Prof. Maite Brandt-Pearce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r w:rsidRPr="00476F02">
                    <w:t xml:space="preserve">Dept </w:t>
                  </w:r>
                  <w:r w:rsidR="002D7D47" w:rsidRPr="00476F02">
                    <w:t xml:space="preserve">of </w:t>
                  </w:r>
                  <w:r w:rsidRPr="00476F02">
                    <w:t>Elect</w:t>
                  </w:r>
                  <w:r w:rsidR="002D7D47" w:rsidRPr="00476F02">
                    <w:t>r</w:t>
                  </w:r>
                  <w:r w:rsidRPr="00476F02">
                    <w:t>ical and Computer Engr.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r w:rsidRPr="00476F02">
                    <w:t>University of Virginia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r w:rsidRPr="00476F02">
                    <w:t>P.O. Box 400743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r w:rsidRPr="00476F02">
                    <w:t>Charlottesville, VA 22904</w:t>
                  </w:r>
                </w:p>
              </w:tc>
            </w:tr>
          </w:tbl>
          <w:p w:rsidR="007F17E7" w:rsidRPr="00476F02" w:rsidRDefault="007F17E7"/>
        </w:tc>
        <w:tc>
          <w:tcPr>
            <w:tcW w:w="1530" w:type="dxa"/>
          </w:tcPr>
          <w:p w:rsidR="007F17E7" w:rsidRPr="00476F02" w:rsidRDefault="007F17E7">
            <w:r w:rsidRPr="00476F02">
              <w:t>201</w:t>
            </w:r>
            <w:r w:rsidR="00160736">
              <w:t>6</w:t>
            </w:r>
          </w:p>
        </w:tc>
        <w:tc>
          <w:tcPr>
            <w:tcW w:w="315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mb-p@virginia.edu</w:t>
                  </w:r>
                </w:p>
              </w:tc>
            </w:tr>
          </w:tbl>
          <w:p w:rsidR="007F17E7" w:rsidRPr="00476F02" w:rsidRDefault="007F17E7"/>
        </w:tc>
      </w:tr>
      <w:tr w:rsidR="007F17E7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Linda DeBrunner</w:t>
                  </w:r>
                  <w:r w:rsidR="002D7D47" w:rsidRPr="00476F02">
                    <w:rPr>
                      <w:noProof/>
                    </w:rPr>
                    <w:t xml:space="preserve">, </w:t>
                  </w:r>
                  <w:r w:rsidR="002D7D47" w:rsidRPr="00476F02">
                    <w:rPr>
                      <w:i/>
                      <w:noProof/>
                    </w:rPr>
                    <w:t>Publicity Chair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A-341-A</w:t>
                  </w:r>
                </w:p>
              </w:tc>
            </w:tr>
            <w:tr w:rsidR="007F17E7" w:rsidRPr="00476F02" w:rsidTr="00476F02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:rsidR="007F17E7" w:rsidRPr="00476F02" w:rsidRDefault="007F17E7"/>
        </w:tc>
        <w:tc>
          <w:tcPr>
            <w:tcW w:w="1530" w:type="dxa"/>
          </w:tcPr>
          <w:p w:rsidR="007F17E7" w:rsidRPr="00476F02" w:rsidRDefault="007F17E7">
            <w:r w:rsidRPr="00476F02">
              <w:t>2014</w:t>
            </w:r>
          </w:p>
        </w:tc>
        <w:tc>
          <w:tcPr>
            <w:tcW w:w="315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linda.debrunner@eng.fsu.edu</w:t>
                  </w:r>
                </w:p>
              </w:tc>
            </w:tr>
          </w:tbl>
          <w:p w:rsidR="007F17E7" w:rsidRPr="00476F02" w:rsidRDefault="007F17E7" w:rsidP="007F17E7">
            <w:pPr>
              <w:ind w:firstLine="720"/>
            </w:pPr>
          </w:p>
        </w:tc>
      </w:tr>
      <w:tr w:rsidR="003925F8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3925F8">
              <w:tc>
                <w:tcPr>
                  <w:tcW w:w="4968" w:type="dxa"/>
                </w:tcPr>
                <w:p w:rsidR="003925F8" w:rsidRPr="00476F02" w:rsidRDefault="003925F8" w:rsidP="003925F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Prof. Victor</w:t>
                  </w:r>
                  <w:r w:rsidRPr="00476F02">
                    <w:rPr>
                      <w:noProof/>
                    </w:rPr>
                    <w:t xml:space="preserve"> DeBrunner, </w:t>
                  </w:r>
                  <w:r w:rsidRPr="00476F02">
                    <w:rPr>
                      <w:i/>
                      <w:noProof/>
                    </w:rPr>
                    <w:t>Publicity Chair</w:t>
                  </w:r>
                </w:p>
              </w:tc>
            </w:tr>
            <w:tr w:rsidR="003925F8" w:rsidRPr="00476F02" w:rsidTr="003925F8">
              <w:tc>
                <w:tcPr>
                  <w:tcW w:w="4968" w:type="dxa"/>
                </w:tcPr>
                <w:p w:rsidR="003925F8" w:rsidRPr="00476F02" w:rsidRDefault="003925F8" w:rsidP="003925F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3925F8" w:rsidRPr="00476F02" w:rsidTr="003925F8">
              <w:tc>
                <w:tcPr>
                  <w:tcW w:w="4968" w:type="dxa"/>
                </w:tcPr>
                <w:p w:rsidR="003925F8" w:rsidRPr="00476F02" w:rsidRDefault="003925F8" w:rsidP="003925F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3925F8" w:rsidRPr="00476F02" w:rsidTr="003925F8">
              <w:tc>
                <w:tcPr>
                  <w:tcW w:w="4968" w:type="dxa"/>
                </w:tcPr>
                <w:p w:rsidR="003925F8" w:rsidRPr="00476F02" w:rsidRDefault="003925F8" w:rsidP="003925F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A-341-A</w:t>
                  </w:r>
                </w:p>
              </w:tc>
            </w:tr>
            <w:tr w:rsidR="003925F8" w:rsidRPr="00476F02" w:rsidTr="003925F8">
              <w:tc>
                <w:tcPr>
                  <w:tcW w:w="4968" w:type="dxa"/>
                </w:tcPr>
                <w:p w:rsidR="003925F8" w:rsidRPr="00476F02" w:rsidRDefault="003925F8" w:rsidP="003925F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:rsidR="003925F8" w:rsidRPr="00476F02" w:rsidRDefault="003925F8" w:rsidP="003925F8"/>
        </w:tc>
        <w:tc>
          <w:tcPr>
            <w:tcW w:w="1530" w:type="dxa"/>
          </w:tcPr>
          <w:p w:rsidR="003925F8" w:rsidRPr="00476F02" w:rsidRDefault="003925F8" w:rsidP="003925F8">
            <w:r w:rsidRPr="00476F02">
              <w:t>201</w:t>
            </w:r>
            <w:r>
              <w:t>5</w:t>
            </w:r>
          </w:p>
        </w:tc>
        <w:tc>
          <w:tcPr>
            <w:tcW w:w="3150" w:type="dxa"/>
          </w:tcPr>
          <w:p w:rsidR="003925F8" w:rsidRDefault="005B593F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7" w:history="1">
              <w:r w:rsidR="003925F8" w:rsidRPr="00941C12">
                <w:rPr>
                  <w:rStyle w:val="Hyperlink"/>
                </w:rPr>
                <w:t>victor.debrunner@eng.fsu.edu</w:t>
              </w:r>
            </w:hyperlink>
          </w:p>
          <w:p w:rsidR="003925F8" w:rsidRPr="00476F02" w:rsidRDefault="003925F8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</w:p>
        </w:tc>
      </w:tr>
      <w:tr w:rsidR="003925F8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Milos Ercegovac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Computer Science Dept.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California at Los Angeles (UCLA)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Los Angeles, CA 90095</w:t>
                  </w:r>
                </w:p>
              </w:tc>
            </w:tr>
          </w:tbl>
          <w:p w:rsidR="003925F8" w:rsidRPr="00476F02" w:rsidRDefault="003925F8"/>
        </w:tc>
        <w:tc>
          <w:tcPr>
            <w:tcW w:w="1530" w:type="dxa"/>
          </w:tcPr>
          <w:p w:rsidR="003925F8" w:rsidRPr="00476F02" w:rsidRDefault="003925F8">
            <w:r w:rsidRPr="00476F02">
              <w:t>2014</w:t>
            </w:r>
          </w:p>
        </w:tc>
        <w:tc>
          <w:tcPr>
            <w:tcW w:w="3150" w:type="dxa"/>
          </w:tcPr>
          <w:p w:rsidR="003925F8" w:rsidRPr="00476F02" w:rsidRDefault="003925F8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</w:p>
        </w:tc>
      </w:tr>
      <w:tr w:rsidR="003925F8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Benjamin Friedlander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Dept. of Electrical Engineering,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California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1156 High Street, MS:SOE2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Santa Cruz, CA 95064</w:t>
                  </w:r>
                </w:p>
              </w:tc>
            </w:tr>
          </w:tbl>
          <w:p w:rsidR="003925F8" w:rsidRPr="00476F02" w:rsidRDefault="003925F8"/>
        </w:tc>
        <w:tc>
          <w:tcPr>
            <w:tcW w:w="1530" w:type="dxa"/>
          </w:tcPr>
          <w:p w:rsidR="003925F8" w:rsidRPr="00476F02" w:rsidRDefault="003925F8">
            <w:r w:rsidRPr="00476F02">
              <w:lastRenderedPageBreak/>
              <w:t>2015</w:t>
            </w:r>
          </w:p>
        </w:tc>
        <w:tc>
          <w:tcPr>
            <w:tcW w:w="315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Benjamin.friedlander@gmail.com</w:t>
                  </w:r>
                </w:p>
              </w:tc>
            </w:tr>
          </w:tbl>
          <w:p w:rsidR="003925F8" w:rsidRPr="00476F02" w:rsidRDefault="003925F8"/>
        </w:tc>
      </w:tr>
      <w:tr w:rsidR="003925F8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Prof. fredric j. harris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 State University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  92182</w:t>
                  </w:r>
                </w:p>
              </w:tc>
            </w:tr>
          </w:tbl>
          <w:p w:rsidR="003925F8" w:rsidRPr="00476F02" w:rsidRDefault="003925F8"/>
        </w:tc>
        <w:tc>
          <w:tcPr>
            <w:tcW w:w="1530" w:type="dxa"/>
          </w:tcPr>
          <w:p w:rsidR="003925F8" w:rsidRPr="00476F02" w:rsidRDefault="003925F8">
            <w:r w:rsidRPr="00476F02">
              <w:t>2015</w:t>
            </w:r>
          </w:p>
        </w:tc>
        <w:tc>
          <w:tcPr>
            <w:tcW w:w="315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fred.harris@sdsu.edu</w:t>
                  </w:r>
                </w:p>
              </w:tc>
            </w:tr>
          </w:tbl>
          <w:p w:rsidR="003925F8" w:rsidRPr="00476F02" w:rsidRDefault="003925F8"/>
        </w:tc>
      </w:tr>
      <w:tr w:rsidR="003925F8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Ralph D. Hippenstiel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8709 Octans Street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92126</w:t>
                  </w:r>
                </w:p>
              </w:tc>
            </w:tr>
          </w:tbl>
          <w:p w:rsidR="003925F8" w:rsidRPr="00476F02" w:rsidRDefault="003925F8"/>
        </w:tc>
        <w:tc>
          <w:tcPr>
            <w:tcW w:w="1530" w:type="dxa"/>
          </w:tcPr>
          <w:p w:rsidR="003925F8" w:rsidRPr="00476F02" w:rsidRDefault="003925F8">
            <w:r w:rsidRPr="00476F02">
              <w:t>2015</w:t>
            </w:r>
          </w:p>
        </w:tc>
        <w:tc>
          <w:tcPr>
            <w:tcW w:w="315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rhippenstiel@yahoo.com</w:t>
                  </w:r>
                </w:p>
              </w:tc>
            </w:tr>
          </w:tbl>
          <w:p w:rsidR="003925F8" w:rsidRPr="00476F02" w:rsidRDefault="003925F8"/>
        </w:tc>
      </w:tr>
      <w:tr w:rsidR="003925F8" w:rsidRPr="00476F02" w:rsidTr="007F17E7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W. Kenneth Jenkins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Electrical Engineering Dept.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The Pen</w:t>
                  </w:r>
                  <w:r w:rsidR="00B60737">
                    <w:rPr>
                      <w:noProof/>
                    </w:rPr>
                    <w:t>n</w:t>
                  </w:r>
                  <w:r w:rsidRPr="00476F02">
                    <w:rPr>
                      <w:noProof/>
                    </w:rPr>
                    <w:t>sylvania State University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B6073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209C</w:t>
                  </w:r>
                  <w:r w:rsidR="003925F8" w:rsidRPr="00476F02">
                    <w:rPr>
                      <w:noProof/>
                    </w:rPr>
                    <w:t xml:space="preserve"> Electrical Engineering </w:t>
                  </w:r>
                  <w:r>
                    <w:rPr>
                      <w:noProof/>
                    </w:rPr>
                    <w:t>West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Park, PA 16802-2705</w:t>
                  </w:r>
                </w:p>
              </w:tc>
            </w:tr>
          </w:tbl>
          <w:p w:rsidR="003925F8" w:rsidRPr="00476F02" w:rsidRDefault="003925F8" w:rsidP="007F17E7">
            <w:pPr>
              <w:ind w:firstLine="720"/>
            </w:pPr>
          </w:p>
        </w:tc>
        <w:tc>
          <w:tcPr>
            <w:tcW w:w="1530" w:type="dxa"/>
          </w:tcPr>
          <w:p w:rsidR="003925F8" w:rsidRPr="00476F02" w:rsidRDefault="003925F8">
            <w:r w:rsidRPr="00476F02">
              <w:t>2015</w:t>
            </w:r>
          </w:p>
        </w:tc>
        <w:tc>
          <w:tcPr>
            <w:tcW w:w="315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jenkins@engr.psu.edu</w:t>
                  </w:r>
                </w:p>
              </w:tc>
            </w:tr>
          </w:tbl>
          <w:p w:rsidR="003925F8" w:rsidRPr="00476F02" w:rsidRDefault="003925F8"/>
        </w:tc>
      </w:tr>
      <w:tr w:rsidR="003925F8" w:rsidRPr="00476F02" w:rsidTr="007F17E7">
        <w:tc>
          <w:tcPr>
            <w:tcW w:w="5490" w:type="dxa"/>
          </w:tcPr>
          <w:p w:rsidR="003925F8" w:rsidRPr="00476F02" w:rsidRDefault="003925F8" w:rsidP="00BD4706">
            <w:r w:rsidRPr="00476F02">
              <w:t xml:space="preserve">  Prof. Frank Kragh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3925F8" w:rsidRPr="00476F02" w:rsidTr="00476F02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EC/Kr</w:t>
                  </w:r>
                </w:p>
              </w:tc>
            </w:tr>
            <w:tr w:rsidR="003925F8" w:rsidRPr="00476F02" w:rsidTr="00476F02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3925F8" w:rsidRPr="00476F02" w:rsidTr="00476F02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:rsidR="003925F8" w:rsidRPr="00476F02" w:rsidRDefault="003925F8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  <w:tc>
          <w:tcPr>
            <w:tcW w:w="1530" w:type="dxa"/>
          </w:tcPr>
          <w:p w:rsidR="003925F8" w:rsidRPr="00476F02" w:rsidRDefault="003925F8">
            <w:r w:rsidRPr="00476F02">
              <w:t>2015</w:t>
            </w:r>
          </w:p>
        </w:tc>
        <w:tc>
          <w:tcPr>
            <w:tcW w:w="315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frank.kragh@ieee.org</w:t>
                  </w:r>
                </w:p>
              </w:tc>
            </w:tr>
          </w:tbl>
          <w:p w:rsidR="003925F8" w:rsidRPr="00476F02" w:rsidRDefault="003925F8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</w:tr>
      <w:tr w:rsidR="003925F8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7F17E7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Dr. Michael B. Matthews, </w:t>
                  </w:r>
                  <w:r w:rsidRPr="00476F02">
                    <w:rPr>
                      <w:i/>
                      <w:noProof/>
                    </w:rPr>
                    <w:t>Publications Chair</w:t>
                  </w:r>
                </w:p>
              </w:tc>
            </w:tr>
            <w:tr w:rsidR="003925F8" w:rsidRPr="00476F02" w:rsidTr="007F17E7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ATK Space Systems</w:t>
                  </w:r>
                </w:p>
              </w:tc>
            </w:tr>
            <w:tr w:rsidR="003925F8" w:rsidRPr="00476F02" w:rsidTr="007F17E7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10 Ragsdale Drive, Suite 201</w:t>
                  </w:r>
                </w:p>
              </w:tc>
            </w:tr>
            <w:tr w:rsidR="003925F8" w:rsidRPr="00476F02" w:rsidTr="007F17E7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93940</w:t>
                  </w:r>
                </w:p>
              </w:tc>
            </w:tr>
          </w:tbl>
          <w:p w:rsidR="003925F8" w:rsidRPr="00476F02" w:rsidRDefault="003925F8" w:rsidP="007F17E7">
            <w:pPr>
              <w:tabs>
                <w:tab w:val="left" w:pos="1082"/>
              </w:tabs>
            </w:pPr>
          </w:p>
        </w:tc>
        <w:tc>
          <w:tcPr>
            <w:tcW w:w="1530" w:type="dxa"/>
          </w:tcPr>
          <w:p w:rsidR="003925F8" w:rsidRPr="00476F02" w:rsidRDefault="003925F8">
            <w:r w:rsidRPr="00476F02">
              <w:t>201</w:t>
            </w:r>
            <w:r w:rsidR="00160736">
              <w:t>6</w:t>
            </w:r>
          </w:p>
        </w:tc>
        <w:tc>
          <w:tcPr>
            <w:tcW w:w="315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Michael.matthews@atk.com</w:t>
                  </w:r>
                </w:p>
              </w:tc>
            </w:tr>
          </w:tbl>
          <w:p w:rsidR="003925F8" w:rsidRPr="00476F02" w:rsidRDefault="003925F8"/>
        </w:tc>
      </w:tr>
      <w:tr w:rsidR="008A169A" w:rsidRPr="00476F02" w:rsidTr="007F17E7">
        <w:tc>
          <w:tcPr>
            <w:tcW w:w="5490" w:type="dxa"/>
          </w:tcPr>
          <w:p w:rsidR="008A169A" w:rsidRDefault="008A169A" w:rsidP="008A169A">
            <w:r>
              <w:t>Dr. Marios Pattichis</w:t>
            </w:r>
          </w:p>
          <w:p w:rsidR="008A169A" w:rsidRDefault="008A169A" w:rsidP="008A169A">
            <w:r>
              <w:t>Department of Electrical and Computer Engineering</w:t>
            </w:r>
          </w:p>
          <w:p w:rsidR="008A169A" w:rsidRDefault="008A169A" w:rsidP="008A169A">
            <w:r>
              <w:t>MSC01 1100</w:t>
            </w:r>
          </w:p>
          <w:p w:rsidR="008A169A" w:rsidRDefault="008A169A" w:rsidP="008A169A">
            <w:r>
              <w:t>1 University of New Mexico</w:t>
            </w:r>
          </w:p>
          <w:p w:rsidR="008A169A" w:rsidRDefault="008A169A" w:rsidP="008A169A">
            <w:r>
              <w:t>ECE Bldg., Room: 229A</w:t>
            </w:r>
          </w:p>
          <w:p w:rsidR="008A169A" w:rsidRPr="00476F02" w:rsidRDefault="008A169A" w:rsidP="008A169A">
            <w:r>
              <w:t>Albuquerque, NM 87131-000</w:t>
            </w:r>
          </w:p>
        </w:tc>
        <w:tc>
          <w:tcPr>
            <w:tcW w:w="1530" w:type="dxa"/>
          </w:tcPr>
          <w:p w:rsidR="008A169A" w:rsidRPr="00476F02" w:rsidRDefault="008A169A">
            <w:r>
              <w:t>2016</w:t>
            </w:r>
          </w:p>
        </w:tc>
        <w:tc>
          <w:tcPr>
            <w:tcW w:w="3150" w:type="dxa"/>
          </w:tcPr>
          <w:p w:rsidR="008A169A" w:rsidRDefault="005B593F" w:rsidP="008A169A">
            <w:hyperlink r:id="rId8" w:history="1">
              <w:r w:rsidR="008A169A">
                <w:rPr>
                  <w:rStyle w:val="Hyperlink"/>
                </w:rPr>
                <w:t>Pattichis@ece.unm.edu</w:t>
              </w:r>
            </w:hyperlink>
          </w:p>
          <w:p w:rsidR="008A169A" w:rsidRPr="00476F02" w:rsidRDefault="008A169A" w:rsidP="008A169A"/>
        </w:tc>
      </w:tr>
      <w:tr w:rsidR="003925F8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James A. Ritcey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Box 352500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Washington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Seattle, Washington 98195</w:t>
                  </w:r>
                </w:p>
              </w:tc>
            </w:tr>
          </w:tbl>
          <w:p w:rsidR="003925F8" w:rsidRPr="00476F02" w:rsidRDefault="003925F8"/>
        </w:tc>
        <w:tc>
          <w:tcPr>
            <w:tcW w:w="1530" w:type="dxa"/>
          </w:tcPr>
          <w:p w:rsidR="003925F8" w:rsidRPr="00476F02" w:rsidRDefault="003925F8">
            <w:r w:rsidRPr="00476F02">
              <w:t>2014</w:t>
            </w:r>
          </w:p>
        </w:tc>
        <w:tc>
          <w:tcPr>
            <w:tcW w:w="315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ritcey@ee.washington.edu</w:t>
                  </w:r>
                </w:p>
              </w:tc>
            </w:tr>
          </w:tbl>
          <w:p w:rsidR="003925F8" w:rsidRPr="00476F02" w:rsidRDefault="003925F8"/>
        </w:tc>
      </w:tr>
      <w:tr w:rsidR="003925F8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Michael Schulte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AMD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r w:rsidRPr="00476F02">
                    <w:t xml:space="preserve">11400 </w:t>
                  </w:r>
                  <w:proofErr w:type="spellStart"/>
                  <w:r w:rsidRPr="00476F02">
                    <w:t>Cherisse</w:t>
                  </w:r>
                  <w:proofErr w:type="spellEnd"/>
                  <w:r w:rsidRPr="00476F02">
                    <w:t xml:space="preserve"> Dr.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r w:rsidRPr="00476F02">
                    <w:t>Austin, TX 78739</w:t>
                  </w:r>
                </w:p>
              </w:tc>
            </w:tr>
          </w:tbl>
          <w:p w:rsidR="003925F8" w:rsidRPr="00476F02" w:rsidRDefault="003925F8"/>
        </w:tc>
        <w:tc>
          <w:tcPr>
            <w:tcW w:w="1530" w:type="dxa"/>
          </w:tcPr>
          <w:p w:rsidR="003925F8" w:rsidRPr="00476F02" w:rsidRDefault="003925F8">
            <w:r w:rsidRPr="00476F02">
              <w:t>2015</w:t>
            </w:r>
          </w:p>
        </w:tc>
        <w:tc>
          <w:tcPr>
            <w:tcW w:w="315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Michael.schulte@amd.com</w:t>
                  </w:r>
                </w:p>
              </w:tc>
            </w:tr>
          </w:tbl>
          <w:p w:rsidR="003925F8" w:rsidRPr="00476F02" w:rsidRDefault="003925F8"/>
        </w:tc>
      </w:tr>
      <w:tr w:rsidR="003925F8" w:rsidRPr="00476F02" w:rsidTr="007F17E7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Earl E. Swartzlander, Jr.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Texas at Austin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Austin, TX 78712</w:t>
                  </w:r>
                </w:p>
              </w:tc>
            </w:tr>
          </w:tbl>
          <w:p w:rsidR="003925F8" w:rsidRPr="00476F02" w:rsidRDefault="003925F8"/>
        </w:tc>
        <w:tc>
          <w:tcPr>
            <w:tcW w:w="1530" w:type="dxa"/>
          </w:tcPr>
          <w:p w:rsidR="003925F8" w:rsidRPr="00476F02" w:rsidRDefault="003925F8">
            <w:r w:rsidRPr="00476F02">
              <w:t>2014</w:t>
            </w:r>
          </w:p>
        </w:tc>
        <w:tc>
          <w:tcPr>
            <w:tcW w:w="315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500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eswartzla@aol.com</w:t>
                  </w:r>
                </w:p>
              </w:tc>
            </w:tr>
          </w:tbl>
          <w:p w:rsidR="003925F8" w:rsidRPr="00476F02" w:rsidRDefault="003925F8"/>
        </w:tc>
      </w:tr>
      <w:tr w:rsidR="003925F8" w:rsidRPr="00476F02" w:rsidTr="002D7D47">
        <w:tc>
          <w:tcPr>
            <w:tcW w:w="5490" w:type="dxa"/>
            <w:tcBorders>
              <w:bottom w:val="single" w:sz="4" w:space="0" w:color="auto"/>
            </w:tcBorders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</w:t>
                  </w:r>
                  <w:r w:rsidRPr="00476F02">
                    <w:t>Keith A. Teague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School Electrical &amp; Computer Engineering/ 202ES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Oklahoma State University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Stillwater, OK 74078</w:t>
                  </w:r>
                </w:p>
              </w:tc>
            </w:tr>
          </w:tbl>
          <w:p w:rsidR="003925F8" w:rsidRPr="00476F02" w:rsidRDefault="003925F8"/>
        </w:tc>
        <w:tc>
          <w:tcPr>
            <w:tcW w:w="1530" w:type="dxa"/>
            <w:tcBorders>
              <w:bottom w:val="single" w:sz="4" w:space="0" w:color="auto"/>
            </w:tcBorders>
          </w:tcPr>
          <w:p w:rsidR="003925F8" w:rsidRPr="00476F02" w:rsidRDefault="003925F8">
            <w:r w:rsidRPr="00476F02">
              <w:lastRenderedPageBreak/>
              <w:t>2015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3925F8" w:rsidRPr="00476F02" w:rsidTr="007F17E7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7F17E7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7F17E7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7F17E7">
              <w:tc>
                <w:tcPr>
                  <w:tcW w:w="10998" w:type="dxa"/>
                </w:tcPr>
                <w:p w:rsidR="003925F8" w:rsidRPr="00476F02" w:rsidRDefault="003925F8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Keith.teague@okstate.edu</w:t>
                  </w:r>
                </w:p>
              </w:tc>
            </w:tr>
          </w:tbl>
          <w:p w:rsidR="003925F8" w:rsidRPr="00476F02" w:rsidRDefault="003925F8" w:rsidP="007F17E7">
            <w:pPr>
              <w:tabs>
                <w:tab w:val="left" w:pos="957"/>
              </w:tabs>
            </w:pPr>
          </w:p>
        </w:tc>
      </w:tr>
      <w:tr w:rsidR="003925F8" w:rsidRPr="00476F02" w:rsidTr="00476F02">
        <w:tc>
          <w:tcPr>
            <w:tcW w:w="10170" w:type="dxa"/>
            <w:gridSpan w:val="3"/>
            <w:shd w:val="clear" w:color="auto" w:fill="D9D9D9" w:themeFill="background1" w:themeFillShade="D9"/>
          </w:tcPr>
          <w:p w:rsidR="003925F8" w:rsidRDefault="003925F8"/>
          <w:p w:rsidR="003925F8" w:rsidRDefault="003925F8"/>
          <w:p w:rsidR="003925F8" w:rsidRPr="00476F02" w:rsidRDefault="003925F8"/>
        </w:tc>
      </w:tr>
      <w:tr w:rsidR="003925F8" w:rsidRPr="00476F02" w:rsidTr="007F17E7">
        <w:tc>
          <w:tcPr>
            <w:tcW w:w="5490" w:type="dxa"/>
          </w:tcPr>
          <w:p w:rsidR="003925F8" w:rsidRPr="00476F02" w:rsidRDefault="003925F8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 w:rsidRPr="00476F02">
              <w:rPr>
                <w:b/>
                <w:bCs/>
                <w:noProof/>
              </w:rPr>
              <w:t xml:space="preserve">General Program Chairs </w:t>
            </w:r>
            <w:r w:rsidRPr="00476F02">
              <w:rPr>
                <w:noProof/>
              </w:rPr>
              <w:t>(ex officio)</w:t>
            </w:r>
          </w:p>
        </w:tc>
        <w:tc>
          <w:tcPr>
            <w:tcW w:w="1530" w:type="dxa"/>
          </w:tcPr>
          <w:p w:rsidR="003925F8" w:rsidRPr="00476F02" w:rsidRDefault="003925F8"/>
        </w:tc>
        <w:tc>
          <w:tcPr>
            <w:tcW w:w="3150" w:type="dxa"/>
          </w:tcPr>
          <w:p w:rsidR="003925F8" w:rsidRPr="00476F02" w:rsidRDefault="003925F8"/>
        </w:tc>
      </w:tr>
      <w:tr w:rsidR="003925F8" w:rsidRPr="00476F02" w:rsidTr="007F17E7">
        <w:tc>
          <w:tcPr>
            <w:tcW w:w="5490" w:type="dxa"/>
          </w:tcPr>
          <w:p w:rsidR="003925F8" w:rsidRPr="00476F02" w:rsidRDefault="003925F8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 w:rsidRPr="00476F02">
              <w:rPr>
                <w:b/>
                <w:bCs/>
                <w:noProof/>
              </w:rPr>
              <w:t>Year 2011</w:t>
            </w:r>
            <w:r w:rsidRPr="00476F02">
              <w:rPr>
                <w:b/>
                <w:bCs/>
                <w:noProof/>
              </w:rPr>
              <w:tab/>
            </w:r>
            <w:r w:rsidRPr="00476F02">
              <w:rPr>
                <w:b/>
                <w:bCs/>
                <w:noProof/>
              </w:rPr>
              <w:tab/>
            </w:r>
            <w:r w:rsidRPr="00476F02">
              <w:rPr>
                <w:b/>
                <w:bCs/>
                <w:noProof/>
              </w:rPr>
              <w:tab/>
            </w:r>
            <w:r w:rsidRPr="00476F02">
              <w:rPr>
                <w:b/>
                <w:bCs/>
                <w:noProof/>
              </w:rPr>
              <w:tab/>
            </w:r>
            <w:r w:rsidRPr="00476F02">
              <w:rPr>
                <w:b/>
                <w:bCs/>
                <w:noProof/>
              </w:rPr>
              <w:tab/>
            </w:r>
            <w:r w:rsidRPr="00476F02">
              <w:rPr>
                <w:b/>
                <w:bCs/>
                <w:noProof/>
              </w:rPr>
              <w:tab/>
            </w:r>
          </w:p>
          <w:p w:rsidR="003925F8" w:rsidRPr="00476F02" w:rsidRDefault="003925F8" w:rsidP="007F17E7">
            <w:r w:rsidRPr="00476F02">
              <w:t>Dr. Jim Schroeder</w:t>
            </w:r>
            <w:r w:rsidRPr="00476F02">
              <w:tab/>
            </w:r>
            <w:r w:rsidRPr="00476F02">
              <w:tab/>
            </w:r>
          </w:p>
          <w:p w:rsidR="003925F8" w:rsidRPr="00476F02" w:rsidRDefault="003925F8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ECE Dept</w:t>
            </w:r>
          </w:p>
          <w:p w:rsidR="003925F8" w:rsidRPr="00476F02" w:rsidRDefault="003925F8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 w:rsidRPr="00476F02">
              <w:t>Florida Institute of Technology </w:t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hyperlink r:id="rId9" w:history="1">
              <w:r w:rsidRPr="00476F02">
                <w:rPr>
                  <w:color w:val="0000FF"/>
                  <w:u w:val="single"/>
                </w:rPr>
                <w:t>jschroeder@fit.edu</w:t>
              </w:r>
            </w:hyperlink>
          </w:p>
          <w:p w:rsidR="003925F8" w:rsidRPr="00476F02" w:rsidRDefault="003925F8" w:rsidP="007F17E7">
            <w:r w:rsidRPr="00476F02">
              <w:t>F.W. Olin Engineering Complex</w:t>
            </w:r>
          </w:p>
          <w:p w:rsidR="003925F8" w:rsidRPr="00476F02" w:rsidRDefault="003925F8" w:rsidP="007F17E7">
            <w:r w:rsidRPr="00476F02">
              <w:t>ECE 242</w:t>
            </w:r>
          </w:p>
          <w:p w:rsidR="003925F8" w:rsidRPr="00476F02" w:rsidRDefault="003925F8" w:rsidP="007F17E7">
            <w:r w:rsidRPr="00476F02">
              <w:t>150 W. University Blvd.</w:t>
            </w:r>
          </w:p>
          <w:p w:rsidR="003925F8" w:rsidRPr="00476F02" w:rsidRDefault="003925F8" w:rsidP="007F17E7">
            <w:r w:rsidRPr="00476F02">
              <w:t>Melbourne, FL 32901-69975</w:t>
            </w:r>
          </w:p>
        </w:tc>
        <w:tc>
          <w:tcPr>
            <w:tcW w:w="1530" w:type="dxa"/>
          </w:tcPr>
          <w:p w:rsidR="003925F8" w:rsidRPr="00476F02" w:rsidRDefault="003925F8">
            <w:r w:rsidRPr="00476F02">
              <w:t>2014</w:t>
            </w:r>
          </w:p>
        </w:tc>
        <w:tc>
          <w:tcPr>
            <w:tcW w:w="3150" w:type="dxa"/>
          </w:tcPr>
          <w:p w:rsidR="003925F8" w:rsidRPr="00476F02" w:rsidRDefault="005B593F">
            <w:hyperlink r:id="rId10" w:history="1">
              <w:r w:rsidR="003925F8" w:rsidRPr="00476F02">
                <w:rPr>
                  <w:rStyle w:val="Hyperlink"/>
                </w:rPr>
                <w:t>jschroeder@fit.edu</w:t>
              </w:r>
            </w:hyperlink>
          </w:p>
        </w:tc>
      </w:tr>
      <w:tr w:rsidR="003925F8" w:rsidRPr="00476F02" w:rsidTr="007F17E7">
        <w:tc>
          <w:tcPr>
            <w:tcW w:w="5490" w:type="dxa"/>
          </w:tcPr>
          <w:p w:rsidR="003925F8" w:rsidRPr="00476F02" w:rsidRDefault="003925F8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  <w:r w:rsidRPr="00476F02">
              <w:rPr>
                <w:b/>
              </w:rPr>
              <w:t>Year 2012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4968"/>
              <w:gridCol w:w="1530"/>
              <w:gridCol w:w="4500"/>
            </w:tblGrid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BA539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ind w:left="-36" w:firstLine="36"/>
                    <w:jc w:val="both"/>
                  </w:pPr>
                  <w:r w:rsidRPr="00476F02">
                    <w:rPr>
                      <w:noProof/>
                    </w:rPr>
                    <w:t>Dr. Milos Doroslovacki</w:t>
                  </w:r>
                </w:p>
              </w:tc>
              <w:tc>
                <w:tcPr>
                  <w:tcW w:w="1530" w:type="dxa"/>
                </w:tcPr>
                <w:p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George Washington University</w:t>
                  </w:r>
                </w:p>
              </w:tc>
              <w:tc>
                <w:tcPr>
                  <w:tcW w:w="1530" w:type="dxa"/>
                </w:tcPr>
                <w:p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:rsidR="003925F8" w:rsidRPr="00476F02" w:rsidRDefault="005B593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1" w:history="1">
                    <w:r w:rsidR="003925F8" w:rsidRPr="00476F02">
                      <w:rPr>
                        <w:color w:val="0000FF"/>
                        <w:u w:val="single"/>
                      </w:rPr>
                      <w:t>doroslov@gwu.edu</w:t>
                    </w:r>
                  </w:hyperlink>
                  <w:r w:rsidR="003925F8" w:rsidRPr="00476F02">
                    <w:t xml:space="preserve"> </w:t>
                  </w:r>
                </w:p>
              </w:tc>
            </w:tr>
            <w:tr w:rsidR="003925F8" w:rsidRPr="00476F02" w:rsidTr="00476F02">
              <w:tc>
                <w:tcPr>
                  <w:tcW w:w="4968" w:type="dxa"/>
                </w:tcPr>
                <w:p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Washington, DC</w:t>
                  </w:r>
                </w:p>
              </w:tc>
              <w:tc>
                <w:tcPr>
                  <w:tcW w:w="1530" w:type="dxa"/>
                </w:tcPr>
                <w:p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:rsidR="003925F8" w:rsidRPr="00476F02" w:rsidRDefault="003925F8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</w:tbl>
          <w:p w:rsidR="003925F8" w:rsidRPr="00476F02" w:rsidRDefault="003925F8"/>
        </w:tc>
        <w:tc>
          <w:tcPr>
            <w:tcW w:w="1530" w:type="dxa"/>
          </w:tcPr>
          <w:p w:rsidR="003925F8" w:rsidRPr="00476F02" w:rsidRDefault="003925F8">
            <w:r w:rsidRPr="00476F02">
              <w:t>2015</w:t>
            </w:r>
          </w:p>
        </w:tc>
        <w:tc>
          <w:tcPr>
            <w:tcW w:w="3150" w:type="dxa"/>
          </w:tcPr>
          <w:p w:rsidR="003925F8" w:rsidRPr="00476F02" w:rsidRDefault="005B593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12" w:history="1">
              <w:r w:rsidR="003925F8" w:rsidRPr="00476F02">
                <w:rPr>
                  <w:rStyle w:val="Hyperlink"/>
                </w:rPr>
                <w:t>doroslov@gwu.edu</w:t>
              </w:r>
            </w:hyperlink>
            <w:r w:rsidR="003925F8" w:rsidRPr="00476F02">
              <w:t xml:space="preserve"> </w:t>
            </w:r>
          </w:p>
        </w:tc>
      </w:tr>
      <w:tr w:rsidR="003925F8" w:rsidRPr="00476F02" w:rsidTr="007F17E7">
        <w:tc>
          <w:tcPr>
            <w:tcW w:w="5490" w:type="dxa"/>
          </w:tcPr>
          <w:p w:rsidR="003925F8" w:rsidRPr="00476F02" w:rsidRDefault="003925F8" w:rsidP="002D7D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rPr>
                <w:b/>
              </w:rPr>
              <w:t>Year 2013</w:t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  <w:t xml:space="preserve"> </w:t>
            </w:r>
          </w:p>
          <w:p w:rsidR="003925F8" w:rsidRPr="00476F02" w:rsidRDefault="003925F8" w:rsidP="002D7D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Prof. Robert Heath</w:t>
            </w:r>
          </w:p>
          <w:p w:rsidR="003925F8" w:rsidRPr="00476F02" w:rsidRDefault="003925F8" w:rsidP="002D7D47">
            <w:r w:rsidRPr="00476F02">
              <w:t>ECE Department</w:t>
            </w:r>
            <w:r w:rsidRPr="00476F02">
              <w:br/>
              <w:t>The University of Texas at Austin</w:t>
            </w:r>
          </w:p>
          <w:p w:rsidR="003925F8" w:rsidRPr="00476F02" w:rsidRDefault="003925F8">
            <w:r w:rsidRPr="00476F02">
              <w:t>Austin, TX</w:t>
            </w:r>
          </w:p>
        </w:tc>
        <w:tc>
          <w:tcPr>
            <w:tcW w:w="1530" w:type="dxa"/>
          </w:tcPr>
          <w:p w:rsidR="003925F8" w:rsidRPr="00476F02" w:rsidRDefault="003925F8">
            <w:r w:rsidRPr="00476F02">
              <w:t>2016</w:t>
            </w:r>
          </w:p>
        </w:tc>
        <w:tc>
          <w:tcPr>
            <w:tcW w:w="3150" w:type="dxa"/>
          </w:tcPr>
          <w:p w:rsidR="003925F8" w:rsidRPr="00476F02" w:rsidRDefault="003925F8"/>
          <w:p w:rsidR="003925F8" w:rsidRPr="00476F02" w:rsidRDefault="005B593F">
            <w:hyperlink r:id="rId13" w:history="1">
              <w:r w:rsidR="003925F8" w:rsidRPr="00476F02">
                <w:rPr>
                  <w:color w:val="0000FF"/>
                  <w:u w:val="single"/>
                </w:rPr>
                <w:t>rheath@ece.utexas.edu</w:t>
              </w:r>
            </w:hyperlink>
          </w:p>
        </w:tc>
      </w:tr>
    </w:tbl>
    <w:p w:rsidR="007F17E7" w:rsidRPr="00476F02" w:rsidRDefault="007F17E7"/>
    <w:p w:rsidR="005A30EC" w:rsidRDefault="005A30EC" w:rsidP="005A30EC">
      <w:pPr>
        <w:ind w:left="-630" w:firstLine="630"/>
      </w:pPr>
    </w:p>
    <w:p w:rsidR="005A30EC" w:rsidRPr="00476F02" w:rsidRDefault="005A30EC" w:rsidP="005A30EC">
      <w:pPr>
        <w:ind w:left="-630" w:firstLine="630"/>
      </w:pPr>
      <w:bookmarkStart w:id="0" w:name="_GoBack"/>
      <w:bookmarkEnd w:id="0"/>
      <w:r>
        <w:t xml:space="preserve"> </w:t>
      </w:r>
    </w:p>
    <w:p w:rsidR="005A30EC" w:rsidRPr="00476F02" w:rsidRDefault="005A30EC">
      <w:pPr>
        <w:ind w:left="-630" w:firstLine="630"/>
      </w:pPr>
    </w:p>
    <w:sectPr w:rsidR="005A30EC" w:rsidRPr="00476F02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5F8" w:rsidRDefault="003925F8" w:rsidP="00806287">
      <w:r>
        <w:separator/>
      </w:r>
    </w:p>
  </w:endnote>
  <w:endnote w:type="continuationSeparator" w:id="0">
    <w:p w:rsidR="003925F8" w:rsidRDefault="003925F8" w:rsidP="0080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318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25F8" w:rsidRDefault="003925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9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925F8" w:rsidRDefault="00392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5F8" w:rsidRDefault="003925F8" w:rsidP="00806287">
      <w:r>
        <w:separator/>
      </w:r>
    </w:p>
  </w:footnote>
  <w:footnote w:type="continuationSeparator" w:id="0">
    <w:p w:rsidR="003925F8" w:rsidRDefault="003925F8" w:rsidP="00806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E7"/>
    <w:rsid w:val="0000033F"/>
    <w:rsid w:val="00000449"/>
    <w:rsid w:val="00000507"/>
    <w:rsid w:val="00000955"/>
    <w:rsid w:val="00000F57"/>
    <w:rsid w:val="00000F96"/>
    <w:rsid w:val="000010A8"/>
    <w:rsid w:val="0000117B"/>
    <w:rsid w:val="00001338"/>
    <w:rsid w:val="0000161C"/>
    <w:rsid w:val="00001B84"/>
    <w:rsid w:val="00001BC8"/>
    <w:rsid w:val="00001E02"/>
    <w:rsid w:val="00001F6F"/>
    <w:rsid w:val="00001FF0"/>
    <w:rsid w:val="00002320"/>
    <w:rsid w:val="00002576"/>
    <w:rsid w:val="00002795"/>
    <w:rsid w:val="00002944"/>
    <w:rsid w:val="00002E1F"/>
    <w:rsid w:val="0000341C"/>
    <w:rsid w:val="000034A4"/>
    <w:rsid w:val="00003763"/>
    <w:rsid w:val="00003D80"/>
    <w:rsid w:val="0000464A"/>
    <w:rsid w:val="00004789"/>
    <w:rsid w:val="00004D3E"/>
    <w:rsid w:val="00006646"/>
    <w:rsid w:val="0000690A"/>
    <w:rsid w:val="00006EA4"/>
    <w:rsid w:val="00007181"/>
    <w:rsid w:val="00007526"/>
    <w:rsid w:val="00007FEC"/>
    <w:rsid w:val="00010795"/>
    <w:rsid w:val="00010843"/>
    <w:rsid w:val="00011700"/>
    <w:rsid w:val="0001170E"/>
    <w:rsid w:val="00011C34"/>
    <w:rsid w:val="00011FE8"/>
    <w:rsid w:val="00012251"/>
    <w:rsid w:val="00012333"/>
    <w:rsid w:val="00012619"/>
    <w:rsid w:val="00012C06"/>
    <w:rsid w:val="000131E4"/>
    <w:rsid w:val="0001353E"/>
    <w:rsid w:val="000135B6"/>
    <w:rsid w:val="00013883"/>
    <w:rsid w:val="00013B93"/>
    <w:rsid w:val="00014356"/>
    <w:rsid w:val="00014B01"/>
    <w:rsid w:val="000151D1"/>
    <w:rsid w:val="00015236"/>
    <w:rsid w:val="00015716"/>
    <w:rsid w:val="00015967"/>
    <w:rsid w:val="00015C97"/>
    <w:rsid w:val="00015EC0"/>
    <w:rsid w:val="0001605A"/>
    <w:rsid w:val="000163B3"/>
    <w:rsid w:val="000164C7"/>
    <w:rsid w:val="000165D4"/>
    <w:rsid w:val="00016B6D"/>
    <w:rsid w:val="00016F1E"/>
    <w:rsid w:val="00016FBC"/>
    <w:rsid w:val="000175C7"/>
    <w:rsid w:val="000175F1"/>
    <w:rsid w:val="00017BC5"/>
    <w:rsid w:val="00017D1F"/>
    <w:rsid w:val="00017D60"/>
    <w:rsid w:val="0002078B"/>
    <w:rsid w:val="000208FA"/>
    <w:rsid w:val="00020E43"/>
    <w:rsid w:val="00020F5A"/>
    <w:rsid w:val="00021668"/>
    <w:rsid w:val="00021C0B"/>
    <w:rsid w:val="00021DED"/>
    <w:rsid w:val="00022032"/>
    <w:rsid w:val="0002272E"/>
    <w:rsid w:val="00022A66"/>
    <w:rsid w:val="00022B9B"/>
    <w:rsid w:val="00022DA8"/>
    <w:rsid w:val="0002304F"/>
    <w:rsid w:val="0002323B"/>
    <w:rsid w:val="00023553"/>
    <w:rsid w:val="000236D6"/>
    <w:rsid w:val="00023E5F"/>
    <w:rsid w:val="00023F0A"/>
    <w:rsid w:val="0002442D"/>
    <w:rsid w:val="000246D7"/>
    <w:rsid w:val="00025A3D"/>
    <w:rsid w:val="00025AF7"/>
    <w:rsid w:val="000261CF"/>
    <w:rsid w:val="000264EA"/>
    <w:rsid w:val="00026750"/>
    <w:rsid w:val="00026CBA"/>
    <w:rsid w:val="0002703E"/>
    <w:rsid w:val="000270A4"/>
    <w:rsid w:val="00027127"/>
    <w:rsid w:val="00030834"/>
    <w:rsid w:val="000314F3"/>
    <w:rsid w:val="00031553"/>
    <w:rsid w:val="0003155E"/>
    <w:rsid w:val="00031AAC"/>
    <w:rsid w:val="00031C6E"/>
    <w:rsid w:val="0003201E"/>
    <w:rsid w:val="0003207D"/>
    <w:rsid w:val="00032221"/>
    <w:rsid w:val="0003223D"/>
    <w:rsid w:val="000324C4"/>
    <w:rsid w:val="000325DC"/>
    <w:rsid w:val="00032C11"/>
    <w:rsid w:val="00032C92"/>
    <w:rsid w:val="000330D7"/>
    <w:rsid w:val="0003312C"/>
    <w:rsid w:val="000336D1"/>
    <w:rsid w:val="00034FE5"/>
    <w:rsid w:val="00035859"/>
    <w:rsid w:val="00035C96"/>
    <w:rsid w:val="0003626B"/>
    <w:rsid w:val="000362B2"/>
    <w:rsid w:val="0003691A"/>
    <w:rsid w:val="000369D9"/>
    <w:rsid w:val="000373F0"/>
    <w:rsid w:val="000374A1"/>
    <w:rsid w:val="00037674"/>
    <w:rsid w:val="00037867"/>
    <w:rsid w:val="0003787E"/>
    <w:rsid w:val="00037B47"/>
    <w:rsid w:val="00037FD8"/>
    <w:rsid w:val="00040184"/>
    <w:rsid w:val="0004034A"/>
    <w:rsid w:val="000404DC"/>
    <w:rsid w:val="000407A5"/>
    <w:rsid w:val="000408B6"/>
    <w:rsid w:val="00040CEC"/>
    <w:rsid w:val="00040DCC"/>
    <w:rsid w:val="00040E26"/>
    <w:rsid w:val="0004190B"/>
    <w:rsid w:val="00041DB2"/>
    <w:rsid w:val="00042543"/>
    <w:rsid w:val="0004275C"/>
    <w:rsid w:val="00042843"/>
    <w:rsid w:val="00042A85"/>
    <w:rsid w:val="00042FA5"/>
    <w:rsid w:val="00043225"/>
    <w:rsid w:val="00043484"/>
    <w:rsid w:val="00043BEB"/>
    <w:rsid w:val="000440F8"/>
    <w:rsid w:val="00044A60"/>
    <w:rsid w:val="00044D98"/>
    <w:rsid w:val="0004520A"/>
    <w:rsid w:val="00045252"/>
    <w:rsid w:val="000456C8"/>
    <w:rsid w:val="0004572D"/>
    <w:rsid w:val="0004573E"/>
    <w:rsid w:val="00045978"/>
    <w:rsid w:val="00045FF4"/>
    <w:rsid w:val="0004643D"/>
    <w:rsid w:val="000466BA"/>
    <w:rsid w:val="00047993"/>
    <w:rsid w:val="0005060A"/>
    <w:rsid w:val="000511F1"/>
    <w:rsid w:val="00051808"/>
    <w:rsid w:val="00051B16"/>
    <w:rsid w:val="00052E68"/>
    <w:rsid w:val="00053060"/>
    <w:rsid w:val="0005387F"/>
    <w:rsid w:val="00053E8E"/>
    <w:rsid w:val="00054061"/>
    <w:rsid w:val="00054176"/>
    <w:rsid w:val="00054FF2"/>
    <w:rsid w:val="00055A56"/>
    <w:rsid w:val="00055C2F"/>
    <w:rsid w:val="000563EC"/>
    <w:rsid w:val="000567BE"/>
    <w:rsid w:val="00056900"/>
    <w:rsid w:val="0005735F"/>
    <w:rsid w:val="00057604"/>
    <w:rsid w:val="00057B5D"/>
    <w:rsid w:val="00057F59"/>
    <w:rsid w:val="000604C0"/>
    <w:rsid w:val="00060A3E"/>
    <w:rsid w:val="00060D5E"/>
    <w:rsid w:val="000616A4"/>
    <w:rsid w:val="00061990"/>
    <w:rsid w:val="00061D4B"/>
    <w:rsid w:val="00061F98"/>
    <w:rsid w:val="00062123"/>
    <w:rsid w:val="000627FD"/>
    <w:rsid w:val="00062816"/>
    <w:rsid w:val="00062C59"/>
    <w:rsid w:val="00062C91"/>
    <w:rsid w:val="00062F6F"/>
    <w:rsid w:val="000631C6"/>
    <w:rsid w:val="000638A4"/>
    <w:rsid w:val="000638F6"/>
    <w:rsid w:val="00063E08"/>
    <w:rsid w:val="0006404C"/>
    <w:rsid w:val="00064775"/>
    <w:rsid w:val="00064B50"/>
    <w:rsid w:val="00064C4A"/>
    <w:rsid w:val="00064DF4"/>
    <w:rsid w:val="0006532A"/>
    <w:rsid w:val="0006553E"/>
    <w:rsid w:val="00066002"/>
    <w:rsid w:val="000661F9"/>
    <w:rsid w:val="0006659D"/>
    <w:rsid w:val="000665F7"/>
    <w:rsid w:val="00066F0F"/>
    <w:rsid w:val="00067E95"/>
    <w:rsid w:val="00067F8B"/>
    <w:rsid w:val="000705B2"/>
    <w:rsid w:val="0007087F"/>
    <w:rsid w:val="0007097E"/>
    <w:rsid w:val="00070F16"/>
    <w:rsid w:val="00071192"/>
    <w:rsid w:val="000719A3"/>
    <w:rsid w:val="000719B0"/>
    <w:rsid w:val="0007294E"/>
    <w:rsid w:val="00072D0B"/>
    <w:rsid w:val="000732F4"/>
    <w:rsid w:val="00073AEB"/>
    <w:rsid w:val="000740B5"/>
    <w:rsid w:val="00074BF8"/>
    <w:rsid w:val="000752F1"/>
    <w:rsid w:val="000754DF"/>
    <w:rsid w:val="00075EDB"/>
    <w:rsid w:val="00075F9C"/>
    <w:rsid w:val="00075FDE"/>
    <w:rsid w:val="00076342"/>
    <w:rsid w:val="00076821"/>
    <w:rsid w:val="000769D2"/>
    <w:rsid w:val="00076C12"/>
    <w:rsid w:val="000774F9"/>
    <w:rsid w:val="00077866"/>
    <w:rsid w:val="00080081"/>
    <w:rsid w:val="00080418"/>
    <w:rsid w:val="00080A72"/>
    <w:rsid w:val="00081082"/>
    <w:rsid w:val="000810BB"/>
    <w:rsid w:val="000816B8"/>
    <w:rsid w:val="000818D0"/>
    <w:rsid w:val="000818FC"/>
    <w:rsid w:val="00081CD7"/>
    <w:rsid w:val="00081E9B"/>
    <w:rsid w:val="00082194"/>
    <w:rsid w:val="000826B0"/>
    <w:rsid w:val="00082B75"/>
    <w:rsid w:val="00083B27"/>
    <w:rsid w:val="00083BCB"/>
    <w:rsid w:val="00084175"/>
    <w:rsid w:val="00084621"/>
    <w:rsid w:val="00084D47"/>
    <w:rsid w:val="00084EBB"/>
    <w:rsid w:val="000850F0"/>
    <w:rsid w:val="00085676"/>
    <w:rsid w:val="000858CE"/>
    <w:rsid w:val="00085B57"/>
    <w:rsid w:val="00085D9E"/>
    <w:rsid w:val="000864D4"/>
    <w:rsid w:val="00086F0E"/>
    <w:rsid w:val="000872A5"/>
    <w:rsid w:val="0008771A"/>
    <w:rsid w:val="0008779E"/>
    <w:rsid w:val="00087DE5"/>
    <w:rsid w:val="000900A8"/>
    <w:rsid w:val="0009013E"/>
    <w:rsid w:val="00090D92"/>
    <w:rsid w:val="000912A8"/>
    <w:rsid w:val="0009161C"/>
    <w:rsid w:val="00091872"/>
    <w:rsid w:val="0009215A"/>
    <w:rsid w:val="00092240"/>
    <w:rsid w:val="000933F6"/>
    <w:rsid w:val="0009360F"/>
    <w:rsid w:val="00093720"/>
    <w:rsid w:val="00093B35"/>
    <w:rsid w:val="00093C23"/>
    <w:rsid w:val="000946BE"/>
    <w:rsid w:val="00094C44"/>
    <w:rsid w:val="00095599"/>
    <w:rsid w:val="00095B50"/>
    <w:rsid w:val="00095DFC"/>
    <w:rsid w:val="00095E3D"/>
    <w:rsid w:val="00095F8D"/>
    <w:rsid w:val="000965AB"/>
    <w:rsid w:val="00096645"/>
    <w:rsid w:val="00096F17"/>
    <w:rsid w:val="00096FA0"/>
    <w:rsid w:val="00097337"/>
    <w:rsid w:val="00097963"/>
    <w:rsid w:val="000979D8"/>
    <w:rsid w:val="000A02FD"/>
    <w:rsid w:val="000A08A3"/>
    <w:rsid w:val="000A0CAA"/>
    <w:rsid w:val="000A0CC3"/>
    <w:rsid w:val="000A1739"/>
    <w:rsid w:val="000A18FA"/>
    <w:rsid w:val="000A23BA"/>
    <w:rsid w:val="000A2DEA"/>
    <w:rsid w:val="000A3295"/>
    <w:rsid w:val="000A3D5E"/>
    <w:rsid w:val="000A4156"/>
    <w:rsid w:val="000A4165"/>
    <w:rsid w:val="000A456C"/>
    <w:rsid w:val="000A5FF2"/>
    <w:rsid w:val="000A62F8"/>
    <w:rsid w:val="000A64C6"/>
    <w:rsid w:val="000A6EAB"/>
    <w:rsid w:val="000A6EEF"/>
    <w:rsid w:val="000A732C"/>
    <w:rsid w:val="000A7B82"/>
    <w:rsid w:val="000B0B12"/>
    <w:rsid w:val="000B139E"/>
    <w:rsid w:val="000B140C"/>
    <w:rsid w:val="000B15F0"/>
    <w:rsid w:val="000B1BE3"/>
    <w:rsid w:val="000B1EA9"/>
    <w:rsid w:val="000B1FA4"/>
    <w:rsid w:val="000B2419"/>
    <w:rsid w:val="000B2617"/>
    <w:rsid w:val="000B27C7"/>
    <w:rsid w:val="000B2AB0"/>
    <w:rsid w:val="000B2C2A"/>
    <w:rsid w:val="000B3019"/>
    <w:rsid w:val="000B3490"/>
    <w:rsid w:val="000B36C2"/>
    <w:rsid w:val="000B3A44"/>
    <w:rsid w:val="000B3D0C"/>
    <w:rsid w:val="000B4035"/>
    <w:rsid w:val="000B4448"/>
    <w:rsid w:val="000B52EE"/>
    <w:rsid w:val="000B566D"/>
    <w:rsid w:val="000B5EFD"/>
    <w:rsid w:val="000B5F85"/>
    <w:rsid w:val="000B62E3"/>
    <w:rsid w:val="000B63B9"/>
    <w:rsid w:val="000B6934"/>
    <w:rsid w:val="000B6EF3"/>
    <w:rsid w:val="000B6F34"/>
    <w:rsid w:val="000B777A"/>
    <w:rsid w:val="000B793A"/>
    <w:rsid w:val="000B79D7"/>
    <w:rsid w:val="000C0066"/>
    <w:rsid w:val="000C0413"/>
    <w:rsid w:val="000C0DD0"/>
    <w:rsid w:val="000C1401"/>
    <w:rsid w:val="000C18DD"/>
    <w:rsid w:val="000C221C"/>
    <w:rsid w:val="000C3191"/>
    <w:rsid w:val="000C3397"/>
    <w:rsid w:val="000C34F7"/>
    <w:rsid w:val="000C3583"/>
    <w:rsid w:val="000C365B"/>
    <w:rsid w:val="000C3CA5"/>
    <w:rsid w:val="000C3DF1"/>
    <w:rsid w:val="000C3FBC"/>
    <w:rsid w:val="000C3FF8"/>
    <w:rsid w:val="000C40EE"/>
    <w:rsid w:val="000C427D"/>
    <w:rsid w:val="000C4AD7"/>
    <w:rsid w:val="000C4D19"/>
    <w:rsid w:val="000C5293"/>
    <w:rsid w:val="000C5A34"/>
    <w:rsid w:val="000C5C13"/>
    <w:rsid w:val="000C61D6"/>
    <w:rsid w:val="000C6321"/>
    <w:rsid w:val="000C6692"/>
    <w:rsid w:val="000C6FF3"/>
    <w:rsid w:val="000C722D"/>
    <w:rsid w:val="000C7CC2"/>
    <w:rsid w:val="000C7CCA"/>
    <w:rsid w:val="000C7E9C"/>
    <w:rsid w:val="000D01E6"/>
    <w:rsid w:val="000D1075"/>
    <w:rsid w:val="000D10AC"/>
    <w:rsid w:val="000D1984"/>
    <w:rsid w:val="000D2682"/>
    <w:rsid w:val="000D28AE"/>
    <w:rsid w:val="000D2911"/>
    <w:rsid w:val="000D2A77"/>
    <w:rsid w:val="000D30BF"/>
    <w:rsid w:val="000D3C5C"/>
    <w:rsid w:val="000D494D"/>
    <w:rsid w:val="000D498C"/>
    <w:rsid w:val="000D580F"/>
    <w:rsid w:val="000D5D09"/>
    <w:rsid w:val="000D5E30"/>
    <w:rsid w:val="000D604D"/>
    <w:rsid w:val="000D6559"/>
    <w:rsid w:val="000D6997"/>
    <w:rsid w:val="000D6B1E"/>
    <w:rsid w:val="000D6CFA"/>
    <w:rsid w:val="000D6E59"/>
    <w:rsid w:val="000D7563"/>
    <w:rsid w:val="000D781F"/>
    <w:rsid w:val="000D7BF8"/>
    <w:rsid w:val="000D7C76"/>
    <w:rsid w:val="000D7E2E"/>
    <w:rsid w:val="000E08E2"/>
    <w:rsid w:val="000E0ECC"/>
    <w:rsid w:val="000E1622"/>
    <w:rsid w:val="000E192D"/>
    <w:rsid w:val="000E19C3"/>
    <w:rsid w:val="000E19C9"/>
    <w:rsid w:val="000E1B89"/>
    <w:rsid w:val="000E23CD"/>
    <w:rsid w:val="000E273F"/>
    <w:rsid w:val="000E2742"/>
    <w:rsid w:val="000E2DAA"/>
    <w:rsid w:val="000E2EF0"/>
    <w:rsid w:val="000E32F9"/>
    <w:rsid w:val="000E3CD3"/>
    <w:rsid w:val="000E3EDF"/>
    <w:rsid w:val="000E4230"/>
    <w:rsid w:val="000E4B3B"/>
    <w:rsid w:val="000E4B45"/>
    <w:rsid w:val="000E556A"/>
    <w:rsid w:val="000E5630"/>
    <w:rsid w:val="000E57F8"/>
    <w:rsid w:val="000E5A8E"/>
    <w:rsid w:val="000E5C50"/>
    <w:rsid w:val="000E5C77"/>
    <w:rsid w:val="000E5F0B"/>
    <w:rsid w:val="000E61B0"/>
    <w:rsid w:val="000E6779"/>
    <w:rsid w:val="000E6AC5"/>
    <w:rsid w:val="000E7060"/>
    <w:rsid w:val="000E7103"/>
    <w:rsid w:val="000E73B0"/>
    <w:rsid w:val="000E74C2"/>
    <w:rsid w:val="000F05DD"/>
    <w:rsid w:val="000F0626"/>
    <w:rsid w:val="000F1556"/>
    <w:rsid w:val="000F177F"/>
    <w:rsid w:val="000F1C26"/>
    <w:rsid w:val="000F1FCB"/>
    <w:rsid w:val="000F212A"/>
    <w:rsid w:val="000F25F3"/>
    <w:rsid w:val="000F2B16"/>
    <w:rsid w:val="000F311A"/>
    <w:rsid w:val="000F32F1"/>
    <w:rsid w:val="000F3EFC"/>
    <w:rsid w:val="000F4279"/>
    <w:rsid w:val="000F4500"/>
    <w:rsid w:val="000F4EEC"/>
    <w:rsid w:val="000F4FB3"/>
    <w:rsid w:val="000F51B7"/>
    <w:rsid w:val="000F51EC"/>
    <w:rsid w:val="000F52CD"/>
    <w:rsid w:val="000F5F48"/>
    <w:rsid w:val="000F693F"/>
    <w:rsid w:val="000F771B"/>
    <w:rsid w:val="000F775D"/>
    <w:rsid w:val="00100054"/>
    <w:rsid w:val="00100069"/>
    <w:rsid w:val="0010040A"/>
    <w:rsid w:val="001005FA"/>
    <w:rsid w:val="00100639"/>
    <w:rsid w:val="00100ABF"/>
    <w:rsid w:val="00101015"/>
    <w:rsid w:val="00101B85"/>
    <w:rsid w:val="00101E4F"/>
    <w:rsid w:val="0010214D"/>
    <w:rsid w:val="00102245"/>
    <w:rsid w:val="00102773"/>
    <w:rsid w:val="001028B2"/>
    <w:rsid w:val="00102B33"/>
    <w:rsid w:val="001032A2"/>
    <w:rsid w:val="001033C8"/>
    <w:rsid w:val="00103688"/>
    <w:rsid w:val="001036A9"/>
    <w:rsid w:val="001039FB"/>
    <w:rsid w:val="001044D2"/>
    <w:rsid w:val="001045FD"/>
    <w:rsid w:val="00104699"/>
    <w:rsid w:val="00104A85"/>
    <w:rsid w:val="00104ABF"/>
    <w:rsid w:val="00104D0B"/>
    <w:rsid w:val="00105333"/>
    <w:rsid w:val="0010583E"/>
    <w:rsid w:val="00105E3B"/>
    <w:rsid w:val="0010685A"/>
    <w:rsid w:val="00106F6C"/>
    <w:rsid w:val="00107290"/>
    <w:rsid w:val="001072D5"/>
    <w:rsid w:val="00107A75"/>
    <w:rsid w:val="00107ABC"/>
    <w:rsid w:val="00107B92"/>
    <w:rsid w:val="001105E0"/>
    <w:rsid w:val="001110E2"/>
    <w:rsid w:val="0011124B"/>
    <w:rsid w:val="00111595"/>
    <w:rsid w:val="001116E8"/>
    <w:rsid w:val="0011193B"/>
    <w:rsid w:val="00112088"/>
    <w:rsid w:val="00112112"/>
    <w:rsid w:val="001127ED"/>
    <w:rsid w:val="001128CC"/>
    <w:rsid w:val="00112CCA"/>
    <w:rsid w:val="00112E63"/>
    <w:rsid w:val="001132EB"/>
    <w:rsid w:val="00113B2F"/>
    <w:rsid w:val="00114281"/>
    <w:rsid w:val="00115225"/>
    <w:rsid w:val="00115247"/>
    <w:rsid w:val="00115E15"/>
    <w:rsid w:val="00115F53"/>
    <w:rsid w:val="001163D4"/>
    <w:rsid w:val="001174A0"/>
    <w:rsid w:val="001175B0"/>
    <w:rsid w:val="0011761C"/>
    <w:rsid w:val="00117C72"/>
    <w:rsid w:val="00117D45"/>
    <w:rsid w:val="001203F0"/>
    <w:rsid w:val="00120837"/>
    <w:rsid w:val="0012133A"/>
    <w:rsid w:val="001215BF"/>
    <w:rsid w:val="001216FD"/>
    <w:rsid w:val="00121729"/>
    <w:rsid w:val="00121B11"/>
    <w:rsid w:val="00121D9D"/>
    <w:rsid w:val="00122931"/>
    <w:rsid w:val="00122CFD"/>
    <w:rsid w:val="00122EE1"/>
    <w:rsid w:val="00123787"/>
    <w:rsid w:val="00123A2A"/>
    <w:rsid w:val="00123ABB"/>
    <w:rsid w:val="00123F7D"/>
    <w:rsid w:val="001241E0"/>
    <w:rsid w:val="00124579"/>
    <w:rsid w:val="00124642"/>
    <w:rsid w:val="001247A3"/>
    <w:rsid w:val="00124BC4"/>
    <w:rsid w:val="001252DD"/>
    <w:rsid w:val="0012542A"/>
    <w:rsid w:val="0012557B"/>
    <w:rsid w:val="001258DF"/>
    <w:rsid w:val="0012598F"/>
    <w:rsid w:val="00125C2E"/>
    <w:rsid w:val="00126018"/>
    <w:rsid w:val="0012622E"/>
    <w:rsid w:val="00126501"/>
    <w:rsid w:val="00126EF1"/>
    <w:rsid w:val="0012788F"/>
    <w:rsid w:val="00127981"/>
    <w:rsid w:val="00130637"/>
    <w:rsid w:val="00130AFC"/>
    <w:rsid w:val="00130CCF"/>
    <w:rsid w:val="00131325"/>
    <w:rsid w:val="00131954"/>
    <w:rsid w:val="00131973"/>
    <w:rsid w:val="00131C79"/>
    <w:rsid w:val="00131D09"/>
    <w:rsid w:val="00132B14"/>
    <w:rsid w:val="00132B9B"/>
    <w:rsid w:val="00132E9D"/>
    <w:rsid w:val="00133605"/>
    <w:rsid w:val="00134238"/>
    <w:rsid w:val="0013440A"/>
    <w:rsid w:val="001352F0"/>
    <w:rsid w:val="00135B0D"/>
    <w:rsid w:val="001365DD"/>
    <w:rsid w:val="00136987"/>
    <w:rsid w:val="00136A73"/>
    <w:rsid w:val="00137472"/>
    <w:rsid w:val="001377AA"/>
    <w:rsid w:val="00137A3D"/>
    <w:rsid w:val="00140190"/>
    <w:rsid w:val="001403D6"/>
    <w:rsid w:val="00140C5E"/>
    <w:rsid w:val="00141121"/>
    <w:rsid w:val="001413D8"/>
    <w:rsid w:val="00141EDB"/>
    <w:rsid w:val="0014237C"/>
    <w:rsid w:val="0014272E"/>
    <w:rsid w:val="00142960"/>
    <w:rsid w:val="00142B58"/>
    <w:rsid w:val="00143050"/>
    <w:rsid w:val="001433E1"/>
    <w:rsid w:val="00143661"/>
    <w:rsid w:val="00143943"/>
    <w:rsid w:val="00143A32"/>
    <w:rsid w:val="0014414B"/>
    <w:rsid w:val="00144C3B"/>
    <w:rsid w:val="00144C9F"/>
    <w:rsid w:val="00144E1F"/>
    <w:rsid w:val="0014508D"/>
    <w:rsid w:val="00145FC6"/>
    <w:rsid w:val="00146840"/>
    <w:rsid w:val="00146E0A"/>
    <w:rsid w:val="00146F21"/>
    <w:rsid w:val="00146FFE"/>
    <w:rsid w:val="001470B3"/>
    <w:rsid w:val="00147968"/>
    <w:rsid w:val="001479CF"/>
    <w:rsid w:val="00147D65"/>
    <w:rsid w:val="00147F13"/>
    <w:rsid w:val="0015074B"/>
    <w:rsid w:val="001509C3"/>
    <w:rsid w:val="0015157B"/>
    <w:rsid w:val="0015192E"/>
    <w:rsid w:val="00151EE0"/>
    <w:rsid w:val="0015307C"/>
    <w:rsid w:val="0015315B"/>
    <w:rsid w:val="001533C6"/>
    <w:rsid w:val="0015345B"/>
    <w:rsid w:val="0015352A"/>
    <w:rsid w:val="00153787"/>
    <w:rsid w:val="0015392B"/>
    <w:rsid w:val="001545BB"/>
    <w:rsid w:val="00154D8C"/>
    <w:rsid w:val="00154E06"/>
    <w:rsid w:val="00155390"/>
    <w:rsid w:val="00155849"/>
    <w:rsid w:val="001558F1"/>
    <w:rsid w:val="00155958"/>
    <w:rsid w:val="00155F81"/>
    <w:rsid w:val="001564AB"/>
    <w:rsid w:val="001578B2"/>
    <w:rsid w:val="00157929"/>
    <w:rsid w:val="0015799D"/>
    <w:rsid w:val="00157AD1"/>
    <w:rsid w:val="0016025B"/>
    <w:rsid w:val="00160277"/>
    <w:rsid w:val="0016046A"/>
    <w:rsid w:val="001606D9"/>
    <w:rsid w:val="00160736"/>
    <w:rsid w:val="00160D74"/>
    <w:rsid w:val="00160DA3"/>
    <w:rsid w:val="00161784"/>
    <w:rsid w:val="00161862"/>
    <w:rsid w:val="00161B32"/>
    <w:rsid w:val="00161DDA"/>
    <w:rsid w:val="00161F21"/>
    <w:rsid w:val="0016239C"/>
    <w:rsid w:val="00162751"/>
    <w:rsid w:val="00162FDD"/>
    <w:rsid w:val="00163213"/>
    <w:rsid w:val="0016370E"/>
    <w:rsid w:val="00163768"/>
    <w:rsid w:val="0016449A"/>
    <w:rsid w:val="00164585"/>
    <w:rsid w:val="00164855"/>
    <w:rsid w:val="00164D7D"/>
    <w:rsid w:val="00164DB3"/>
    <w:rsid w:val="00165147"/>
    <w:rsid w:val="00165A91"/>
    <w:rsid w:val="00165C65"/>
    <w:rsid w:val="001667C7"/>
    <w:rsid w:val="00167056"/>
    <w:rsid w:val="00167A44"/>
    <w:rsid w:val="00167C75"/>
    <w:rsid w:val="00167CC1"/>
    <w:rsid w:val="00167FCB"/>
    <w:rsid w:val="0017044E"/>
    <w:rsid w:val="00170520"/>
    <w:rsid w:val="00170E02"/>
    <w:rsid w:val="00170E0B"/>
    <w:rsid w:val="001710CF"/>
    <w:rsid w:val="001713A6"/>
    <w:rsid w:val="00171460"/>
    <w:rsid w:val="001716EC"/>
    <w:rsid w:val="00171EB3"/>
    <w:rsid w:val="00172073"/>
    <w:rsid w:val="001721AF"/>
    <w:rsid w:val="0017270E"/>
    <w:rsid w:val="001730A5"/>
    <w:rsid w:val="00174566"/>
    <w:rsid w:val="001746EA"/>
    <w:rsid w:val="00174D09"/>
    <w:rsid w:val="00174DCD"/>
    <w:rsid w:val="00175041"/>
    <w:rsid w:val="001761EC"/>
    <w:rsid w:val="0017637A"/>
    <w:rsid w:val="0017670C"/>
    <w:rsid w:val="00176D42"/>
    <w:rsid w:val="00176E7A"/>
    <w:rsid w:val="00177430"/>
    <w:rsid w:val="001774D5"/>
    <w:rsid w:val="0017763F"/>
    <w:rsid w:val="0017791A"/>
    <w:rsid w:val="001779E2"/>
    <w:rsid w:val="00177D13"/>
    <w:rsid w:val="001809D8"/>
    <w:rsid w:val="00181535"/>
    <w:rsid w:val="00181792"/>
    <w:rsid w:val="00181F24"/>
    <w:rsid w:val="00182783"/>
    <w:rsid w:val="00182A68"/>
    <w:rsid w:val="00182A85"/>
    <w:rsid w:val="00182A96"/>
    <w:rsid w:val="001833E5"/>
    <w:rsid w:val="00183821"/>
    <w:rsid w:val="001839A8"/>
    <w:rsid w:val="00183C94"/>
    <w:rsid w:val="001844E7"/>
    <w:rsid w:val="00184661"/>
    <w:rsid w:val="00184705"/>
    <w:rsid w:val="00184835"/>
    <w:rsid w:val="00184A7D"/>
    <w:rsid w:val="00184DE8"/>
    <w:rsid w:val="001857BB"/>
    <w:rsid w:val="00185E00"/>
    <w:rsid w:val="00186113"/>
    <w:rsid w:val="001864D3"/>
    <w:rsid w:val="001866D6"/>
    <w:rsid w:val="001869B4"/>
    <w:rsid w:val="00186A29"/>
    <w:rsid w:val="00186BF7"/>
    <w:rsid w:val="00186DD3"/>
    <w:rsid w:val="001872B5"/>
    <w:rsid w:val="00190978"/>
    <w:rsid w:val="00190BCA"/>
    <w:rsid w:val="001914F4"/>
    <w:rsid w:val="001918AD"/>
    <w:rsid w:val="00192044"/>
    <w:rsid w:val="001926DC"/>
    <w:rsid w:val="00192DA8"/>
    <w:rsid w:val="00192E67"/>
    <w:rsid w:val="00192E6B"/>
    <w:rsid w:val="0019307C"/>
    <w:rsid w:val="001930C7"/>
    <w:rsid w:val="00193A8A"/>
    <w:rsid w:val="00193D5C"/>
    <w:rsid w:val="0019462C"/>
    <w:rsid w:val="00194ABF"/>
    <w:rsid w:val="00194D7A"/>
    <w:rsid w:val="00194F91"/>
    <w:rsid w:val="0019509B"/>
    <w:rsid w:val="00195389"/>
    <w:rsid w:val="00195671"/>
    <w:rsid w:val="00195D9C"/>
    <w:rsid w:val="0019641A"/>
    <w:rsid w:val="001964CC"/>
    <w:rsid w:val="00196685"/>
    <w:rsid w:val="00196D43"/>
    <w:rsid w:val="0019766F"/>
    <w:rsid w:val="001977B7"/>
    <w:rsid w:val="00197AB7"/>
    <w:rsid w:val="001A00A1"/>
    <w:rsid w:val="001A00C8"/>
    <w:rsid w:val="001A0480"/>
    <w:rsid w:val="001A09D8"/>
    <w:rsid w:val="001A0CA6"/>
    <w:rsid w:val="001A1191"/>
    <w:rsid w:val="001A15F0"/>
    <w:rsid w:val="001A1ACD"/>
    <w:rsid w:val="001A1C7A"/>
    <w:rsid w:val="001A1DD3"/>
    <w:rsid w:val="001A1E3F"/>
    <w:rsid w:val="001A1FC2"/>
    <w:rsid w:val="001A291E"/>
    <w:rsid w:val="001A292D"/>
    <w:rsid w:val="001A34A4"/>
    <w:rsid w:val="001A3630"/>
    <w:rsid w:val="001A3A69"/>
    <w:rsid w:val="001A3B68"/>
    <w:rsid w:val="001A3BDD"/>
    <w:rsid w:val="001A3EDD"/>
    <w:rsid w:val="001A42CB"/>
    <w:rsid w:val="001A4596"/>
    <w:rsid w:val="001A4642"/>
    <w:rsid w:val="001A46A4"/>
    <w:rsid w:val="001A49DC"/>
    <w:rsid w:val="001A4EB5"/>
    <w:rsid w:val="001A52F8"/>
    <w:rsid w:val="001A5333"/>
    <w:rsid w:val="001A5B53"/>
    <w:rsid w:val="001A5FB0"/>
    <w:rsid w:val="001A64C7"/>
    <w:rsid w:val="001A655F"/>
    <w:rsid w:val="001A662E"/>
    <w:rsid w:val="001A6643"/>
    <w:rsid w:val="001A68DC"/>
    <w:rsid w:val="001A7103"/>
    <w:rsid w:val="001A764E"/>
    <w:rsid w:val="001A7739"/>
    <w:rsid w:val="001A776A"/>
    <w:rsid w:val="001A7E44"/>
    <w:rsid w:val="001B009E"/>
    <w:rsid w:val="001B05B3"/>
    <w:rsid w:val="001B06A0"/>
    <w:rsid w:val="001B096E"/>
    <w:rsid w:val="001B0BB6"/>
    <w:rsid w:val="001B14BA"/>
    <w:rsid w:val="001B215D"/>
    <w:rsid w:val="001B2796"/>
    <w:rsid w:val="001B28DA"/>
    <w:rsid w:val="001B28DD"/>
    <w:rsid w:val="001B342E"/>
    <w:rsid w:val="001B35C1"/>
    <w:rsid w:val="001B3700"/>
    <w:rsid w:val="001B3D9A"/>
    <w:rsid w:val="001B4676"/>
    <w:rsid w:val="001B4911"/>
    <w:rsid w:val="001B4DAB"/>
    <w:rsid w:val="001B5299"/>
    <w:rsid w:val="001B53AF"/>
    <w:rsid w:val="001B547A"/>
    <w:rsid w:val="001B55C8"/>
    <w:rsid w:val="001B5AE9"/>
    <w:rsid w:val="001B6910"/>
    <w:rsid w:val="001B70B6"/>
    <w:rsid w:val="001B7529"/>
    <w:rsid w:val="001B756E"/>
    <w:rsid w:val="001B7676"/>
    <w:rsid w:val="001B7EB2"/>
    <w:rsid w:val="001C00E8"/>
    <w:rsid w:val="001C058F"/>
    <w:rsid w:val="001C0B6E"/>
    <w:rsid w:val="001C1026"/>
    <w:rsid w:val="001C187F"/>
    <w:rsid w:val="001C19A4"/>
    <w:rsid w:val="001C1CA5"/>
    <w:rsid w:val="001C2660"/>
    <w:rsid w:val="001C2CBD"/>
    <w:rsid w:val="001C2D22"/>
    <w:rsid w:val="001C2F29"/>
    <w:rsid w:val="001C3385"/>
    <w:rsid w:val="001C4348"/>
    <w:rsid w:val="001C44D0"/>
    <w:rsid w:val="001C4805"/>
    <w:rsid w:val="001C4F03"/>
    <w:rsid w:val="001C54AA"/>
    <w:rsid w:val="001C5C79"/>
    <w:rsid w:val="001C60DD"/>
    <w:rsid w:val="001C623F"/>
    <w:rsid w:val="001C6510"/>
    <w:rsid w:val="001C67B6"/>
    <w:rsid w:val="001C6B02"/>
    <w:rsid w:val="001C6CC1"/>
    <w:rsid w:val="001C6E8A"/>
    <w:rsid w:val="001C6FA4"/>
    <w:rsid w:val="001C768B"/>
    <w:rsid w:val="001C7715"/>
    <w:rsid w:val="001C7DF9"/>
    <w:rsid w:val="001C7EE1"/>
    <w:rsid w:val="001D0464"/>
    <w:rsid w:val="001D07BD"/>
    <w:rsid w:val="001D084A"/>
    <w:rsid w:val="001D0A34"/>
    <w:rsid w:val="001D0D13"/>
    <w:rsid w:val="001D0F1C"/>
    <w:rsid w:val="001D111D"/>
    <w:rsid w:val="001D12CF"/>
    <w:rsid w:val="001D1303"/>
    <w:rsid w:val="001D18A6"/>
    <w:rsid w:val="001D2709"/>
    <w:rsid w:val="001D2889"/>
    <w:rsid w:val="001D2A7B"/>
    <w:rsid w:val="001D2C2E"/>
    <w:rsid w:val="001D2EF0"/>
    <w:rsid w:val="001D33B3"/>
    <w:rsid w:val="001D3466"/>
    <w:rsid w:val="001D4193"/>
    <w:rsid w:val="001D4395"/>
    <w:rsid w:val="001D4B1C"/>
    <w:rsid w:val="001D4CD0"/>
    <w:rsid w:val="001D50B2"/>
    <w:rsid w:val="001D5142"/>
    <w:rsid w:val="001D53B0"/>
    <w:rsid w:val="001D651F"/>
    <w:rsid w:val="001D6872"/>
    <w:rsid w:val="001D6928"/>
    <w:rsid w:val="001D71C0"/>
    <w:rsid w:val="001D730A"/>
    <w:rsid w:val="001D768B"/>
    <w:rsid w:val="001D7832"/>
    <w:rsid w:val="001D799B"/>
    <w:rsid w:val="001D7C3D"/>
    <w:rsid w:val="001E04B3"/>
    <w:rsid w:val="001E04F9"/>
    <w:rsid w:val="001E075D"/>
    <w:rsid w:val="001E0F91"/>
    <w:rsid w:val="001E0FFD"/>
    <w:rsid w:val="001E11CA"/>
    <w:rsid w:val="001E1450"/>
    <w:rsid w:val="001E1685"/>
    <w:rsid w:val="001E177C"/>
    <w:rsid w:val="001E23AF"/>
    <w:rsid w:val="001E24C1"/>
    <w:rsid w:val="001E25E4"/>
    <w:rsid w:val="001E27CE"/>
    <w:rsid w:val="001E2929"/>
    <w:rsid w:val="001E2A8C"/>
    <w:rsid w:val="001E2AE4"/>
    <w:rsid w:val="001E2B3F"/>
    <w:rsid w:val="001E3768"/>
    <w:rsid w:val="001E3793"/>
    <w:rsid w:val="001E392C"/>
    <w:rsid w:val="001E3BBD"/>
    <w:rsid w:val="001E3E3B"/>
    <w:rsid w:val="001E4AA7"/>
    <w:rsid w:val="001E4B80"/>
    <w:rsid w:val="001E4B8D"/>
    <w:rsid w:val="001E4C4B"/>
    <w:rsid w:val="001E4EED"/>
    <w:rsid w:val="001E5222"/>
    <w:rsid w:val="001E5361"/>
    <w:rsid w:val="001E5CFE"/>
    <w:rsid w:val="001E6BCE"/>
    <w:rsid w:val="001E7BA3"/>
    <w:rsid w:val="001E7C27"/>
    <w:rsid w:val="001E7E29"/>
    <w:rsid w:val="001E7FC8"/>
    <w:rsid w:val="001E7FE3"/>
    <w:rsid w:val="001F0022"/>
    <w:rsid w:val="001F0682"/>
    <w:rsid w:val="001F0753"/>
    <w:rsid w:val="001F0C05"/>
    <w:rsid w:val="001F1D17"/>
    <w:rsid w:val="001F2225"/>
    <w:rsid w:val="001F283E"/>
    <w:rsid w:val="001F2A2F"/>
    <w:rsid w:val="001F2B14"/>
    <w:rsid w:val="001F2FD6"/>
    <w:rsid w:val="001F38F1"/>
    <w:rsid w:val="001F39D6"/>
    <w:rsid w:val="001F3BA6"/>
    <w:rsid w:val="001F3C47"/>
    <w:rsid w:val="001F41CC"/>
    <w:rsid w:val="001F4728"/>
    <w:rsid w:val="001F510D"/>
    <w:rsid w:val="001F5DCC"/>
    <w:rsid w:val="001F63EF"/>
    <w:rsid w:val="001F6851"/>
    <w:rsid w:val="001F6ACB"/>
    <w:rsid w:val="001F6B24"/>
    <w:rsid w:val="001F75D3"/>
    <w:rsid w:val="001F78C4"/>
    <w:rsid w:val="001F7AEB"/>
    <w:rsid w:val="001F7CEB"/>
    <w:rsid w:val="001F7DF2"/>
    <w:rsid w:val="001F7FC9"/>
    <w:rsid w:val="00200185"/>
    <w:rsid w:val="00200278"/>
    <w:rsid w:val="002002D2"/>
    <w:rsid w:val="002003E0"/>
    <w:rsid w:val="00200465"/>
    <w:rsid w:val="00200ADB"/>
    <w:rsid w:val="00200B6F"/>
    <w:rsid w:val="00200EC1"/>
    <w:rsid w:val="002012A3"/>
    <w:rsid w:val="00201901"/>
    <w:rsid w:val="00201EDF"/>
    <w:rsid w:val="00202181"/>
    <w:rsid w:val="00202EA3"/>
    <w:rsid w:val="00202EAC"/>
    <w:rsid w:val="00202F3E"/>
    <w:rsid w:val="0020318A"/>
    <w:rsid w:val="002038C7"/>
    <w:rsid w:val="00203E60"/>
    <w:rsid w:val="00204327"/>
    <w:rsid w:val="00204C73"/>
    <w:rsid w:val="002055A0"/>
    <w:rsid w:val="00205709"/>
    <w:rsid w:val="00205CA1"/>
    <w:rsid w:val="002060E4"/>
    <w:rsid w:val="00206275"/>
    <w:rsid w:val="0020638A"/>
    <w:rsid w:val="00206DB5"/>
    <w:rsid w:val="002073A6"/>
    <w:rsid w:val="00207644"/>
    <w:rsid w:val="00207B57"/>
    <w:rsid w:val="00207D84"/>
    <w:rsid w:val="00207E04"/>
    <w:rsid w:val="00207F3D"/>
    <w:rsid w:val="00210534"/>
    <w:rsid w:val="00210753"/>
    <w:rsid w:val="002109B9"/>
    <w:rsid w:val="00210BDC"/>
    <w:rsid w:val="00210CBC"/>
    <w:rsid w:val="0021132F"/>
    <w:rsid w:val="002116F8"/>
    <w:rsid w:val="00211958"/>
    <w:rsid w:val="00211C27"/>
    <w:rsid w:val="00211C5E"/>
    <w:rsid w:val="00211D0B"/>
    <w:rsid w:val="002121D0"/>
    <w:rsid w:val="002134B9"/>
    <w:rsid w:val="00213884"/>
    <w:rsid w:val="002138DB"/>
    <w:rsid w:val="00214535"/>
    <w:rsid w:val="00214726"/>
    <w:rsid w:val="00214C40"/>
    <w:rsid w:val="00214EB0"/>
    <w:rsid w:val="00215411"/>
    <w:rsid w:val="002154E3"/>
    <w:rsid w:val="00215935"/>
    <w:rsid w:val="00215956"/>
    <w:rsid w:val="002159C1"/>
    <w:rsid w:val="00215FA2"/>
    <w:rsid w:val="00216134"/>
    <w:rsid w:val="00216C07"/>
    <w:rsid w:val="00216D09"/>
    <w:rsid w:val="0021763A"/>
    <w:rsid w:val="0021764D"/>
    <w:rsid w:val="00217B9E"/>
    <w:rsid w:val="00217D55"/>
    <w:rsid w:val="00217DB5"/>
    <w:rsid w:val="00220176"/>
    <w:rsid w:val="002203BE"/>
    <w:rsid w:val="00220D0A"/>
    <w:rsid w:val="00221837"/>
    <w:rsid w:val="00221C8F"/>
    <w:rsid w:val="00221EF3"/>
    <w:rsid w:val="002223E1"/>
    <w:rsid w:val="002225AD"/>
    <w:rsid w:val="00223079"/>
    <w:rsid w:val="00223630"/>
    <w:rsid w:val="00223674"/>
    <w:rsid w:val="00223696"/>
    <w:rsid w:val="00223AA8"/>
    <w:rsid w:val="00223B4C"/>
    <w:rsid w:val="00223ED6"/>
    <w:rsid w:val="00224A6D"/>
    <w:rsid w:val="00224D30"/>
    <w:rsid w:val="002257F1"/>
    <w:rsid w:val="00225970"/>
    <w:rsid w:val="00225C72"/>
    <w:rsid w:val="00225CDB"/>
    <w:rsid w:val="002267FA"/>
    <w:rsid w:val="00226914"/>
    <w:rsid w:val="00226B76"/>
    <w:rsid w:val="00226CA4"/>
    <w:rsid w:val="00227C68"/>
    <w:rsid w:val="00230662"/>
    <w:rsid w:val="00230ABA"/>
    <w:rsid w:val="00230BC4"/>
    <w:rsid w:val="00230ECE"/>
    <w:rsid w:val="00230EFF"/>
    <w:rsid w:val="0023146D"/>
    <w:rsid w:val="00231BDA"/>
    <w:rsid w:val="00231C42"/>
    <w:rsid w:val="00231CA8"/>
    <w:rsid w:val="00231CBE"/>
    <w:rsid w:val="00231D58"/>
    <w:rsid w:val="002321C3"/>
    <w:rsid w:val="00232C65"/>
    <w:rsid w:val="0023344B"/>
    <w:rsid w:val="002335A4"/>
    <w:rsid w:val="002338E0"/>
    <w:rsid w:val="00233C6A"/>
    <w:rsid w:val="00233F0F"/>
    <w:rsid w:val="0023438E"/>
    <w:rsid w:val="002347FF"/>
    <w:rsid w:val="00234C38"/>
    <w:rsid w:val="0023515B"/>
    <w:rsid w:val="002358E0"/>
    <w:rsid w:val="00235BD3"/>
    <w:rsid w:val="002362BC"/>
    <w:rsid w:val="0023653E"/>
    <w:rsid w:val="00236578"/>
    <w:rsid w:val="00237172"/>
    <w:rsid w:val="0023726C"/>
    <w:rsid w:val="00237370"/>
    <w:rsid w:val="00237869"/>
    <w:rsid w:val="00240059"/>
    <w:rsid w:val="00240208"/>
    <w:rsid w:val="0024062F"/>
    <w:rsid w:val="00240810"/>
    <w:rsid w:val="002408B9"/>
    <w:rsid w:val="002408C5"/>
    <w:rsid w:val="00241977"/>
    <w:rsid w:val="00241A20"/>
    <w:rsid w:val="00241D8D"/>
    <w:rsid w:val="00241EF1"/>
    <w:rsid w:val="00241F01"/>
    <w:rsid w:val="00242231"/>
    <w:rsid w:val="002422AF"/>
    <w:rsid w:val="00242452"/>
    <w:rsid w:val="0024368A"/>
    <w:rsid w:val="00243EC2"/>
    <w:rsid w:val="002440D9"/>
    <w:rsid w:val="00244384"/>
    <w:rsid w:val="002444F8"/>
    <w:rsid w:val="00244552"/>
    <w:rsid w:val="00244721"/>
    <w:rsid w:val="0024558E"/>
    <w:rsid w:val="002458E7"/>
    <w:rsid w:val="00245AC8"/>
    <w:rsid w:val="00246279"/>
    <w:rsid w:val="00246E73"/>
    <w:rsid w:val="0024721F"/>
    <w:rsid w:val="00250079"/>
    <w:rsid w:val="002510B0"/>
    <w:rsid w:val="00251514"/>
    <w:rsid w:val="00251610"/>
    <w:rsid w:val="00251776"/>
    <w:rsid w:val="0025197D"/>
    <w:rsid w:val="00251B69"/>
    <w:rsid w:val="0025216B"/>
    <w:rsid w:val="002524E5"/>
    <w:rsid w:val="00252FB3"/>
    <w:rsid w:val="002545D7"/>
    <w:rsid w:val="00254C4F"/>
    <w:rsid w:val="00254E0B"/>
    <w:rsid w:val="00254F5D"/>
    <w:rsid w:val="00255098"/>
    <w:rsid w:val="002551B5"/>
    <w:rsid w:val="00255969"/>
    <w:rsid w:val="00255A9E"/>
    <w:rsid w:val="00256B07"/>
    <w:rsid w:val="002570B7"/>
    <w:rsid w:val="00257A3C"/>
    <w:rsid w:val="00257D10"/>
    <w:rsid w:val="0026008E"/>
    <w:rsid w:val="00260263"/>
    <w:rsid w:val="002606B9"/>
    <w:rsid w:val="002608D9"/>
    <w:rsid w:val="00261543"/>
    <w:rsid w:val="00261775"/>
    <w:rsid w:val="00261C41"/>
    <w:rsid w:val="00262A2A"/>
    <w:rsid w:val="00262EF0"/>
    <w:rsid w:val="00262F58"/>
    <w:rsid w:val="0026360E"/>
    <w:rsid w:val="00263EFC"/>
    <w:rsid w:val="00263F0A"/>
    <w:rsid w:val="002641FF"/>
    <w:rsid w:val="00264689"/>
    <w:rsid w:val="002647EA"/>
    <w:rsid w:val="00264800"/>
    <w:rsid w:val="00264900"/>
    <w:rsid w:val="00264C41"/>
    <w:rsid w:val="002652C0"/>
    <w:rsid w:val="002652CB"/>
    <w:rsid w:val="00265A04"/>
    <w:rsid w:val="00265A61"/>
    <w:rsid w:val="00265E04"/>
    <w:rsid w:val="00265F06"/>
    <w:rsid w:val="00265F12"/>
    <w:rsid w:val="00266006"/>
    <w:rsid w:val="00266010"/>
    <w:rsid w:val="00266364"/>
    <w:rsid w:val="00266BDD"/>
    <w:rsid w:val="00266CC6"/>
    <w:rsid w:val="002670BE"/>
    <w:rsid w:val="00267321"/>
    <w:rsid w:val="00270414"/>
    <w:rsid w:val="00270596"/>
    <w:rsid w:val="002709CC"/>
    <w:rsid w:val="00270E96"/>
    <w:rsid w:val="0027153C"/>
    <w:rsid w:val="00271577"/>
    <w:rsid w:val="00271F45"/>
    <w:rsid w:val="00272819"/>
    <w:rsid w:val="00272A97"/>
    <w:rsid w:val="00272B56"/>
    <w:rsid w:val="00272CA0"/>
    <w:rsid w:val="00273681"/>
    <w:rsid w:val="00273741"/>
    <w:rsid w:val="00273AAE"/>
    <w:rsid w:val="00273C58"/>
    <w:rsid w:val="00273D2B"/>
    <w:rsid w:val="00273F92"/>
    <w:rsid w:val="00274A3E"/>
    <w:rsid w:val="00274B19"/>
    <w:rsid w:val="00274D08"/>
    <w:rsid w:val="00274D10"/>
    <w:rsid w:val="00274F6D"/>
    <w:rsid w:val="002751AD"/>
    <w:rsid w:val="0027587D"/>
    <w:rsid w:val="002758A1"/>
    <w:rsid w:val="00276116"/>
    <w:rsid w:val="00276293"/>
    <w:rsid w:val="0027639D"/>
    <w:rsid w:val="00276529"/>
    <w:rsid w:val="00276678"/>
    <w:rsid w:val="00276A87"/>
    <w:rsid w:val="002776C4"/>
    <w:rsid w:val="00277CB4"/>
    <w:rsid w:val="00277D0E"/>
    <w:rsid w:val="00280502"/>
    <w:rsid w:val="002807EE"/>
    <w:rsid w:val="00280B26"/>
    <w:rsid w:val="002810D6"/>
    <w:rsid w:val="00281173"/>
    <w:rsid w:val="00281506"/>
    <w:rsid w:val="00281A66"/>
    <w:rsid w:val="00281C20"/>
    <w:rsid w:val="00281C71"/>
    <w:rsid w:val="00282481"/>
    <w:rsid w:val="00282AC6"/>
    <w:rsid w:val="00282E68"/>
    <w:rsid w:val="00283025"/>
    <w:rsid w:val="00283957"/>
    <w:rsid w:val="00283E2A"/>
    <w:rsid w:val="00284012"/>
    <w:rsid w:val="002840E0"/>
    <w:rsid w:val="00284657"/>
    <w:rsid w:val="00284BC9"/>
    <w:rsid w:val="00284CBB"/>
    <w:rsid w:val="00284E3C"/>
    <w:rsid w:val="002852B1"/>
    <w:rsid w:val="00285A71"/>
    <w:rsid w:val="002862BB"/>
    <w:rsid w:val="00286653"/>
    <w:rsid w:val="00286760"/>
    <w:rsid w:val="002867D4"/>
    <w:rsid w:val="002869F5"/>
    <w:rsid w:val="00287479"/>
    <w:rsid w:val="00287874"/>
    <w:rsid w:val="00287A91"/>
    <w:rsid w:val="002900E8"/>
    <w:rsid w:val="00290B96"/>
    <w:rsid w:val="00290E88"/>
    <w:rsid w:val="00290F3C"/>
    <w:rsid w:val="002911B5"/>
    <w:rsid w:val="0029128D"/>
    <w:rsid w:val="00291466"/>
    <w:rsid w:val="00291B7A"/>
    <w:rsid w:val="00291CD6"/>
    <w:rsid w:val="00291D1C"/>
    <w:rsid w:val="00291E3E"/>
    <w:rsid w:val="00291EC3"/>
    <w:rsid w:val="00292394"/>
    <w:rsid w:val="00292523"/>
    <w:rsid w:val="00292C8C"/>
    <w:rsid w:val="0029352D"/>
    <w:rsid w:val="0029376D"/>
    <w:rsid w:val="002938EE"/>
    <w:rsid w:val="0029437C"/>
    <w:rsid w:val="00294A4B"/>
    <w:rsid w:val="00294D0E"/>
    <w:rsid w:val="0029538A"/>
    <w:rsid w:val="002956F0"/>
    <w:rsid w:val="00295EC7"/>
    <w:rsid w:val="00295F14"/>
    <w:rsid w:val="00296192"/>
    <w:rsid w:val="002961DB"/>
    <w:rsid w:val="00296537"/>
    <w:rsid w:val="00296C62"/>
    <w:rsid w:val="00296FEC"/>
    <w:rsid w:val="0029706F"/>
    <w:rsid w:val="0029766B"/>
    <w:rsid w:val="00297AE5"/>
    <w:rsid w:val="00297E11"/>
    <w:rsid w:val="002A0363"/>
    <w:rsid w:val="002A0595"/>
    <w:rsid w:val="002A06A8"/>
    <w:rsid w:val="002A118B"/>
    <w:rsid w:val="002A11A6"/>
    <w:rsid w:val="002A177A"/>
    <w:rsid w:val="002A18D6"/>
    <w:rsid w:val="002A2659"/>
    <w:rsid w:val="002A36D3"/>
    <w:rsid w:val="002A3B6C"/>
    <w:rsid w:val="002A421D"/>
    <w:rsid w:val="002A4423"/>
    <w:rsid w:val="002A44E7"/>
    <w:rsid w:val="002A4C06"/>
    <w:rsid w:val="002A4DC8"/>
    <w:rsid w:val="002A4E25"/>
    <w:rsid w:val="002A4E9E"/>
    <w:rsid w:val="002A506E"/>
    <w:rsid w:val="002A58BE"/>
    <w:rsid w:val="002A59A7"/>
    <w:rsid w:val="002A5D26"/>
    <w:rsid w:val="002A5DCC"/>
    <w:rsid w:val="002A748E"/>
    <w:rsid w:val="002A7726"/>
    <w:rsid w:val="002A7785"/>
    <w:rsid w:val="002A785B"/>
    <w:rsid w:val="002A7A50"/>
    <w:rsid w:val="002A7D3D"/>
    <w:rsid w:val="002A7F4D"/>
    <w:rsid w:val="002B00CD"/>
    <w:rsid w:val="002B0471"/>
    <w:rsid w:val="002B07B8"/>
    <w:rsid w:val="002B0A36"/>
    <w:rsid w:val="002B10C7"/>
    <w:rsid w:val="002B1BC6"/>
    <w:rsid w:val="002B1BEB"/>
    <w:rsid w:val="002B255F"/>
    <w:rsid w:val="002B26DC"/>
    <w:rsid w:val="002B2B75"/>
    <w:rsid w:val="002B34DE"/>
    <w:rsid w:val="002B37A1"/>
    <w:rsid w:val="002B3980"/>
    <w:rsid w:val="002B3F0E"/>
    <w:rsid w:val="002B4397"/>
    <w:rsid w:val="002B4452"/>
    <w:rsid w:val="002B44C6"/>
    <w:rsid w:val="002B4885"/>
    <w:rsid w:val="002B4910"/>
    <w:rsid w:val="002B4BDB"/>
    <w:rsid w:val="002B4D0A"/>
    <w:rsid w:val="002B5708"/>
    <w:rsid w:val="002B59E7"/>
    <w:rsid w:val="002B5C46"/>
    <w:rsid w:val="002B621C"/>
    <w:rsid w:val="002B635B"/>
    <w:rsid w:val="002B664E"/>
    <w:rsid w:val="002B68A1"/>
    <w:rsid w:val="002B6FB5"/>
    <w:rsid w:val="002B70BA"/>
    <w:rsid w:val="002B738E"/>
    <w:rsid w:val="002B73EE"/>
    <w:rsid w:val="002B7683"/>
    <w:rsid w:val="002C032C"/>
    <w:rsid w:val="002C0631"/>
    <w:rsid w:val="002C0CFD"/>
    <w:rsid w:val="002C0E8D"/>
    <w:rsid w:val="002C1623"/>
    <w:rsid w:val="002C1D3D"/>
    <w:rsid w:val="002C1D5E"/>
    <w:rsid w:val="002C1E33"/>
    <w:rsid w:val="002C25BE"/>
    <w:rsid w:val="002C27F4"/>
    <w:rsid w:val="002C2A60"/>
    <w:rsid w:val="002C2ACA"/>
    <w:rsid w:val="002C2BCB"/>
    <w:rsid w:val="002C2D56"/>
    <w:rsid w:val="002C2ED2"/>
    <w:rsid w:val="002C398B"/>
    <w:rsid w:val="002C3F27"/>
    <w:rsid w:val="002C41FD"/>
    <w:rsid w:val="002C4366"/>
    <w:rsid w:val="002C44B5"/>
    <w:rsid w:val="002C4955"/>
    <w:rsid w:val="002C4CC5"/>
    <w:rsid w:val="002C4EB9"/>
    <w:rsid w:val="002C53F2"/>
    <w:rsid w:val="002C578D"/>
    <w:rsid w:val="002C5BCA"/>
    <w:rsid w:val="002C5DF5"/>
    <w:rsid w:val="002C5E69"/>
    <w:rsid w:val="002C6B6F"/>
    <w:rsid w:val="002C6C1B"/>
    <w:rsid w:val="002C74EC"/>
    <w:rsid w:val="002C75A1"/>
    <w:rsid w:val="002C79CB"/>
    <w:rsid w:val="002C7AE1"/>
    <w:rsid w:val="002C7C0F"/>
    <w:rsid w:val="002D029C"/>
    <w:rsid w:val="002D045C"/>
    <w:rsid w:val="002D0A73"/>
    <w:rsid w:val="002D0BBE"/>
    <w:rsid w:val="002D1F0F"/>
    <w:rsid w:val="002D27F4"/>
    <w:rsid w:val="002D28B2"/>
    <w:rsid w:val="002D2A19"/>
    <w:rsid w:val="002D2C35"/>
    <w:rsid w:val="002D3019"/>
    <w:rsid w:val="002D3054"/>
    <w:rsid w:val="002D30F5"/>
    <w:rsid w:val="002D3190"/>
    <w:rsid w:val="002D3705"/>
    <w:rsid w:val="002D3F51"/>
    <w:rsid w:val="002D40BB"/>
    <w:rsid w:val="002D4278"/>
    <w:rsid w:val="002D4807"/>
    <w:rsid w:val="002D4DF9"/>
    <w:rsid w:val="002D50CE"/>
    <w:rsid w:val="002D5277"/>
    <w:rsid w:val="002D59F1"/>
    <w:rsid w:val="002D5FE7"/>
    <w:rsid w:val="002D6257"/>
    <w:rsid w:val="002D67FD"/>
    <w:rsid w:val="002D6904"/>
    <w:rsid w:val="002D7BC7"/>
    <w:rsid w:val="002D7C90"/>
    <w:rsid w:val="002D7CE2"/>
    <w:rsid w:val="002D7D47"/>
    <w:rsid w:val="002D7E8B"/>
    <w:rsid w:val="002E02E9"/>
    <w:rsid w:val="002E0EB8"/>
    <w:rsid w:val="002E0F0C"/>
    <w:rsid w:val="002E102C"/>
    <w:rsid w:val="002E13A5"/>
    <w:rsid w:val="002E13C7"/>
    <w:rsid w:val="002E1889"/>
    <w:rsid w:val="002E201D"/>
    <w:rsid w:val="002E25DE"/>
    <w:rsid w:val="002E29AD"/>
    <w:rsid w:val="002E2FD8"/>
    <w:rsid w:val="002E30BB"/>
    <w:rsid w:val="002E3FDB"/>
    <w:rsid w:val="002E4233"/>
    <w:rsid w:val="002E4582"/>
    <w:rsid w:val="002E45BE"/>
    <w:rsid w:val="002E492C"/>
    <w:rsid w:val="002E5213"/>
    <w:rsid w:val="002E52B8"/>
    <w:rsid w:val="002E554C"/>
    <w:rsid w:val="002E55EF"/>
    <w:rsid w:val="002E57A0"/>
    <w:rsid w:val="002E5B63"/>
    <w:rsid w:val="002E5BC2"/>
    <w:rsid w:val="002E5DA1"/>
    <w:rsid w:val="002E5F3C"/>
    <w:rsid w:val="002E5F5E"/>
    <w:rsid w:val="002E63FF"/>
    <w:rsid w:val="002E6742"/>
    <w:rsid w:val="002E771D"/>
    <w:rsid w:val="002E7745"/>
    <w:rsid w:val="002E7768"/>
    <w:rsid w:val="002E7865"/>
    <w:rsid w:val="002E78FB"/>
    <w:rsid w:val="002E795E"/>
    <w:rsid w:val="002E7CB9"/>
    <w:rsid w:val="002F0303"/>
    <w:rsid w:val="002F05DB"/>
    <w:rsid w:val="002F06BB"/>
    <w:rsid w:val="002F0C05"/>
    <w:rsid w:val="002F19C1"/>
    <w:rsid w:val="002F1CCD"/>
    <w:rsid w:val="002F1D7F"/>
    <w:rsid w:val="002F2E3B"/>
    <w:rsid w:val="002F3078"/>
    <w:rsid w:val="002F400D"/>
    <w:rsid w:val="002F4017"/>
    <w:rsid w:val="002F4945"/>
    <w:rsid w:val="002F49A6"/>
    <w:rsid w:val="002F500F"/>
    <w:rsid w:val="002F6267"/>
    <w:rsid w:val="002F6C44"/>
    <w:rsid w:val="002F6D09"/>
    <w:rsid w:val="002F7003"/>
    <w:rsid w:val="002F740D"/>
    <w:rsid w:val="00300E05"/>
    <w:rsid w:val="00300F26"/>
    <w:rsid w:val="003015EE"/>
    <w:rsid w:val="003017F1"/>
    <w:rsid w:val="00301B9A"/>
    <w:rsid w:val="00301CAC"/>
    <w:rsid w:val="003022FC"/>
    <w:rsid w:val="00302D2D"/>
    <w:rsid w:val="003039EE"/>
    <w:rsid w:val="00304176"/>
    <w:rsid w:val="00304442"/>
    <w:rsid w:val="003046B3"/>
    <w:rsid w:val="00304A2A"/>
    <w:rsid w:val="00304C62"/>
    <w:rsid w:val="0030526D"/>
    <w:rsid w:val="00306163"/>
    <w:rsid w:val="00306B67"/>
    <w:rsid w:val="00306BDE"/>
    <w:rsid w:val="00306BE9"/>
    <w:rsid w:val="00307839"/>
    <w:rsid w:val="003079A5"/>
    <w:rsid w:val="00307D2D"/>
    <w:rsid w:val="003100E6"/>
    <w:rsid w:val="003105A7"/>
    <w:rsid w:val="00310607"/>
    <w:rsid w:val="00310871"/>
    <w:rsid w:val="00311422"/>
    <w:rsid w:val="003117FB"/>
    <w:rsid w:val="00311FC7"/>
    <w:rsid w:val="003141AF"/>
    <w:rsid w:val="00314356"/>
    <w:rsid w:val="00314FAC"/>
    <w:rsid w:val="00315369"/>
    <w:rsid w:val="00315D18"/>
    <w:rsid w:val="00315E26"/>
    <w:rsid w:val="00316073"/>
    <w:rsid w:val="003161E8"/>
    <w:rsid w:val="0031646F"/>
    <w:rsid w:val="00317135"/>
    <w:rsid w:val="00317213"/>
    <w:rsid w:val="00317846"/>
    <w:rsid w:val="00317DE5"/>
    <w:rsid w:val="00317EA4"/>
    <w:rsid w:val="003200EB"/>
    <w:rsid w:val="003210EA"/>
    <w:rsid w:val="00321112"/>
    <w:rsid w:val="00321162"/>
    <w:rsid w:val="003219BF"/>
    <w:rsid w:val="0032282C"/>
    <w:rsid w:val="0032284A"/>
    <w:rsid w:val="003231CC"/>
    <w:rsid w:val="003232AE"/>
    <w:rsid w:val="0032332F"/>
    <w:rsid w:val="00323357"/>
    <w:rsid w:val="00324055"/>
    <w:rsid w:val="003242BA"/>
    <w:rsid w:val="003242E0"/>
    <w:rsid w:val="003243CD"/>
    <w:rsid w:val="00324536"/>
    <w:rsid w:val="003246FF"/>
    <w:rsid w:val="0032474E"/>
    <w:rsid w:val="00324C8A"/>
    <w:rsid w:val="00325738"/>
    <w:rsid w:val="00325D75"/>
    <w:rsid w:val="00325FCF"/>
    <w:rsid w:val="003265D0"/>
    <w:rsid w:val="003268EE"/>
    <w:rsid w:val="00326ECD"/>
    <w:rsid w:val="00327D57"/>
    <w:rsid w:val="00330053"/>
    <w:rsid w:val="003301CD"/>
    <w:rsid w:val="003311FA"/>
    <w:rsid w:val="00331471"/>
    <w:rsid w:val="0033196D"/>
    <w:rsid w:val="00331A4A"/>
    <w:rsid w:val="00332D37"/>
    <w:rsid w:val="00333043"/>
    <w:rsid w:val="00333234"/>
    <w:rsid w:val="00333E04"/>
    <w:rsid w:val="00334076"/>
    <w:rsid w:val="003345FC"/>
    <w:rsid w:val="0033461F"/>
    <w:rsid w:val="003349BB"/>
    <w:rsid w:val="00334A2E"/>
    <w:rsid w:val="003356D9"/>
    <w:rsid w:val="00335E2F"/>
    <w:rsid w:val="00335EEC"/>
    <w:rsid w:val="00336093"/>
    <w:rsid w:val="00336598"/>
    <w:rsid w:val="0033680A"/>
    <w:rsid w:val="00336898"/>
    <w:rsid w:val="00336910"/>
    <w:rsid w:val="00336971"/>
    <w:rsid w:val="00336B0E"/>
    <w:rsid w:val="00336F7D"/>
    <w:rsid w:val="00337309"/>
    <w:rsid w:val="00337F6D"/>
    <w:rsid w:val="00340370"/>
    <w:rsid w:val="003406A6"/>
    <w:rsid w:val="0034089D"/>
    <w:rsid w:val="00340B01"/>
    <w:rsid w:val="00340B59"/>
    <w:rsid w:val="00340C72"/>
    <w:rsid w:val="0034158E"/>
    <w:rsid w:val="00341850"/>
    <w:rsid w:val="00341FE7"/>
    <w:rsid w:val="003420F0"/>
    <w:rsid w:val="003424AF"/>
    <w:rsid w:val="0034284B"/>
    <w:rsid w:val="003434AE"/>
    <w:rsid w:val="00343BBB"/>
    <w:rsid w:val="00343D43"/>
    <w:rsid w:val="0034410B"/>
    <w:rsid w:val="003444E7"/>
    <w:rsid w:val="00344830"/>
    <w:rsid w:val="00344889"/>
    <w:rsid w:val="00344F9D"/>
    <w:rsid w:val="0034591E"/>
    <w:rsid w:val="0034594A"/>
    <w:rsid w:val="003459C4"/>
    <w:rsid w:val="00345BA1"/>
    <w:rsid w:val="00345EDD"/>
    <w:rsid w:val="00346140"/>
    <w:rsid w:val="0034655A"/>
    <w:rsid w:val="003468BB"/>
    <w:rsid w:val="00347C59"/>
    <w:rsid w:val="003508AE"/>
    <w:rsid w:val="00350911"/>
    <w:rsid w:val="00350B8C"/>
    <w:rsid w:val="003512E3"/>
    <w:rsid w:val="003513CC"/>
    <w:rsid w:val="00351C4C"/>
    <w:rsid w:val="00352239"/>
    <w:rsid w:val="00352968"/>
    <w:rsid w:val="00352ABC"/>
    <w:rsid w:val="00352D60"/>
    <w:rsid w:val="0035326B"/>
    <w:rsid w:val="00353763"/>
    <w:rsid w:val="00353BF6"/>
    <w:rsid w:val="00353EB5"/>
    <w:rsid w:val="003540EF"/>
    <w:rsid w:val="00354496"/>
    <w:rsid w:val="00354646"/>
    <w:rsid w:val="00354C1B"/>
    <w:rsid w:val="00354CBD"/>
    <w:rsid w:val="00354E31"/>
    <w:rsid w:val="003550E7"/>
    <w:rsid w:val="00356412"/>
    <w:rsid w:val="00356863"/>
    <w:rsid w:val="00356B74"/>
    <w:rsid w:val="003571F3"/>
    <w:rsid w:val="00357332"/>
    <w:rsid w:val="00357498"/>
    <w:rsid w:val="0035760C"/>
    <w:rsid w:val="00357AF2"/>
    <w:rsid w:val="0036064C"/>
    <w:rsid w:val="003606B6"/>
    <w:rsid w:val="00360B72"/>
    <w:rsid w:val="00360F3A"/>
    <w:rsid w:val="003614D4"/>
    <w:rsid w:val="00361A8D"/>
    <w:rsid w:val="00361B3B"/>
    <w:rsid w:val="00361E10"/>
    <w:rsid w:val="00361EB1"/>
    <w:rsid w:val="00361EC1"/>
    <w:rsid w:val="00362211"/>
    <w:rsid w:val="00362F18"/>
    <w:rsid w:val="00362F82"/>
    <w:rsid w:val="00362F8D"/>
    <w:rsid w:val="003638AC"/>
    <w:rsid w:val="00363D82"/>
    <w:rsid w:val="003640F7"/>
    <w:rsid w:val="003646F1"/>
    <w:rsid w:val="0036479D"/>
    <w:rsid w:val="0036527C"/>
    <w:rsid w:val="0036557A"/>
    <w:rsid w:val="00366901"/>
    <w:rsid w:val="003670C9"/>
    <w:rsid w:val="003677E4"/>
    <w:rsid w:val="00370291"/>
    <w:rsid w:val="0037036B"/>
    <w:rsid w:val="003705BF"/>
    <w:rsid w:val="003710DA"/>
    <w:rsid w:val="0037128A"/>
    <w:rsid w:val="003724CF"/>
    <w:rsid w:val="003729BA"/>
    <w:rsid w:val="00372EE5"/>
    <w:rsid w:val="00373027"/>
    <w:rsid w:val="003733F8"/>
    <w:rsid w:val="00374AAD"/>
    <w:rsid w:val="00374B23"/>
    <w:rsid w:val="00375A5A"/>
    <w:rsid w:val="00375D2E"/>
    <w:rsid w:val="00375F2E"/>
    <w:rsid w:val="00377BA2"/>
    <w:rsid w:val="00377C39"/>
    <w:rsid w:val="0038014C"/>
    <w:rsid w:val="003801FF"/>
    <w:rsid w:val="00380500"/>
    <w:rsid w:val="0038054D"/>
    <w:rsid w:val="0038059C"/>
    <w:rsid w:val="00380D5B"/>
    <w:rsid w:val="003811E3"/>
    <w:rsid w:val="00381294"/>
    <w:rsid w:val="00381A7E"/>
    <w:rsid w:val="00381C3E"/>
    <w:rsid w:val="00381CB7"/>
    <w:rsid w:val="00382169"/>
    <w:rsid w:val="0038284B"/>
    <w:rsid w:val="00382CAC"/>
    <w:rsid w:val="0038314F"/>
    <w:rsid w:val="00383430"/>
    <w:rsid w:val="00383DCD"/>
    <w:rsid w:val="0038419D"/>
    <w:rsid w:val="00385338"/>
    <w:rsid w:val="0038556C"/>
    <w:rsid w:val="00385AE2"/>
    <w:rsid w:val="003866AF"/>
    <w:rsid w:val="00386978"/>
    <w:rsid w:val="003869D5"/>
    <w:rsid w:val="003870D7"/>
    <w:rsid w:val="003872C9"/>
    <w:rsid w:val="0038755C"/>
    <w:rsid w:val="003878C3"/>
    <w:rsid w:val="003878C5"/>
    <w:rsid w:val="00387D0B"/>
    <w:rsid w:val="00387F13"/>
    <w:rsid w:val="00390401"/>
    <w:rsid w:val="0039090A"/>
    <w:rsid w:val="00390A3D"/>
    <w:rsid w:val="0039166D"/>
    <w:rsid w:val="00391738"/>
    <w:rsid w:val="00392468"/>
    <w:rsid w:val="00392586"/>
    <w:rsid w:val="003925F8"/>
    <w:rsid w:val="00392AA7"/>
    <w:rsid w:val="00392DFB"/>
    <w:rsid w:val="0039368A"/>
    <w:rsid w:val="00393754"/>
    <w:rsid w:val="00393E98"/>
    <w:rsid w:val="0039497F"/>
    <w:rsid w:val="00394F64"/>
    <w:rsid w:val="0039505E"/>
    <w:rsid w:val="00395215"/>
    <w:rsid w:val="0039555F"/>
    <w:rsid w:val="00395841"/>
    <w:rsid w:val="00395859"/>
    <w:rsid w:val="00396173"/>
    <w:rsid w:val="00396340"/>
    <w:rsid w:val="00396597"/>
    <w:rsid w:val="0039669F"/>
    <w:rsid w:val="00396B33"/>
    <w:rsid w:val="0039736E"/>
    <w:rsid w:val="003973B0"/>
    <w:rsid w:val="00397763"/>
    <w:rsid w:val="00397799"/>
    <w:rsid w:val="00397867"/>
    <w:rsid w:val="00397E1E"/>
    <w:rsid w:val="003A0236"/>
    <w:rsid w:val="003A0465"/>
    <w:rsid w:val="003A0C7B"/>
    <w:rsid w:val="003A1277"/>
    <w:rsid w:val="003A1754"/>
    <w:rsid w:val="003A17D6"/>
    <w:rsid w:val="003A20A4"/>
    <w:rsid w:val="003A27BC"/>
    <w:rsid w:val="003A2B95"/>
    <w:rsid w:val="003A2C64"/>
    <w:rsid w:val="003A3254"/>
    <w:rsid w:val="003A33D1"/>
    <w:rsid w:val="003A372D"/>
    <w:rsid w:val="003A37BD"/>
    <w:rsid w:val="003A38CB"/>
    <w:rsid w:val="003A3905"/>
    <w:rsid w:val="003A3CDD"/>
    <w:rsid w:val="003A41C4"/>
    <w:rsid w:val="003A4339"/>
    <w:rsid w:val="003A481A"/>
    <w:rsid w:val="003A4A3B"/>
    <w:rsid w:val="003A57BE"/>
    <w:rsid w:val="003A57C1"/>
    <w:rsid w:val="003A5AE5"/>
    <w:rsid w:val="003A5D8B"/>
    <w:rsid w:val="003A5DBA"/>
    <w:rsid w:val="003A6A99"/>
    <w:rsid w:val="003A6CA6"/>
    <w:rsid w:val="003A6CB8"/>
    <w:rsid w:val="003A71D7"/>
    <w:rsid w:val="003B03AB"/>
    <w:rsid w:val="003B07D9"/>
    <w:rsid w:val="003B09C5"/>
    <w:rsid w:val="003B0D5B"/>
    <w:rsid w:val="003B103A"/>
    <w:rsid w:val="003B11ED"/>
    <w:rsid w:val="003B14C7"/>
    <w:rsid w:val="003B15BB"/>
    <w:rsid w:val="003B1879"/>
    <w:rsid w:val="003B18EF"/>
    <w:rsid w:val="003B1DDC"/>
    <w:rsid w:val="003B2032"/>
    <w:rsid w:val="003B2050"/>
    <w:rsid w:val="003B2AB2"/>
    <w:rsid w:val="003B33A4"/>
    <w:rsid w:val="003B4095"/>
    <w:rsid w:val="003B4424"/>
    <w:rsid w:val="003B4578"/>
    <w:rsid w:val="003B47D2"/>
    <w:rsid w:val="003B51C4"/>
    <w:rsid w:val="003B5D3D"/>
    <w:rsid w:val="003B5F06"/>
    <w:rsid w:val="003B5FF0"/>
    <w:rsid w:val="003B653B"/>
    <w:rsid w:val="003B66AE"/>
    <w:rsid w:val="003B6FB3"/>
    <w:rsid w:val="003B7189"/>
    <w:rsid w:val="003B72F3"/>
    <w:rsid w:val="003B734F"/>
    <w:rsid w:val="003B7578"/>
    <w:rsid w:val="003B75B4"/>
    <w:rsid w:val="003B76E6"/>
    <w:rsid w:val="003B7D16"/>
    <w:rsid w:val="003B7D6C"/>
    <w:rsid w:val="003C0169"/>
    <w:rsid w:val="003C02AF"/>
    <w:rsid w:val="003C0608"/>
    <w:rsid w:val="003C0EA1"/>
    <w:rsid w:val="003C0F3E"/>
    <w:rsid w:val="003C1318"/>
    <w:rsid w:val="003C17AE"/>
    <w:rsid w:val="003C1B61"/>
    <w:rsid w:val="003C1B9E"/>
    <w:rsid w:val="003C2376"/>
    <w:rsid w:val="003C2EEC"/>
    <w:rsid w:val="003C32D5"/>
    <w:rsid w:val="003C35EC"/>
    <w:rsid w:val="003C4567"/>
    <w:rsid w:val="003C479B"/>
    <w:rsid w:val="003C490D"/>
    <w:rsid w:val="003C4D18"/>
    <w:rsid w:val="003C57D0"/>
    <w:rsid w:val="003C5B25"/>
    <w:rsid w:val="003C5F8F"/>
    <w:rsid w:val="003C60DE"/>
    <w:rsid w:val="003C6E57"/>
    <w:rsid w:val="003C7199"/>
    <w:rsid w:val="003C72D1"/>
    <w:rsid w:val="003C7878"/>
    <w:rsid w:val="003C78C3"/>
    <w:rsid w:val="003C7963"/>
    <w:rsid w:val="003C7BEF"/>
    <w:rsid w:val="003C7C53"/>
    <w:rsid w:val="003C7E5D"/>
    <w:rsid w:val="003D00FD"/>
    <w:rsid w:val="003D01C6"/>
    <w:rsid w:val="003D0AAF"/>
    <w:rsid w:val="003D0EB2"/>
    <w:rsid w:val="003D1118"/>
    <w:rsid w:val="003D12B6"/>
    <w:rsid w:val="003D186E"/>
    <w:rsid w:val="003D1D00"/>
    <w:rsid w:val="003D1E1B"/>
    <w:rsid w:val="003D2375"/>
    <w:rsid w:val="003D2490"/>
    <w:rsid w:val="003D254B"/>
    <w:rsid w:val="003D2B3E"/>
    <w:rsid w:val="003D31B6"/>
    <w:rsid w:val="003D373F"/>
    <w:rsid w:val="003D3929"/>
    <w:rsid w:val="003D3CC6"/>
    <w:rsid w:val="003D3D01"/>
    <w:rsid w:val="003D4031"/>
    <w:rsid w:val="003D4404"/>
    <w:rsid w:val="003D4EDA"/>
    <w:rsid w:val="003D5089"/>
    <w:rsid w:val="003D55F0"/>
    <w:rsid w:val="003D579C"/>
    <w:rsid w:val="003D5B32"/>
    <w:rsid w:val="003D5E66"/>
    <w:rsid w:val="003D5F99"/>
    <w:rsid w:val="003D6240"/>
    <w:rsid w:val="003D6247"/>
    <w:rsid w:val="003D64CF"/>
    <w:rsid w:val="003D652C"/>
    <w:rsid w:val="003D6EE8"/>
    <w:rsid w:val="003D742E"/>
    <w:rsid w:val="003D7B47"/>
    <w:rsid w:val="003E01BB"/>
    <w:rsid w:val="003E024F"/>
    <w:rsid w:val="003E08CD"/>
    <w:rsid w:val="003E0B6C"/>
    <w:rsid w:val="003E0C74"/>
    <w:rsid w:val="003E0C9E"/>
    <w:rsid w:val="003E0D6D"/>
    <w:rsid w:val="003E1294"/>
    <w:rsid w:val="003E1728"/>
    <w:rsid w:val="003E1779"/>
    <w:rsid w:val="003E1B95"/>
    <w:rsid w:val="003E3230"/>
    <w:rsid w:val="003E37E3"/>
    <w:rsid w:val="003E3F6E"/>
    <w:rsid w:val="003E41C4"/>
    <w:rsid w:val="003E42D6"/>
    <w:rsid w:val="003E4636"/>
    <w:rsid w:val="003E4B81"/>
    <w:rsid w:val="003E4C48"/>
    <w:rsid w:val="003E4D52"/>
    <w:rsid w:val="003E4E9C"/>
    <w:rsid w:val="003E50C4"/>
    <w:rsid w:val="003E5208"/>
    <w:rsid w:val="003E5C2E"/>
    <w:rsid w:val="003E62C3"/>
    <w:rsid w:val="003E7F75"/>
    <w:rsid w:val="003E7FAB"/>
    <w:rsid w:val="003F00C3"/>
    <w:rsid w:val="003F02F1"/>
    <w:rsid w:val="003F0DD7"/>
    <w:rsid w:val="003F1326"/>
    <w:rsid w:val="003F13A9"/>
    <w:rsid w:val="003F1DBF"/>
    <w:rsid w:val="003F1EB2"/>
    <w:rsid w:val="003F1F9F"/>
    <w:rsid w:val="003F2E2C"/>
    <w:rsid w:val="003F2EDD"/>
    <w:rsid w:val="003F2EF1"/>
    <w:rsid w:val="003F2F0D"/>
    <w:rsid w:val="003F3459"/>
    <w:rsid w:val="003F398F"/>
    <w:rsid w:val="003F3E3D"/>
    <w:rsid w:val="003F43FA"/>
    <w:rsid w:val="003F4411"/>
    <w:rsid w:val="003F4957"/>
    <w:rsid w:val="003F4B23"/>
    <w:rsid w:val="003F5780"/>
    <w:rsid w:val="003F5832"/>
    <w:rsid w:val="003F5875"/>
    <w:rsid w:val="003F5A63"/>
    <w:rsid w:val="003F5E79"/>
    <w:rsid w:val="003F612F"/>
    <w:rsid w:val="003F648C"/>
    <w:rsid w:val="003F6A5E"/>
    <w:rsid w:val="003F6DD2"/>
    <w:rsid w:val="003F6DF4"/>
    <w:rsid w:val="003F7388"/>
    <w:rsid w:val="003F77FB"/>
    <w:rsid w:val="003F7B38"/>
    <w:rsid w:val="003F7BDE"/>
    <w:rsid w:val="003F7C11"/>
    <w:rsid w:val="003F7C1B"/>
    <w:rsid w:val="003F7F53"/>
    <w:rsid w:val="003F7F7F"/>
    <w:rsid w:val="0040038E"/>
    <w:rsid w:val="00400597"/>
    <w:rsid w:val="00400AFB"/>
    <w:rsid w:val="00400FEA"/>
    <w:rsid w:val="0040142F"/>
    <w:rsid w:val="0040182E"/>
    <w:rsid w:val="00402726"/>
    <w:rsid w:val="00402E29"/>
    <w:rsid w:val="0040301D"/>
    <w:rsid w:val="004031E1"/>
    <w:rsid w:val="004046B2"/>
    <w:rsid w:val="00404A29"/>
    <w:rsid w:val="004057FF"/>
    <w:rsid w:val="00405931"/>
    <w:rsid w:val="004059A5"/>
    <w:rsid w:val="00405A09"/>
    <w:rsid w:val="00405C76"/>
    <w:rsid w:val="004066B3"/>
    <w:rsid w:val="0040690A"/>
    <w:rsid w:val="00406A5F"/>
    <w:rsid w:val="00406F20"/>
    <w:rsid w:val="00407685"/>
    <w:rsid w:val="00407C60"/>
    <w:rsid w:val="0041098C"/>
    <w:rsid w:val="00411906"/>
    <w:rsid w:val="0041255C"/>
    <w:rsid w:val="0041327A"/>
    <w:rsid w:val="004133E4"/>
    <w:rsid w:val="00413BE4"/>
    <w:rsid w:val="00414427"/>
    <w:rsid w:val="004144CD"/>
    <w:rsid w:val="00414E48"/>
    <w:rsid w:val="0041596C"/>
    <w:rsid w:val="00415C0F"/>
    <w:rsid w:val="00415C44"/>
    <w:rsid w:val="00415CB4"/>
    <w:rsid w:val="00415EE3"/>
    <w:rsid w:val="00416179"/>
    <w:rsid w:val="00416910"/>
    <w:rsid w:val="00416BFF"/>
    <w:rsid w:val="00416DC6"/>
    <w:rsid w:val="00417443"/>
    <w:rsid w:val="00417EF0"/>
    <w:rsid w:val="00417FFA"/>
    <w:rsid w:val="00420583"/>
    <w:rsid w:val="00420A15"/>
    <w:rsid w:val="00421794"/>
    <w:rsid w:val="00421F3C"/>
    <w:rsid w:val="00422473"/>
    <w:rsid w:val="00422830"/>
    <w:rsid w:val="00422888"/>
    <w:rsid w:val="004239FC"/>
    <w:rsid w:val="004249C2"/>
    <w:rsid w:val="00424A29"/>
    <w:rsid w:val="0042564B"/>
    <w:rsid w:val="00425CBA"/>
    <w:rsid w:val="00426918"/>
    <w:rsid w:val="00427124"/>
    <w:rsid w:val="00427C39"/>
    <w:rsid w:val="00427C42"/>
    <w:rsid w:val="00427D3D"/>
    <w:rsid w:val="00427FD9"/>
    <w:rsid w:val="00430700"/>
    <w:rsid w:val="0043107E"/>
    <w:rsid w:val="00431B36"/>
    <w:rsid w:val="00431C2F"/>
    <w:rsid w:val="004324F4"/>
    <w:rsid w:val="00432689"/>
    <w:rsid w:val="00433413"/>
    <w:rsid w:val="00433CC6"/>
    <w:rsid w:val="00433F7D"/>
    <w:rsid w:val="004340F8"/>
    <w:rsid w:val="004347A4"/>
    <w:rsid w:val="00434955"/>
    <w:rsid w:val="0043504C"/>
    <w:rsid w:val="004352E8"/>
    <w:rsid w:val="00435585"/>
    <w:rsid w:val="00435B8F"/>
    <w:rsid w:val="0043614D"/>
    <w:rsid w:val="00436773"/>
    <w:rsid w:val="00436789"/>
    <w:rsid w:val="004367BC"/>
    <w:rsid w:val="00436882"/>
    <w:rsid w:val="004369AE"/>
    <w:rsid w:val="00436B31"/>
    <w:rsid w:val="00436FDD"/>
    <w:rsid w:val="0043795A"/>
    <w:rsid w:val="00437FFA"/>
    <w:rsid w:val="00440C4A"/>
    <w:rsid w:val="00441181"/>
    <w:rsid w:val="00441688"/>
    <w:rsid w:val="00441AD1"/>
    <w:rsid w:val="00441CE4"/>
    <w:rsid w:val="00441D93"/>
    <w:rsid w:val="00441F92"/>
    <w:rsid w:val="004421C1"/>
    <w:rsid w:val="0044238D"/>
    <w:rsid w:val="00442EFC"/>
    <w:rsid w:val="004433B4"/>
    <w:rsid w:val="00443A4D"/>
    <w:rsid w:val="00443BD9"/>
    <w:rsid w:val="00443E6D"/>
    <w:rsid w:val="004443C8"/>
    <w:rsid w:val="004459C4"/>
    <w:rsid w:val="00445B60"/>
    <w:rsid w:val="00445C2C"/>
    <w:rsid w:val="004461E7"/>
    <w:rsid w:val="004463AB"/>
    <w:rsid w:val="0044648E"/>
    <w:rsid w:val="0044698B"/>
    <w:rsid w:val="00446A9A"/>
    <w:rsid w:val="00446DEA"/>
    <w:rsid w:val="0044723E"/>
    <w:rsid w:val="004474FC"/>
    <w:rsid w:val="004508C1"/>
    <w:rsid w:val="004514AA"/>
    <w:rsid w:val="004515FF"/>
    <w:rsid w:val="004526AE"/>
    <w:rsid w:val="0045296F"/>
    <w:rsid w:val="0045297C"/>
    <w:rsid w:val="00452BC0"/>
    <w:rsid w:val="00452D5C"/>
    <w:rsid w:val="00452E01"/>
    <w:rsid w:val="004530E1"/>
    <w:rsid w:val="0045383E"/>
    <w:rsid w:val="00453B23"/>
    <w:rsid w:val="00453C39"/>
    <w:rsid w:val="00454105"/>
    <w:rsid w:val="004541A5"/>
    <w:rsid w:val="004548D0"/>
    <w:rsid w:val="00454CA4"/>
    <w:rsid w:val="00454F22"/>
    <w:rsid w:val="0045548D"/>
    <w:rsid w:val="0045557D"/>
    <w:rsid w:val="00455A5C"/>
    <w:rsid w:val="0045683B"/>
    <w:rsid w:val="00457285"/>
    <w:rsid w:val="004573A0"/>
    <w:rsid w:val="004575AB"/>
    <w:rsid w:val="00457810"/>
    <w:rsid w:val="00457C88"/>
    <w:rsid w:val="00460007"/>
    <w:rsid w:val="004605B5"/>
    <w:rsid w:val="00460852"/>
    <w:rsid w:val="00460C68"/>
    <w:rsid w:val="00460DFD"/>
    <w:rsid w:val="0046113E"/>
    <w:rsid w:val="00461494"/>
    <w:rsid w:val="00461B9D"/>
    <w:rsid w:val="00461CCA"/>
    <w:rsid w:val="00461CEF"/>
    <w:rsid w:val="00461F03"/>
    <w:rsid w:val="00461F7B"/>
    <w:rsid w:val="00462111"/>
    <w:rsid w:val="00462771"/>
    <w:rsid w:val="00462CBF"/>
    <w:rsid w:val="00462F2D"/>
    <w:rsid w:val="0046342D"/>
    <w:rsid w:val="0046356D"/>
    <w:rsid w:val="00464124"/>
    <w:rsid w:val="0046481D"/>
    <w:rsid w:val="00465C36"/>
    <w:rsid w:val="00465DC7"/>
    <w:rsid w:val="00465FC9"/>
    <w:rsid w:val="004664A6"/>
    <w:rsid w:val="00466D38"/>
    <w:rsid w:val="00467854"/>
    <w:rsid w:val="00467EC1"/>
    <w:rsid w:val="004701CB"/>
    <w:rsid w:val="0047070A"/>
    <w:rsid w:val="004709EC"/>
    <w:rsid w:val="00471248"/>
    <w:rsid w:val="0047184F"/>
    <w:rsid w:val="0047197F"/>
    <w:rsid w:val="00471AF1"/>
    <w:rsid w:val="00471C0F"/>
    <w:rsid w:val="0047223B"/>
    <w:rsid w:val="00472C32"/>
    <w:rsid w:val="0047318D"/>
    <w:rsid w:val="004732D8"/>
    <w:rsid w:val="00473C88"/>
    <w:rsid w:val="0047409A"/>
    <w:rsid w:val="00474104"/>
    <w:rsid w:val="004743AC"/>
    <w:rsid w:val="00474B5B"/>
    <w:rsid w:val="00474E65"/>
    <w:rsid w:val="00474F53"/>
    <w:rsid w:val="00474F71"/>
    <w:rsid w:val="004767CF"/>
    <w:rsid w:val="00476A6A"/>
    <w:rsid w:val="00476AB5"/>
    <w:rsid w:val="00476C4C"/>
    <w:rsid w:val="00476F02"/>
    <w:rsid w:val="00477F30"/>
    <w:rsid w:val="00480019"/>
    <w:rsid w:val="00480190"/>
    <w:rsid w:val="00480EDB"/>
    <w:rsid w:val="0048113A"/>
    <w:rsid w:val="004818A7"/>
    <w:rsid w:val="004818EE"/>
    <w:rsid w:val="00481B1A"/>
    <w:rsid w:val="004820E1"/>
    <w:rsid w:val="00482101"/>
    <w:rsid w:val="004825D2"/>
    <w:rsid w:val="00482BE0"/>
    <w:rsid w:val="00483263"/>
    <w:rsid w:val="00483707"/>
    <w:rsid w:val="00483716"/>
    <w:rsid w:val="00484242"/>
    <w:rsid w:val="00484726"/>
    <w:rsid w:val="00484798"/>
    <w:rsid w:val="00484A7A"/>
    <w:rsid w:val="004851C4"/>
    <w:rsid w:val="004854E4"/>
    <w:rsid w:val="0048568D"/>
    <w:rsid w:val="0048569B"/>
    <w:rsid w:val="00485A3B"/>
    <w:rsid w:val="0048698E"/>
    <w:rsid w:val="00486C1B"/>
    <w:rsid w:val="00487031"/>
    <w:rsid w:val="004871C6"/>
    <w:rsid w:val="004872B9"/>
    <w:rsid w:val="0048748C"/>
    <w:rsid w:val="00487B30"/>
    <w:rsid w:val="0049026F"/>
    <w:rsid w:val="00490E0F"/>
    <w:rsid w:val="004913E4"/>
    <w:rsid w:val="00491B09"/>
    <w:rsid w:val="004922E1"/>
    <w:rsid w:val="004926CB"/>
    <w:rsid w:val="0049273C"/>
    <w:rsid w:val="00492A28"/>
    <w:rsid w:val="00492C65"/>
    <w:rsid w:val="00492D07"/>
    <w:rsid w:val="00493019"/>
    <w:rsid w:val="004932A6"/>
    <w:rsid w:val="00493436"/>
    <w:rsid w:val="00493565"/>
    <w:rsid w:val="0049358E"/>
    <w:rsid w:val="00493D8B"/>
    <w:rsid w:val="00494781"/>
    <w:rsid w:val="004947DA"/>
    <w:rsid w:val="00494A3D"/>
    <w:rsid w:val="00494ACF"/>
    <w:rsid w:val="00494B1F"/>
    <w:rsid w:val="00494F06"/>
    <w:rsid w:val="00494FDA"/>
    <w:rsid w:val="0049532A"/>
    <w:rsid w:val="00495715"/>
    <w:rsid w:val="004957CB"/>
    <w:rsid w:val="00495A2B"/>
    <w:rsid w:val="00495D65"/>
    <w:rsid w:val="0049671D"/>
    <w:rsid w:val="004967B9"/>
    <w:rsid w:val="00497116"/>
    <w:rsid w:val="00497491"/>
    <w:rsid w:val="00497B4C"/>
    <w:rsid w:val="004A0071"/>
    <w:rsid w:val="004A01A2"/>
    <w:rsid w:val="004A0683"/>
    <w:rsid w:val="004A06EA"/>
    <w:rsid w:val="004A08C2"/>
    <w:rsid w:val="004A09EA"/>
    <w:rsid w:val="004A0F9F"/>
    <w:rsid w:val="004A16A7"/>
    <w:rsid w:val="004A1EBE"/>
    <w:rsid w:val="004A260C"/>
    <w:rsid w:val="004A29BE"/>
    <w:rsid w:val="004A2AC8"/>
    <w:rsid w:val="004A2D27"/>
    <w:rsid w:val="004A2ECA"/>
    <w:rsid w:val="004A39FE"/>
    <w:rsid w:val="004A3B5D"/>
    <w:rsid w:val="004A3D34"/>
    <w:rsid w:val="004A3DC0"/>
    <w:rsid w:val="004A3EF3"/>
    <w:rsid w:val="004A405B"/>
    <w:rsid w:val="004A4A22"/>
    <w:rsid w:val="004A4DD6"/>
    <w:rsid w:val="004A51D5"/>
    <w:rsid w:val="004A51E5"/>
    <w:rsid w:val="004A5670"/>
    <w:rsid w:val="004A580E"/>
    <w:rsid w:val="004A5C93"/>
    <w:rsid w:val="004A7869"/>
    <w:rsid w:val="004A7D7E"/>
    <w:rsid w:val="004A7F1E"/>
    <w:rsid w:val="004B02C9"/>
    <w:rsid w:val="004B0485"/>
    <w:rsid w:val="004B06C5"/>
    <w:rsid w:val="004B0834"/>
    <w:rsid w:val="004B08DA"/>
    <w:rsid w:val="004B0C39"/>
    <w:rsid w:val="004B121E"/>
    <w:rsid w:val="004B1E9D"/>
    <w:rsid w:val="004B2049"/>
    <w:rsid w:val="004B34E3"/>
    <w:rsid w:val="004B37C3"/>
    <w:rsid w:val="004B3B11"/>
    <w:rsid w:val="004B401C"/>
    <w:rsid w:val="004B43AA"/>
    <w:rsid w:val="004B45F7"/>
    <w:rsid w:val="004B4A56"/>
    <w:rsid w:val="004B5C74"/>
    <w:rsid w:val="004B5DEC"/>
    <w:rsid w:val="004B5E61"/>
    <w:rsid w:val="004B61A4"/>
    <w:rsid w:val="004B67E2"/>
    <w:rsid w:val="004B6A9B"/>
    <w:rsid w:val="004B6F7A"/>
    <w:rsid w:val="004B733C"/>
    <w:rsid w:val="004B74FC"/>
    <w:rsid w:val="004B7B76"/>
    <w:rsid w:val="004B7F12"/>
    <w:rsid w:val="004C0177"/>
    <w:rsid w:val="004C02EB"/>
    <w:rsid w:val="004C0C63"/>
    <w:rsid w:val="004C0D96"/>
    <w:rsid w:val="004C0F39"/>
    <w:rsid w:val="004C10E9"/>
    <w:rsid w:val="004C15BB"/>
    <w:rsid w:val="004C18B6"/>
    <w:rsid w:val="004C1EEB"/>
    <w:rsid w:val="004C1F1A"/>
    <w:rsid w:val="004C2199"/>
    <w:rsid w:val="004C34B9"/>
    <w:rsid w:val="004C34DA"/>
    <w:rsid w:val="004C3664"/>
    <w:rsid w:val="004C397E"/>
    <w:rsid w:val="004C3E03"/>
    <w:rsid w:val="004C423B"/>
    <w:rsid w:val="004C48D6"/>
    <w:rsid w:val="004C516F"/>
    <w:rsid w:val="004C51AA"/>
    <w:rsid w:val="004C5706"/>
    <w:rsid w:val="004C58C8"/>
    <w:rsid w:val="004C5BA4"/>
    <w:rsid w:val="004C6D71"/>
    <w:rsid w:val="004C6F2E"/>
    <w:rsid w:val="004C7312"/>
    <w:rsid w:val="004C74C9"/>
    <w:rsid w:val="004C7968"/>
    <w:rsid w:val="004C7DCA"/>
    <w:rsid w:val="004C7DF9"/>
    <w:rsid w:val="004D071F"/>
    <w:rsid w:val="004D117B"/>
    <w:rsid w:val="004D16DD"/>
    <w:rsid w:val="004D19D5"/>
    <w:rsid w:val="004D2BA4"/>
    <w:rsid w:val="004D2EB9"/>
    <w:rsid w:val="004D324B"/>
    <w:rsid w:val="004D385F"/>
    <w:rsid w:val="004D404E"/>
    <w:rsid w:val="004D452E"/>
    <w:rsid w:val="004D52D6"/>
    <w:rsid w:val="004D5470"/>
    <w:rsid w:val="004D54B5"/>
    <w:rsid w:val="004D5681"/>
    <w:rsid w:val="004D67AC"/>
    <w:rsid w:val="004D6C1A"/>
    <w:rsid w:val="004D72EA"/>
    <w:rsid w:val="004D7C4D"/>
    <w:rsid w:val="004D7C6F"/>
    <w:rsid w:val="004E00D6"/>
    <w:rsid w:val="004E0701"/>
    <w:rsid w:val="004E0CD7"/>
    <w:rsid w:val="004E0D80"/>
    <w:rsid w:val="004E1386"/>
    <w:rsid w:val="004E1628"/>
    <w:rsid w:val="004E1743"/>
    <w:rsid w:val="004E1EC4"/>
    <w:rsid w:val="004E21A2"/>
    <w:rsid w:val="004E241F"/>
    <w:rsid w:val="004E290D"/>
    <w:rsid w:val="004E2BFF"/>
    <w:rsid w:val="004E338C"/>
    <w:rsid w:val="004E360E"/>
    <w:rsid w:val="004E3618"/>
    <w:rsid w:val="004E383A"/>
    <w:rsid w:val="004E3B7B"/>
    <w:rsid w:val="004E4089"/>
    <w:rsid w:val="004E40FE"/>
    <w:rsid w:val="004E4312"/>
    <w:rsid w:val="004E4F0F"/>
    <w:rsid w:val="004E50CD"/>
    <w:rsid w:val="004E5167"/>
    <w:rsid w:val="004E5411"/>
    <w:rsid w:val="004E65FC"/>
    <w:rsid w:val="004E6A99"/>
    <w:rsid w:val="004E6E06"/>
    <w:rsid w:val="004E6FC1"/>
    <w:rsid w:val="004E753B"/>
    <w:rsid w:val="004E79BF"/>
    <w:rsid w:val="004E7ABB"/>
    <w:rsid w:val="004E7C37"/>
    <w:rsid w:val="004F016F"/>
    <w:rsid w:val="004F0285"/>
    <w:rsid w:val="004F08B1"/>
    <w:rsid w:val="004F0B26"/>
    <w:rsid w:val="004F0B2E"/>
    <w:rsid w:val="004F10F3"/>
    <w:rsid w:val="004F148D"/>
    <w:rsid w:val="004F2302"/>
    <w:rsid w:val="004F2443"/>
    <w:rsid w:val="004F2504"/>
    <w:rsid w:val="004F2613"/>
    <w:rsid w:val="004F3659"/>
    <w:rsid w:val="004F39AB"/>
    <w:rsid w:val="004F3A1D"/>
    <w:rsid w:val="004F3B54"/>
    <w:rsid w:val="004F3D39"/>
    <w:rsid w:val="004F3FA4"/>
    <w:rsid w:val="004F3FC1"/>
    <w:rsid w:val="004F460D"/>
    <w:rsid w:val="004F5063"/>
    <w:rsid w:val="004F534D"/>
    <w:rsid w:val="004F540E"/>
    <w:rsid w:val="004F59CA"/>
    <w:rsid w:val="004F5C9F"/>
    <w:rsid w:val="004F60C6"/>
    <w:rsid w:val="004F60EC"/>
    <w:rsid w:val="004F672C"/>
    <w:rsid w:val="004F67AD"/>
    <w:rsid w:val="004F6B5A"/>
    <w:rsid w:val="004F721C"/>
    <w:rsid w:val="004F7454"/>
    <w:rsid w:val="004F777B"/>
    <w:rsid w:val="004F7AFB"/>
    <w:rsid w:val="005001FB"/>
    <w:rsid w:val="005007D4"/>
    <w:rsid w:val="00500813"/>
    <w:rsid w:val="00500F04"/>
    <w:rsid w:val="00500FBF"/>
    <w:rsid w:val="00501706"/>
    <w:rsid w:val="00501A0E"/>
    <w:rsid w:val="00501C7A"/>
    <w:rsid w:val="00502001"/>
    <w:rsid w:val="0050230A"/>
    <w:rsid w:val="00502B65"/>
    <w:rsid w:val="00502D2A"/>
    <w:rsid w:val="00503381"/>
    <w:rsid w:val="005034FF"/>
    <w:rsid w:val="0050350A"/>
    <w:rsid w:val="00503984"/>
    <w:rsid w:val="00503DFE"/>
    <w:rsid w:val="00503EA0"/>
    <w:rsid w:val="00503F84"/>
    <w:rsid w:val="00504576"/>
    <w:rsid w:val="005049DE"/>
    <w:rsid w:val="00504DE3"/>
    <w:rsid w:val="00504EE5"/>
    <w:rsid w:val="00505183"/>
    <w:rsid w:val="005056A4"/>
    <w:rsid w:val="005056F0"/>
    <w:rsid w:val="005057FF"/>
    <w:rsid w:val="00506271"/>
    <w:rsid w:val="0050694E"/>
    <w:rsid w:val="005069E1"/>
    <w:rsid w:val="00506D67"/>
    <w:rsid w:val="00506F8E"/>
    <w:rsid w:val="005070ED"/>
    <w:rsid w:val="00507573"/>
    <w:rsid w:val="005075E5"/>
    <w:rsid w:val="005079BB"/>
    <w:rsid w:val="00510012"/>
    <w:rsid w:val="00511B41"/>
    <w:rsid w:val="00511F6A"/>
    <w:rsid w:val="00512259"/>
    <w:rsid w:val="00512B71"/>
    <w:rsid w:val="00512BBF"/>
    <w:rsid w:val="00512D38"/>
    <w:rsid w:val="0051301E"/>
    <w:rsid w:val="00513938"/>
    <w:rsid w:val="005143A4"/>
    <w:rsid w:val="0051479C"/>
    <w:rsid w:val="00514929"/>
    <w:rsid w:val="00514B8A"/>
    <w:rsid w:val="00514C5E"/>
    <w:rsid w:val="00514E72"/>
    <w:rsid w:val="00514F54"/>
    <w:rsid w:val="00515337"/>
    <w:rsid w:val="0051581E"/>
    <w:rsid w:val="00515D94"/>
    <w:rsid w:val="00516012"/>
    <w:rsid w:val="0051603D"/>
    <w:rsid w:val="00517112"/>
    <w:rsid w:val="00517118"/>
    <w:rsid w:val="005171C3"/>
    <w:rsid w:val="005171DA"/>
    <w:rsid w:val="0051749C"/>
    <w:rsid w:val="005175D6"/>
    <w:rsid w:val="0051780B"/>
    <w:rsid w:val="005179C3"/>
    <w:rsid w:val="00517AF7"/>
    <w:rsid w:val="00520C21"/>
    <w:rsid w:val="00520E24"/>
    <w:rsid w:val="00520FFF"/>
    <w:rsid w:val="00521484"/>
    <w:rsid w:val="00521CD2"/>
    <w:rsid w:val="00521E89"/>
    <w:rsid w:val="005226BF"/>
    <w:rsid w:val="00522EE2"/>
    <w:rsid w:val="00523063"/>
    <w:rsid w:val="0052333B"/>
    <w:rsid w:val="00523AD1"/>
    <w:rsid w:val="00523CFF"/>
    <w:rsid w:val="00524223"/>
    <w:rsid w:val="00524627"/>
    <w:rsid w:val="005249BB"/>
    <w:rsid w:val="00524B7A"/>
    <w:rsid w:val="00524BE6"/>
    <w:rsid w:val="00524F5C"/>
    <w:rsid w:val="00525B93"/>
    <w:rsid w:val="005261E4"/>
    <w:rsid w:val="0052665B"/>
    <w:rsid w:val="00526D90"/>
    <w:rsid w:val="00527094"/>
    <w:rsid w:val="00527C86"/>
    <w:rsid w:val="00527E6B"/>
    <w:rsid w:val="0053008A"/>
    <w:rsid w:val="00530444"/>
    <w:rsid w:val="0053082F"/>
    <w:rsid w:val="00530856"/>
    <w:rsid w:val="005308F2"/>
    <w:rsid w:val="005311E2"/>
    <w:rsid w:val="005313BD"/>
    <w:rsid w:val="005317BC"/>
    <w:rsid w:val="00531ABD"/>
    <w:rsid w:val="00532668"/>
    <w:rsid w:val="005329E5"/>
    <w:rsid w:val="0053328C"/>
    <w:rsid w:val="00533315"/>
    <w:rsid w:val="005335B8"/>
    <w:rsid w:val="00533A6C"/>
    <w:rsid w:val="0053414B"/>
    <w:rsid w:val="00534F6C"/>
    <w:rsid w:val="00534FD9"/>
    <w:rsid w:val="00535205"/>
    <w:rsid w:val="0053549C"/>
    <w:rsid w:val="005355C8"/>
    <w:rsid w:val="005358F9"/>
    <w:rsid w:val="005359C2"/>
    <w:rsid w:val="00536153"/>
    <w:rsid w:val="005364F1"/>
    <w:rsid w:val="00536EC3"/>
    <w:rsid w:val="00537B60"/>
    <w:rsid w:val="00537D99"/>
    <w:rsid w:val="00537DC7"/>
    <w:rsid w:val="00540149"/>
    <w:rsid w:val="00540797"/>
    <w:rsid w:val="00540BE7"/>
    <w:rsid w:val="005410B4"/>
    <w:rsid w:val="0054250E"/>
    <w:rsid w:val="00542DF9"/>
    <w:rsid w:val="00542E20"/>
    <w:rsid w:val="00543077"/>
    <w:rsid w:val="005431AA"/>
    <w:rsid w:val="00543AC9"/>
    <w:rsid w:val="00543B3C"/>
    <w:rsid w:val="00543D16"/>
    <w:rsid w:val="00544326"/>
    <w:rsid w:val="005444E4"/>
    <w:rsid w:val="0054453C"/>
    <w:rsid w:val="005445A7"/>
    <w:rsid w:val="0054469B"/>
    <w:rsid w:val="005448D9"/>
    <w:rsid w:val="00544E28"/>
    <w:rsid w:val="00545254"/>
    <w:rsid w:val="00545702"/>
    <w:rsid w:val="0054574E"/>
    <w:rsid w:val="005464D8"/>
    <w:rsid w:val="00546675"/>
    <w:rsid w:val="00546C44"/>
    <w:rsid w:val="00547057"/>
    <w:rsid w:val="0054750C"/>
    <w:rsid w:val="00547ABC"/>
    <w:rsid w:val="00547D6F"/>
    <w:rsid w:val="00550002"/>
    <w:rsid w:val="005505EE"/>
    <w:rsid w:val="005507E2"/>
    <w:rsid w:val="00550E3E"/>
    <w:rsid w:val="005510FE"/>
    <w:rsid w:val="00551321"/>
    <w:rsid w:val="005513A7"/>
    <w:rsid w:val="00551BB6"/>
    <w:rsid w:val="00551C75"/>
    <w:rsid w:val="00552046"/>
    <w:rsid w:val="005522AD"/>
    <w:rsid w:val="005528C6"/>
    <w:rsid w:val="005529EE"/>
    <w:rsid w:val="00552EDD"/>
    <w:rsid w:val="00552F22"/>
    <w:rsid w:val="00553481"/>
    <w:rsid w:val="00553497"/>
    <w:rsid w:val="00553DB5"/>
    <w:rsid w:val="00553E34"/>
    <w:rsid w:val="005544A6"/>
    <w:rsid w:val="00554753"/>
    <w:rsid w:val="005549D5"/>
    <w:rsid w:val="00555011"/>
    <w:rsid w:val="0055528B"/>
    <w:rsid w:val="005554DD"/>
    <w:rsid w:val="00555AE4"/>
    <w:rsid w:val="00555B06"/>
    <w:rsid w:val="005560CB"/>
    <w:rsid w:val="00556657"/>
    <w:rsid w:val="0055678E"/>
    <w:rsid w:val="0055694A"/>
    <w:rsid w:val="00556963"/>
    <w:rsid w:val="00557391"/>
    <w:rsid w:val="005574A2"/>
    <w:rsid w:val="005577E9"/>
    <w:rsid w:val="00557D7C"/>
    <w:rsid w:val="00560108"/>
    <w:rsid w:val="005603E8"/>
    <w:rsid w:val="005609DC"/>
    <w:rsid w:val="00560BBF"/>
    <w:rsid w:val="00560D8A"/>
    <w:rsid w:val="00560F5E"/>
    <w:rsid w:val="005612E5"/>
    <w:rsid w:val="005615F4"/>
    <w:rsid w:val="005617B1"/>
    <w:rsid w:val="00561828"/>
    <w:rsid w:val="00562355"/>
    <w:rsid w:val="00562387"/>
    <w:rsid w:val="00562AB7"/>
    <w:rsid w:val="00562E20"/>
    <w:rsid w:val="005639D4"/>
    <w:rsid w:val="00563B9F"/>
    <w:rsid w:val="00564446"/>
    <w:rsid w:val="00564812"/>
    <w:rsid w:val="00564CBE"/>
    <w:rsid w:val="00565BE1"/>
    <w:rsid w:val="00566109"/>
    <w:rsid w:val="00566E5D"/>
    <w:rsid w:val="0056738A"/>
    <w:rsid w:val="005677C5"/>
    <w:rsid w:val="00567E6D"/>
    <w:rsid w:val="00570615"/>
    <w:rsid w:val="00570CFB"/>
    <w:rsid w:val="00571252"/>
    <w:rsid w:val="005716BD"/>
    <w:rsid w:val="0057210A"/>
    <w:rsid w:val="00572AD2"/>
    <w:rsid w:val="00572CE3"/>
    <w:rsid w:val="00572EAB"/>
    <w:rsid w:val="00573E33"/>
    <w:rsid w:val="00573E65"/>
    <w:rsid w:val="00573EDF"/>
    <w:rsid w:val="00573FCE"/>
    <w:rsid w:val="0057416F"/>
    <w:rsid w:val="0057419A"/>
    <w:rsid w:val="005754A5"/>
    <w:rsid w:val="005754F4"/>
    <w:rsid w:val="005755F2"/>
    <w:rsid w:val="0057560F"/>
    <w:rsid w:val="00575A43"/>
    <w:rsid w:val="00575E56"/>
    <w:rsid w:val="00575F1B"/>
    <w:rsid w:val="00575F43"/>
    <w:rsid w:val="00575F96"/>
    <w:rsid w:val="005763D3"/>
    <w:rsid w:val="005764FB"/>
    <w:rsid w:val="0057673E"/>
    <w:rsid w:val="00576DFA"/>
    <w:rsid w:val="005771E7"/>
    <w:rsid w:val="00577E39"/>
    <w:rsid w:val="00580512"/>
    <w:rsid w:val="005807E4"/>
    <w:rsid w:val="0058101D"/>
    <w:rsid w:val="0058102B"/>
    <w:rsid w:val="00581934"/>
    <w:rsid w:val="0058287A"/>
    <w:rsid w:val="00582B8A"/>
    <w:rsid w:val="00582B9F"/>
    <w:rsid w:val="00582FBE"/>
    <w:rsid w:val="00583239"/>
    <w:rsid w:val="0058345C"/>
    <w:rsid w:val="00583B5A"/>
    <w:rsid w:val="005846E2"/>
    <w:rsid w:val="00584793"/>
    <w:rsid w:val="00584881"/>
    <w:rsid w:val="00584B2B"/>
    <w:rsid w:val="00584E9E"/>
    <w:rsid w:val="005857D7"/>
    <w:rsid w:val="00585975"/>
    <w:rsid w:val="00585C18"/>
    <w:rsid w:val="00585FCF"/>
    <w:rsid w:val="00586406"/>
    <w:rsid w:val="00586879"/>
    <w:rsid w:val="005868E9"/>
    <w:rsid w:val="0058746D"/>
    <w:rsid w:val="00587B6B"/>
    <w:rsid w:val="00587C06"/>
    <w:rsid w:val="00587CBC"/>
    <w:rsid w:val="0059052B"/>
    <w:rsid w:val="00590936"/>
    <w:rsid w:val="00590A60"/>
    <w:rsid w:val="00590E6D"/>
    <w:rsid w:val="005922B9"/>
    <w:rsid w:val="005922D6"/>
    <w:rsid w:val="00592631"/>
    <w:rsid w:val="00593030"/>
    <w:rsid w:val="005931C6"/>
    <w:rsid w:val="005933F4"/>
    <w:rsid w:val="005937AA"/>
    <w:rsid w:val="005938C0"/>
    <w:rsid w:val="00594085"/>
    <w:rsid w:val="005940C8"/>
    <w:rsid w:val="00594100"/>
    <w:rsid w:val="00594B7B"/>
    <w:rsid w:val="00594DB1"/>
    <w:rsid w:val="0059527A"/>
    <w:rsid w:val="0059530D"/>
    <w:rsid w:val="0059550A"/>
    <w:rsid w:val="0059611D"/>
    <w:rsid w:val="0059682A"/>
    <w:rsid w:val="00596CD6"/>
    <w:rsid w:val="00596CF1"/>
    <w:rsid w:val="00596D25"/>
    <w:rsid w:val="00596D33"/>
    <w:rsid w:val="00596F20"/>
    <w:rsid w:val="005A02D3"/>
    <w:rsid w:val="005A05B8"/>
    <w:rsid w:val="005A0826"/>
    <w:rsid w:val="005A0B7B"/>
    <w:rsid w:val="005A1210"/>
    <w:rsid w:val="005A1CB7"/>
    <w:rsid w:val="005A1F6E"/>
    <w:rsid w:val="005A27A9"/>
    <w:rsid w:val="005A284A"/>
    <w:rsid w:val="005A30EC"/>
    <w:rsid w:val="005A3342"/>
    <w:rsid w:val="005A3985"/>
    <w:rsid w:val="005A3DAE"/>
    <w:rsid w:val="005A42A3"/>
    <w:rsid w:val="005A4599"/>
    <w:rsid w:val="005A48FA"/>
    <w:rsid w:val="005A5282"/>
    <w:rsid w:val="005A5356"/>
    <w:rsid w:val="005A5AB8"/>
    <w:rsid w:val="005A5C24"/>
    <w:rsid w:val="005A5ECF"/>
    <w:rsid w:val="005A5F6A"/>
    <w:rsid w:val="005A6559"/>
    <w:rsid w:val="005A6CB2"/>
    <w:rsid w:val="005A6D24"/>
    <w:rsid w:val="005A6EB6"/>
    <w:rsid w:val="005A79BE"/>
    <w:rsid w:val="005A7C1E"/>
    <w:rsid w:val="005B0B5B"/>
    <w:rsid w:val="005B11C7"/>
    <w:rsid w:val="005B1645"/>
    <w:rsid w:val="005B1D7F"/>
    <w:rsid w:val="005B20EA"/>
    <w:rsid w:val="005B2451"/>
    <w:rsid w:val="005B28A0"/>
    <w:rsid w:val="005B2A55"/>
    <w:rsid w:val="005B2E5F"/>
    <w:rsid w:val="005B2FFB"/>
    <w:rsid w:val="005B38B8"/>
    <w:rsid w:val="005B3A85"/>
    <w:rsid w:val="005B3D8F"/>
    <w:rsid w:val="005B3F4A"/>
    <w:rsid w:val="005B3FA4"/>
    <w:rsid w:val="005B4175"/>
    <w:rsid w:val="005B4301"/>
    <w:rsid w:val="005B454A"/>
    <w:rsid w:val="005B4652"/>
    <w:rsid w:val="005B489B"/>
    <w:rsid w:val="005B490E"/>
    <w:rsid w:val="005B593F"/>
    <w:rsid w:val="005B5B72"/>
    <w:rsid w:val="005B6075"/>
    <w:rsid w:val="005B61FE"/>
    <w:rsid w:val="005B624D"/>
    <w:rsid w:val="005B6293"/>
    <w:rsid w:val="005B64EB"/>
    <w:rsid w:val="005B66F7"/>
    <w:rsid w:val="005B7228"/>
    <w:rsid w:val="005B75B8"/>
    <w:rsid w:val="005B77CF"/>
    <w:rsid w:val="005B79FA"/>
    <w:rsid w:val="005B7B48"/>
    <w:rsid w:val="005C08AD"/>
    <w:rsid w:val="005C0A0C"/>
    <w:rsid w:val="005C0F04"/>
    <w:rsid w:val="005C137A"/>
    <w:rsid w:val="005C141F"/>
    <w:rsid w:val="005C1488"/>
    <w:rsid w:val="005C1947"/>
    <w:rsid w:val="005C1FDD"/>
    <w:rsid w:val="005C21FD"/>
    <w:rsid w:val="005C246E"/>
    <w:rsid w:val="005C24C4"/>
    <w:rsid w:val="005C2B14"/>
    <w:rsid w:val="005C2E3B"/>
    <w:rsid w:val="005C2E7C"/>
    <w:rsid w:val="005C33D9"/>
    <w:rsid w:val="005C355B"/>
    <w:rsid w:val="005C3B15"/>
    <w:rsid w:val="005C3ED4"/>
    <w:rsid w:val="005C42F0"/>
    <w:rsid w:val="005C4D13"/>
    <w:rsid w:val="005C5145"/>
    <w:rsid w:val="005C52FC"/>
    <w:rsid w:val="005C590D"/>
    <w:rsid w:val="005C5A07"/>
    <w:rsid w:val="005C5BBD"/>
    <w:rsid w:val="005C5CA3"/>
    <w:rsid w:val="005C5EED"/>
    <w:rsid w:val="005C6C70"/>
    <w:rsid w:val="005C6C7C"/>
    <w:rsid w:val="005C6CB7"/>
    <w:rsid w:val="005C6F65"/>
    <w:rsid w:val="005C725E"/>
    <w:rsid w:val="005C76D9"/>
    <w:rsid w:val="005D080E"/>
    <w:rsid w:val="005D0B43"/>
    <w:rsid w:val="005D0F87"/>
    <w:rsid w:val="005D0FBB"/>
    <w:rsid w:val="005D1141"/>
    <w:rsid w:val="005D1323"/>
    <w:rsid w:val="005D1903"/>
    <w:rsid w:val="005D22AF"/>
    <w:rsid w:val="005D23C5"/>
    <w:rsid w:val="005D264E"/>
    <w:rsid w:val="005D28D9"/>
    <w:rsid w:val="005D2A70"/>
    <w:rsid w:val="005D2C68"/>
    <w:rsid w:val="005D3575"/>
    <w:rsid w:val="005D384D"/>
    <w:rsid w:val="005D3C6D"/>
    <w:rsid w:val="005D41F9"/>
    <w:rsid w:val="005D4931"/>
    <w:rsid w:val="005D4D23"/>
    <w:rsid w:val="005D4F60"/>
    <w:rsid w:val="005D5125"/>
    <w:rsid w:val="005D555C"/>
    <w:rsid w:val="005D5CBA"/>
    <w:rsid w:val="005D5F57"/>
    <w:rsid w:val="005D6149"/>
    <w:rsid w:val="005D671B"/>
    <w:rsid w:val="005D69EE"/>
    <w:rsid w:val="005D79C6"/>
    <w:rsid w:val="005D7C40"/>
    <w:rsid w:val="005D7CF5"/>
    <w:rsid w:val="005D7FC9"/>
    <w:rsid w:val="005E036C"/>
    <w:rsid w:val="005E0599"/>
    <w:rsid w:val="005E0706"/>
    <w:rsid w:val="005E0CF9"/>
    <w:rsid w:val="005E26D2"/>
    <w:rsid w:val="005E2DAF"/>
    <w:rsid w:val="005E2E17"/>
    <w:rsid w:val="005E35E0"/>
    <w:rsid w:val="005E36E5"/>
    <w:rsid w:val="005E36F6"/>
    <w:rsid w:val="005E36FB"/>
    <w:rsid w:val="005E3B8F"/>
    <w:rsid w:val="005E3C9D"/>
    <w:rsid w:val="005E4173"/>
    <w:rsid w:val="005E421F"/>
    <w:rsid w:val="005E4E0B"/>
    <w:rsid w:val="005E5563"/>
    <w:rsid w:val="005E57EE"/>
    <w:rsid w:val="005E5B23"/>
    <w:rsid w:val="005E6731"/>
    <w:rsid w:val="005E67F1"/>
    <w:rsid w:val="005E698F"/>
    <w:rsid w:val="005E6E58"/>
    <w:rsid w:val="005E744E"/>
    <w:rsid w:val="005E74FC"/>
    <w:rsid w:val="005E7BC1"/>
    <w:rsid w:val="005E7D0D"/>
    <w:rsid w:val="005F00DA"/>
    <w:rsid w:val="005F0312"/>
    <w:rsid w:val="005F05D6"/>
    <w:rsid w:val="005F0FFE"/>
    <w:rsid w:val="005F1381"/>
    <w:rsid w:val="005F13E2"/>
    <w:rsid w:val="005F1759"/>
    <w:rsid w:val="005F1907"/>
    <w:rsid w:val="005F1A0A"/>
    <w:rsid w:val="005F22F2"/>
    <w:rsid w:val="005F279F"/>
    <w:rsid w:val="005F32E5"/>
    <w:rsid w:val="005F3483"/>
    <w:rsid w:val="005F3801"/>
    <w:rsid w:val="005F41E2"/>
    <w:rsid w:val="005F4EBF"/>
    <w:rsid w:val="005F4ED3"/>
    <w:rsid w:val="005F55E9"/>
    <w:rsid w:val="005F5763"/>
    <w:rsid w:val="005F5EF3"/>
    <w:rsid w:val="005F5F8E"/>
    <w:rsid w:val="005F645D"/>
    <w:rsid w:val="005F64A8"/>
    <w:rsid w:val="005F6517"/>
    <w:rsid w:val="005F656C"/>
    <w:rsid w:val="005F6720"/>
    <w:rsid w:val="005F6854"/>
    <w:rsid w:val="005F691C"/>
    <w:rsid w:val="005F694E"/>
    <w:rsid w:val="005F6A3A"/>
    <w:rsid w:val="005F6F1E"/>
    <w:rsid w:val="005F755C"/>
    <w:rsid w:val="005F766D"/>
    <w:rsid w:val="005F771E"/>
    <w:rsid w:val="005F7B69"/>
    <w:rsid w:val="005F7C95"/>
    <w:rsid w:val="005F7D21"/>
    <w:rsid w:val="00600559"/>
    <w:rsid w:val="0060093F"/>
    <w:rsid w:val="00600A0F"/>
    <w:rsid w:val="006012F3"/>
    <w:rsid w:val="0060140A"/>
    <w:rsid w:val="00601545"/>
    <w:rsid w:val="006015A4"/>
    <w:rsid w:val="00602118"/>
    <w:rsid w:val="00602394"/>
    <w:rsid w:val="00602AF2"/>
    <w:rsid w:val="00602ECB"/>
    <w:rsid w:val="00603110"/>
    <w:rsid w:val="00603606"/>
    <w:rsid w:val="006038E7"/>
    <w:rsid w:val="0060393B"/>
    <w:rsid w:val="006039B2"/>
    <w:rsid w:val="00603BA5"/>
    <w:rsid w:val="00603C2C"/>
    <w:rsid w:val="006046BF"/>
    <w:rsid w:val="00604D5D"/>
    <w:rsid w:val="00605514"/>
    <w:rsid w:val="006058D1"/>
    <w:rsid w:val="00605B63"/>
    <w:rsid w:val="00605D81"/>
    <w:rsid w:val="00605EBE"/>
    <w:rsid w:val="00606351"/>
    <w:rsid w:val="00606C2E"/>
    <w:rsid w:val="00606F75"/>
    <w:rsid w:val="0060714B"/>
    <w:rsid w:val="00607694"/>
    <w:rsid w:val="00607713"/>
    <w:rsid w:val="00607F2B"/>
    <w:rsid w:val="00610190"/>
    <w:rsid w:val="006103F7"/>
    <w:rsid w:val="006106A2"/>
    <w:rsid w:val="0061084C"/>
    <w:rsid w:val="00611039"/>
    <w:rsid w:val="00611114"/>
    <w:rsid w:val="00611233"/>
    <w:rsid w:val="00611484"/>
    <w:rsid w:val="00611919"/>
    <w:rsid w:val="006126D9"/>
    <w:rsid w:val="006126DD"/>
    <w:rsid w:val="00612896"/>
    <w:rsid w:val="006136B6"/>
    <w:rsid w:val="00613B6D"/>
    <w:rsid w:val="0061418D"/>
    <w:rsid w:val="0061434C"/>
    <w:rsid w:val="0061438C"/>
    <w:rsid w:val="00614616"/>
    <w:rsid w:val="00614968"/>
    <w:rsid w:val="00614D6F"/>
    <w:rsid w:val="00615515"/>
    <w:rsid w:val="00615593"/>
    <w:rsid w:val="006159C6"/>
    <w:rsid w:val="00615B0A"/>
    <w:rsid w:val="00615D58"/>
    <w:rsid w:val="006164B5"/>
    <w:rsid w:val="00616DF6"/>
    <w:rsid w:val="00617179"/>
    <w:rsid w:val="00617403"/>
    <w:rsid w:val="00617F56"/>
    <w:rsid w:val="00620007"/>
    <w:rsid w:val="00620B69"/>
    <w:rsid w:val="00620D0B"/>
    <w:rsid w:val="00621336"/>
    <w:rsid w:val="00621C09"/>
    <w:rsid w:val="00621F2A"/>
    <w:rsid w:val="0062204F"/>
    <w:rsid w:val="00622473"/>
    <w:rsid w:val="00622C5A"/>
    <w:rsid w:val="00623329"/>
    <w:rsid w:val="00623422"/>
    <w:rsid w:val="00623505"/>
    <w:rsid w:val="006237AC"/>
    <w:rsid w:val="00623A62"/>
    <w:rsid w:val="00623F3E"/>
    <w:rsid w:val="0062470F"/>
    <w:rsid w:val="006248CD"/>
    <w:rsid w:val="00624FEC"/>
    <w:rsid w:val="00625594"/>
    <w:rsid w:val="006258F8"/>
    <w:rsid w:val="00625B2E"/>
    <w:rsid w:val="00625C2B"/>
    <w:rsid w:val="00625CE3"/>
    <w:rsid w:val="0062600A"/>
    <w:rsid w:val="00626432"/>
    <w:rsid w:val="006265B3"/>
    <w:rsid w:val="00626681"/>
    <w:rsid w:val="00626982"/>
    <w:rsid w:val="00626B54"/>
    <w:rsid w:val="00627428"/>
    <w:rsid w:val="00627578"/>
    <w:rsid w:val="00627936"/>
    <w:rsid w:val="00627ABB"/>
    <w:rsid w:val="0063005F"/>
    <w:rsid w:val="00630807"/>
    <w:rsid w:val="00630ADA"/>
    <w:rsid w:val="00630BBC"/>
    <w:rsid w:val="0063132D"/>
    <w:rsid w:val="0063166F"/>
    <w:rsid w:val="00631932"/>
    <w:rsid w:val="00631B08"/>
    <w:rsid w:val="00631CAE"/>
    <w:rsid w:val="00631CC9"/>
    <w:rsid w:val="0063244F"/>
    <w:rsid w:val="00632A33"/>
    <w:rsid w:val="00633008"/>
    <w:rsid w:val="006337CE"/>
    <w:rsid w:val="00633CDE"/>
    <w:rsid w:val="00634086"/>
    <w:rsid w:val="00634751"/>
    <w:rsid w:val="0063505D"/>
    <w:rsid w:val="006356E6"/>
    <w:rsid w:val="006358F9"/>
    <w:rsid w:val="00635B61"/>
    <w:rsid w:val="00635D26"/>
    <w:rsid w:val="00635D8F"/>
    <w:rsid w:val="00636713"/>
    <w:rsid w:val="00636DF7"/>
    <w:rsid w:val="00637ED4"/>
    <w:rsid w:val="006408FB"/>
    <w:rsid w:val="00640F2A"/>
    <w:rsid w:val="00641110"/>
    <w:rsid w:val="00641CA7"/>
    <w:rsid w:val="006428D7"/>
    <w:rsid w:val="00642C5F"/>
    <w:rsid w:val="00642E5A"/>
    <w:rsid w:val="00643294"/>
    <w:rsid w:val="0064375C"/>
    <w:rsid w:val="00643A52"/>
    <w:rsid w:val="006446C8"/>
    <w:rsid w:val="00644884"/>
    <w:rsid w:val="00644A47"/>
    <w:rsid w:val="00644C21"/>
    <w:rsid w:val="00645336"/>
    <w:rsid w:val="00645704"/>
    <w:rsid w:val="00645908"/>
    <w:rsid w:val="00645A4A"/>
    <w:rsid w:val="00645C81"/>
    <w:rsid w:val="0064674B"/>
    <w:rsid w:val="00646AF0"/>
    <w:rsid w:val="00646E82"/>
    <w:rsid w:val="006506C5"/>
    <w:rsid w:val="00650710"/>
    <w:rsid w:val="00650A39"/>
    <w:rsid w:val="00650C28"/>
    <w:rsid w:val="00650D6E"/>
    <w:rsid w:val="00651193"/>
    <w:rsid w:val="006511D9"/>
    <w:rsid w:val="00651236"/>
    <w:rsid w:val="00651E4B"/>
    <w:rsid w:val="00652441"/>
    <w:rsid w:val="00652883"/>
    <w:rsid w:val="00652E26"/>
    <w:rsid w:val="00653571"/>
    <w:rsid w:val="00653968"/>
    <w:rsid w:val="00653D06"/>
    <w:rsid w:val="006543B5"/>
    <w:rsid w:val="0065491A"/>
    <w:rsid w:val="00654B8B"/>
    <w:rsid w:val="00654FB0"/>
    <w:rsid w:val="0065546D"/>
    <w:rsid w:val="0065577B"/>
    <w:rsid w:val="00655DDC"/>
    <w:rsid w:val="00655E05"/>
    <w:rsid w:val="00656247"/>
    <w:rsid w:val="006565A8"/>
    <w:rsid w:val="00656750"/>
    <w:rsid w:val="00656887"/>
    <w:rsid w:val="00656B71"/>
    <w:rsid w:val="00656CB3"/>
    <w:rsid w:val="0065715C"/>
    <w:rsid w:val="00657432"/>
    <w:rsid w:val="006579CE"/>
    <w:rsid w:val="00657BF2"/>
    <w:rsid w:val="00660AAF"/>
    <w:rsid w:val="00660BBA"/>
    <w:rsid w:val="006611E9"/>
    <w:rsid w:val="006618DE"/>
    <w:rsid w:val="00661A89"/>
    <w:rsid w:val="00662FD7"/>
    <w:rsid w:val="00663047"/>
    <w:rsid w:val="0066394A"/>
    <w:rsid w:val="00663C59"/>
    <w:rsid w:val="006644DF"/>
    <w:rsid w:val="00664894"/>
    <w:rsid w:val="0066498A"/>
    <w:rsid w:val="00664CE6"/>
    <w:rsid w:val="006657EF"/>
    <w:rsid w:val="00665890"/>
    <w:rsid w:val="00665E9B"/>
    <w:rsid w:val="00665F5F"/>
    <w:rsid w:val="0066696A"/>
    <w:rsid w:val="00666AE8"/>
    <w:rsid w:val="006670DE"/>
    <w:rsid w:val="00667DF4"/>
    <w:rsid w:val="00670C3E"/>
    <w:rsid w:val="00670C55"/>
    <w:rsid w:val="00671041"/>
    <w:rsid w:val="00671B96"/>
    <w:rsid w:val="00671C91"/>
    <w:rsid w:val="00671E82"/>
    <w:rsid w:val="00672185"/>
    <w:rsid w:val="00672189"/>
    <w:rsid w:val="006722E0"/>
    <w:rsid w:val="00672A40"/>
    <w:rsid w:val="00672ADA"/>
    <w:rsid w:val="00673207"/>
    <w:rsid w:val="0067348F"/>
    <w:rsid w:val="00673983"/>
    <w:rsid w:val="00673A0A"/>
    <w:rsid w:val="00673C79"/>
    <w:rsid w:val="00673EE0"/>
    <w:rsid w:val="0067405D"/>
    <w:rsid w:val="00674135"/>
    <w:rsid w:val="00674524"/>
    <w:rsid w:val="00674DFA"/>
    <w:rsid w:val="00674ECA"/>
    <w:rsid w:val="006757B8"/>
    <w:rsid w:val="00675F4B"/>
    <w:rsid w:val="006763AE"/>
    <w:rsid w:val="006767F1"/>
    <w:rsid w:val="00676997"/>
    <w:rsid w:val="00677265"/>
    <w:rsid w:val="00677C06"/>
    <w:rsid w:val="00680999"/>
    <w:rsid w:val="00680BDA"/>
    <w:rsid w:val="00681411"/>
    <w:rsid w:val="006816D3"/>
    <w:rsid w:val="00682511"/>
    <w:rsid w:val="0068268B"/>
    <w:rsid w:val="00682DF3"/>
    <w:rsid w:val="006831B8"/>
    <w:rsid w:val="006839B5"/>
    <w:rsid w:val="006839E1"/>
    <w:rsid w:val="00684AE1"/>
    <w:rsid w:val="00685315"/>
    <w:rsid w:val="0068551E"/>
    <w:rsid w:val="0068564A"/>
    <w:rsid w:val="00685890"/>
    <w:rsid w:val="006871B9"/>
    <w:rsid w:val="00687BA7"/>
    <w:rsid w:val="00687C03"/>
    <w:rsid w:val="0069006B"/>
    <w:rsid w:val="0069025A"/>
    <w:rsid w:val="00690FE0"/>
    <w:rsid w:val="00691767"/>
    <w:rsid w:val="00691BE8"/>
    <w:rsid w:val="00691F4A"/>
    <w:rsid w:val="00692076"/>
    <w:rsid w:val="0069226D"/>
    <w:rsid w:val="00692589"/>
    <w:rsid w:val="0069377E"/>
    <w:rsid w:val="0069407F"/>
    <w:rsid w:val="0069424A"/>
    <w:rsid w:val="00695204"/>
    <w:rsid w:val="00695F30"/>
    <w:rsid w:val="00696113"/>
    <w:rsid w:val="00696152"/>
    <w:rsid w:val="006966A4"/>
    <w:rsid w:val="006967DB"/>
    <w:rsid w:val="006967EC"/>
    <w:rsid w:val="00696836"/>
    <w:rsid w:val="00696861"/>
    <w:rsid w:val="00696C2F"/>
    <w:rsid w:val="00696C3D"/>
    <w:rsid w:val="00697886"/>
    <w:rsid w:val="00697A66"/>
    <w:rsid w:val="00697D22"/>
    <w:rsid w:val="006A12B2"/>
    <w:rsid w:val="006A134D"/>
    <w:rsid w:val="006A15BB"/>
    <w:rsid w:val="006A19D8"/>
    <w:rsid w:val="006A2247"/>
    <w:rsid w:val="006A256B"/>
    <w:rsid w:val="006A2700"/>
    <w:rsid w:val="006A2740"/>
    <w:rsid w:val="006A2D96"/>
    <w:rsid w:val="006A348C"/>
    <w:rsid w:val="006A39A2"/>
    <w:rsid w:val="006A3C1C"/>
    <w:rsid w:val="006A3CCC"/>
    <w:rsid w:val="006A460B"/>
    <w:rsid w:val="006A47AE"/>
    <w:rsid w:val="006A4CF5"/>
    <w:rsid w:val="006A4DCE"/>
    <w:rsid w:val="006A5728"/>
    <w:rsid w:val="006A57B7"/>
    <w:rsid w:val="006A58F5"/>
    <w:rsid w:val="006A6563"/>
    <w:rsid w:val="006A6834"/>
    <w:rsid w:val="006A684B"/>
    <w:rsid w:val="006A6C64"/>
    <w:rsid w:val="006A7095"/>
    <w:rsid w:val="006A7AB1"/>
    <w:rsid w:val="006A7CEB"/>
    <w:rsid w:val="006B1CBB"/>
    <w:rsid w:val="006B1D97"/>
    <w:rsid w:val="006B2E08"/>
    <w:rsid w:val="006B2F0E"/>
    <w:rsid w:val="006B2F47"/>
    <w:rsid w:val="006B3376"/>
    <w:rsid w:val="006B387D"/>
    <w:rsid w:val="006B388F"/>
    <w:rsid w:val="006B3DC4"/>
    <w:rsid w:val="006B3E46"/>
    <w:rsid w:val="006B3EEA"/>
    <w:rsid w:val="006B45D9"/>
    <w:rsid w:val="006B4B10"/>
    <w:rsid w:val="006B4C70"/>
    <w:rsid w:val="006B508D"/>
    <w:rsid w:val="006B5351"/>
    <w:rsid w:val="006B5D9B"/>
    <w:rsid w:val="006B6525"/>
    <w:rsid w:val="006B6BC3"/>
    <w:rsid w:val="006B6CBB"/>
    <w:rsid w:val="006B716D"/>
    <w:rsid w:val="006B7390"/>
    <w:rsid w:val="006B7AEF"/>
    <w:rsid w:val="006B7DF9"/>
    <w:rsid w:val="006C000C"/>
    <w:rsid w:val="006C02C4"/>
    <w:rsid w:val="006C0B6E"/>
    <w:rsid w:val="006C0F99"/>
    <w:rsid w:val="006C11B5"/>
    <w:rsid w:val="006C1668"/>
    <w:rsid w:val="006C1AE7"/>
    <w:rsid w:val="006C1AF0"/>
    <w:rsid w:val="006C1E38"/>
    <w:rsid w:val="006C1FF1"/>
    <w:rsid w:val="006C2641"/>
    <w:rsid w:val="006C2A9D"/>
    <w:rsid w:val="006C2B25"/>
    <w:rsid w:val="006C2D14"/>
    <w:rsid w:val="006C2E95"/>
    <w:rsid w:val="006C4147"/>
    <w:rsid w:val="006C4402"/>
    <w:rsid w:val="006C4DFC"/>
    <w:rsid w:val="006C4F4F"/>
    <w:rsid w:val="006C5642"/>
    <w:rsid w:val="006C5DE7"/>
    <w:rsid w:val="006C6009"/>
    <w:rsid w:val="006C6363"/>
    <w:rsid w:val="006C6569"/>
    <w:rsid w:val="006C6718"/>
    <w:rsid w:val="006C68E6"/>
    <w:rsid w:val="006C70B9"/>
    <w:rsid w:val="006C743A"/>
    <w:rsid w:val="006C7AAC"/>
    <w:rsid w:val="006C7E2C"/>
    <w:rsid w:val="006D027A"/>
    <w:rsid w:val="006D162E"/>
    <w:rsid w:val="006D2289"/>
    <w:rsid w:val="006D257A"/>
    <w:rsid w:val="006D2BD2"/>
    <w:rsid w:val="006D2E21"/>
    <w:rsid w:val="006D35AC"/>
    <w:rsid w:val="006D3631"/>
    <w:rsid w:val="006D368D"/>
    <w:rsid w:val="006D37F4"/>
    <w:rsid w:val="006D3E32"/>
    <w:rsid w:val="006D44C7"/>
    <w:rsid w:val="006D470E"/>
    <w:rsid w:val="006D4B4D"/>
    <w:rsid w:val="006D4BED"/>
    <w:rsid w:val="006D5891"/>
    <w:rsid w:val="006D59C7"/>
    <w:rsid w:val="006D5BDF"/>
    <w:rsid w:val="006D5BF0"/>
    <w:rsid w:val="006D5D9B"/>
    <w:rsid w:val="006D5E4C"/>
    <w:rsid w:val="006D7722"/>
    <w:rsid w:val="006D7CA4"/>
    <w:rsid w:val="006D7D7E"/>
    <w:rsid w:val="006E07F2"/>
    <w:rsid w:val="006E083A"/>
    <w:rsid w:val="006E1272"/>
    <w:rsid w:val="006E1659"/>
    <w:rsid w:val="006E1DFD"/>
    <w:rsid w:val="006E1E98"/>
    <w:rsid w:val="006E28D7"/>
    <w:rsid w:val="006E31D4"/>
    <w:rsid w:val="006E36A5"/>
    <w:rsid w:val="006E3A03"/>
    <w:rsid w:val="006E4C0E"/>
    <w:rsid w:val="006E4CF5"/>
    <w:rsid w:val="006E5057"/>
    <w:rsid w:val="006E51F0"/>
    <w:rsid w:val="006E5C33"/>
    <w:rsid w:val="006E5D53"/>
    <w:rsid w:val="006E6295"/>
    <w:rsid w:val="006E6BA4"/>
    <w:rsid w:val="006E6C88"/>
    <w:rsid w:val="006E706C"/>
    <w:rsid w:val="006E7362"/>
    <w:rsid w:val="006E73BF"/>
    <w:rsid w:val="006E7C2C"/>
    <w:rsid w:val="006F0088"/>
    <w:rsid w:val="006F1283"/>
    <w:rsid w:val="006F186E"/>
    <w:rsid w:val="006F1D08"/>
    <w:rsid w:val="006F1F8D"/>
    <w:rsid w:val="006F206D"/>
    <w:rsid w:val="006F3466"/>
    <w:rsid w:val="006F357B"/>
    <w:rsid w:val="006F3615"/>
    <w:rsid w:val="006F39C8"/>
    <w:rsid w:val="006F39FF"/>
    <w:rsid w:val="006F4011"/>
    <w:rsid w:val="006F41A3"/>
    <w:rsid w:val="006F4361"/>
    <w:rsid w:val="006F5402"/>
    <w:rsid w:val="006F5908"/>
    <w:rsid w:val="006F5EA6"/>
    <w:rsid w:val="006F5EB5"/>
    <w:rsid w:val="006F6254"/>
    <w:rsid w:val="006F62B4"/>
    <w:rsid w:val="006F62BA"/>
    <w:rsid w:val="006F67BE"/>
    <w:rsid w:val="006F69FB"/>
    <w:rsid w:val="006F6EFE"/>
    <w:rsid w:val="006F7435"/>
    <w:rsid w:val="006F7797"/>
    <w:rsid w:val="007002EC"/>
    <w:rsid w:val="00700937"/>
    <w:rsid w:val="0070095F"/>
    <w:rsid w:val="00700C82"/>
    <w:rsid w:val="00700DE4"/>
    <w:rsid w:val="0070111A"/>
    <w:rsid w:val="00701228"/>
    <w:rsid w:val="00701891"/>
    <w:rsid w:val="00701944"/>
    <w:rsid w:val="00701BA1"/>
    <w:rsid w:val="007022C6"/>
    <w:rsid w:val="00702801"/>
    <w:rsid w:val="007031A8"/>
    <w:rsid w:val="00703F49"/>
    <w:rsid w:val="007043FD"/>
    <w:rsid w:val="0070499D"/>
    <w:rsid w:val="00704AD2"/>
    <w:rsid w:val="0070579C"/>
    <w:rsid w:val="00705965"/>
    <w:rsid w:val="007059CC"/>
    <w:rsid w:val="007064B6"/>
    <w:rsid w:val="0070671A"/>
    <w:rsid w:val="00706FEC"/>
    <w:rsid w:val="0070725A"/>
    <w:rsid w:val="0070756F"/>
    <w:rsid w:val="007076A2"/>
    <w:rsid w:val="0071097E"/>
    <w:rsid w:val="00710A0B"/>
    <w:rsid w:val="00710E81"/>
    <w:rsid w:val="00710E8E"/>
    <w:rsid w:val="007115AD"/>
    <w:rsid w:val="00711722"/>
    <w:rsid w:val="0071287C"/>
    <w:rsid w:val="007138AA"/>
    <w:rsid w:val="00713CBC"/>
    <w:rsid w:val="00714C1E"/>
    <w:rsid w:val="00714C80"/>
    <w:rsid w:val="00714D8D"/>
    <w:rsid w:val="007151B9"/>
    <w:rsid w:val="00715298"/>
    <w:rsid w:val="007156B1"/>
    <w:rsid w:val="00715988"/>
    <w:rsid w:val="00715AB0"/>
    <w:rsid w:val="00716B52"/>
    <w:rsid w:val="00716F92"/>
    <w:rsid w:val="00717F76"/>
    <w:rsid w:val="00720364"/>
    <w:rsid w:val="00720B60"/>
    <w:rsid w:val="00720E12"/>
    <w:rsid w:val="00721645"/>
    <w:rsid w:val="007218CA"/>
    <w:rsid w:val="00721F01"/>
    <w:rsid w:val="00721F33"/>
    <w:rsid w:val="0072222F"/>
    <w:rsid w:val="007228E7"/>
    <w:rsid w:val="00722992"/>
    <w:rsid w:val="007235B9"/>
    <w:rsid w:val="007236D0"/>
    <w:rsid w:val="00724946"/>
    <w:rsid w:val="00724AEA"/>
    <w:rsid w:val="00724AF0"/>
    <w:rsid w:val="00724F9A"/>
    <w:rsid w:val="007254B9"/>
    <w:rsid w:val="00725897"/>
    <w:rsid w:val="00725C0B"/>
    <w:rsid w:val="00725C71"/>
    <w:rsid w:val="007261C2"/>
    <w:rsid w:val="0072714B"/>
    <w:rsid w:val="0072717B"/>
    <w:rsid w:val="00727DB3"/>
    <w:rsid w:val="00727E46"/>
    <w:rsid w:val="0073002F"/>
    <w:rsid w:val="007309E4"/>
    <w:rsid w:val="00730CD8"/>
    <w:rsid w:val="00730CF8"/>
    <w:rsid w:val="0073121A"/>
    <w:rsid w:val="00731550"/>
    <w:rsid w:val="00731985"/>
    <w:rsid w:val="00731CC7"/>
    <w:rsid w:val="00731D8D"/>
    <w:rsid w:val="00732806"/>
    <w:rsid w:val="007330C5"/>
    <w:rsid w:val="0073336F"/>
    <w:rsid w:val="007338AE"/>
    <w:rsid w:val="00733D3A"/>
    <w:rsid w:val="00733FA9"/>
    <w:rsid w:val="0073481D"/>
    <w:rsid w:val="00734917"/>
    <w:rsid w:val="00734B2C"/>
    <w:rsid w:val="00735371"/>
    <w:rsid w:val="007364FB"/>
    <w:rsid w:val="00736839"/>
    <w:rsid w:val="00736A98"/>
    <w:rsid w:val="00736C7B"/>
    <w:rsid w:val="0073706F"/>
    <w:rsid w:val="0073729E"/>
    <w:rsid w:val="0073741C"/>
    <w:rsid w:val="00737AC6"/>
    <w:rsid w:val="0074015E"/>
    <w:rsid w:val="00740170"/>
    <w:rsid w:val="00740463"/>
    <w:rsid w:val="00740AC3"/>
    <w:rsid w:val="00740D97"/>
    <w:rsid w:val="00740DB3"/>
    <w:rsid w:val="00741B6D"/>
    <w:rsid w:val="00742647"/>
    <w:rsid w:val="007437E7"/>
    <w:rsid w:val="00743A48"/>
    <w:rsid w:val="0074502B"/>
    <w:rsid w:val="00745038"/>
    <w:rsid w:val="00745FD4"/>
    <w:rsid w:val="007460FC"/>
    <w:rsid w:val="007463D8"/>
    <w:rsid w:val="007468BD"/>
    <w:rsid w:val="00746BA3"/>
    <w:rsid w:val="007473AE"/>
    <w:rsid w:val="00747573"/>
    <w:rsid w:val="007476C2"/>
    <w:rsid w:val="00747F90"/>
    <w:rsid w:val="0075013F"/>
    <w:rsid w:val="007501E9"/>
    <w:rsid w:val="007504E7"/>
    <w:rsid w:val="00750694"/>
    <w:rsid w:val="007508EA"/>
    <w:rsid w:val="00750FBC"/>
    <w:rsid w:val="0075105C"/>
    <w:rsid w:val="007515F7"/>
    <w:rsid w:val="00751E7B"/>
    <w:rsid w:val="007523F6"/>
    <w:rsid w:val="00752539"/>
    <w:rsid w:val="00752B3A"/>
    <w:rsid w:val="00752B5F"/>
    <w:rsid w:val="00752E16"/>
    <w:rsid w:val="00753035"/>
    <w:rsid w:val="0075341E"/>
    <w:rsid w:val="00753433"/>
    <w:rsid w:val="007537E9"/>
    <w:rsid w:val="00753EE4"/>
    <w:rsid w:val="00753FA7"/>
    <w:rsid w:val="00753FD7"/>
    <w:rsid w:val="0075426B"/>
    <w:rsid w:val="007542ED"/>
    <w:rsid w:val="0075457C"/>
    <w:rsid w:val="00754A3E"/>
    <w:rsid w:val="00754AC6"/>
    <w:rsid w:val="007552D3"/>
    <w:rsid w:val="0075597A"/>
    <w:rsid w:val="007559F3"/>
    <w:rsid w:val="00755BA1"/>
    <w:rsid w:val="007560F9"/>
    <w:rsid w:val="00756250"/>
    <w:rsid w:val="00756D3A"/>
    <w:rsid w:val="00756D98"/>
    <w:rsid w:val="007575B1"/>
    <w:rsid w:val="007577D2"/>
    <w:rsid w:val="00757E87"/>
    <w:rsid w:val="0076067E"/>
    <w:rsid w:val="007607BB"/>
    <w:rsid w:val="007607C3"/>
    <w:rsid w:val="00760903"/>
    <w:rsid w:val="007623AD"/>
    <w:rsid w:val="00762462"/>
    <w:rsid w:val="00762A30"/>
    <w:rsid w:val="00762E24"/>
    <w:rsid w:val="00763220"/>
    <w:rsid w:val="00763282"/>
    <w:rsid w:val="00763D09"/>
    <w:rsid w:val="0076492C"/>
    <w:rsid w:val="00764A67"/>
    <w:rsid w:val="00764BDC"/>
    <w:rsid w:val="00764C7D"/>
    <w:rsid w:val="00764DDE"/>
    <w:rsid w:val="00765226"/>
    <w:rsid w:val="007654A3"/>
    <w:rsid w:val="00765BF2"/>
    <w:rsid w:val="00766307"/>
    <w:rsid w:val="007667EB"/>
    <w:rsid w:val="00766A25"/>
    <w:rsid w:val="00766FC7"/>
    <w:rsid w:val="0076740C"/>
    <w:rsid w:val="0076754D"/>
    <w:rsid w:val="007675B7"/>
    <w:rsid w:val="00767607"/>
    <w:rsid w:val="00767838"/>
    <w:rsid w:val="007701E6"/>
    <w:rsid w:val="00770A22"/>
    <w:rsid w:val="00770D9E"/>
    <w:rsid w:val="007716DD"/>
    <w:rsid w:val="00771D71"/>
    <w:rsid w:val="00771D85"/>
    <w:rsid w:val="00771E67"/>
    <w:rsid w:val="007726F4"/>
    <w:rsid w:val="00772BEA"/>
    <w:rsid w:val="00772C3E"/>
    <w:rsid w:val="007735FD"/>
    <w:rsid w:val="0077392F"/>
    <w:rsid w:val="00774231"/>
    <w:rsid w:val="007744D1"/>
    <w:rsid w:val="007744EC"/>
    <w:rsid w:val="00774DBC"/>
    <w:rsid w:val="00774F32"/>
    <w:rsid w:val="007754A9"/>
    <w:rsid w:val="0077590F"/>
    <w:rsid w:val="00776672"/>
    <w:rsid w:val="00776D5A"/>
    <w:rsid w:val="007770FD"/>
    <w:rsid w:val="00777197"/>
    <w:rsid w:val="00777606"/>
    <w:rsid w:val="00777714"/>
    <w:rsid w:val="00777AEA"/>
    <w:rsid w:val="00777D86"/>
    <w:rsid w:val="00777DFC"/>
    <w:rsid w:val="00777E74"/>
    <w:rsid w:val="007805D2"/>
    <w:rsid w:val="00780A95"/>
    <w:rsid w:val="00780B2D"/>
    <w:rsid w:val="00780D33"/>
    <w:rsid w:val="007817DC"/>
    <w:rsid w:val="00781DA0"/>
    <w:rsid w:val="00782C02"/>
    <w:rsid w:val="007831BF"/>
    <w:rsid w:val="0078331D"/>
    <w:rsid w:val="00784138"/>
    <w:rsid w:val="007844AA"/>
    <w:rsid w:val="007847A4"/>
    <w:rsid w:val="007849E6"/>
    <w:rsid w:val="00784BC6"/>
    <w:rsid w:val="00784D10"/>
    <w:rsid w:val="00785D7E"/>
    <w:rsid w:val="00786210"/>
    <w:rsid w:val="007863BB"/>
    <w:rsid w:val="00786711"/>
    <w:rsid w:val="00786A46"/>
    <w:rsid w:val="00786AE7"/>
    <w:rsid w:val="00786F31"/>
    <w:rsid w:val="00786F96"/>
    <w:rsid w:val="0078724B"/>
    <w:rsid w:val="007878D2"/>
    <w:rsid w:val="00787D1E"/>
    <w:rsid w:val="00787DC2"/>
    <w:rsid w:val="00787F31"/>
    <w:rsid w:val="007900B7"/>
    <w:rsid w:val="00790401"/>
    <w:rsid w:val="00790522"/>
    <w:rsid w:val="00790E31"/>
    <w:rsid w:val="00790F53"/>
    <w:rsid w:val="0079114B"/>
    <w:rsid w:val="007912ED"/>
    <w:rsid w:val="007914FE"/>
    <w:rsid w:val="00791578"/>
    <w:rsid w:val="00791CEB"/>
    <w:rsid w:val="0079209A"/>
    <w:rsid w:val="007926A9"/>
    <w:rsid w:val="0079294A"/>
    <w:rsid w:val="00793133"/>
    <w:rsid w:val="00793467"/>
    <w:rsid w:val="0079346A"/>
    <w:rsid w:val="00793736"/>
    <w:rsid w:val="007937CB"/>
    <w:rsid w:val="00793D09"/>
    <w:rsid w:val="0079420D"/>
    <w:rsid w:val="00794A95"/>
    <w:rsid w:val="00794DAE"/>
    <w:rsid w:val="00795296"/>
    <w:rsid w:val="00795716"/>
    <w:rsid w:val="007959CE"/>
    <w:rsid w:val="007960E7"/>
    <w:rsid w:val="007960EF"/>
    <w:rsid w:val="00796210"/>
    <w:rsid w:val="007964DB"/>
    <w:rsid w:val="00796C78"/>
    <w:rsid w:val="00796F8C"/>
    <w:rsid w:val="0079756B"/>
    <w:rsid w:val="007975FB"/>
    <w:rsid w:val="007A0AE9"/>
    <w:rsid w:val="007A0B46"/>
    <w:rsid w:val="007A0F03"/>
    <w:rsid w:val="007A14C3"/>
    <w:rsid w:val="007A157B"/>
    <w:rsid w:val="007A1C1D"/>
    <w:rsid w:val="007A25B0"/>
    <w:rsid w:val="007A2705"/>
    <w:rsid w:val="007A2B72"/>
    <w:rsid w:val="007A300C"/>
    <w:rsid w:val="007A33F1"/>
    <w:rsid w:val="007A3448"/>
    <w:rsid w:val="007A3C4D"/>
    <w:rsid w:val="007A3ECA"/>
    <w:rsid w:val="007A42FA"/>
    <w:rsid w:val="007A4995"/>
    <w:rsid w:val="007A4E45"/>
    <w:rsid w:val="007A4ECB"/>
    <w:rsid w:val="007A5089"/>
    <w:rsid w:val="007A509C"/>
    <w:rsid w:val="007A53AA"/>
    <w:rsid w:val="007A5C30"/>
    <w:rsid w:val="007A662F"/>
    <w:rsid w:val="007A71E2"/>
    <w:rsid w:val="007A74EB"/>
    <w:rsid w:val="007B05BE"/>
    <w:rsid w:val="007B0653"/>
    <w:rsid w:val="007B0FC5"/>
    <w:rsid w:val="007B139D"/>
    <w:rsid w:val="007B1581"/>
    <w:rsid w:val="007B15C7"/>
    <w:rsid w:val="007B15D8"/>
    <w:rsid w:val="007B19C2"/>
    <w:rsid w:val="007B1BA1"/>
    <w:rsid w:val="007B1FB0"/>
    <w:rsid w:val="007B3047"/>
    <w:rsid w:val="007B3457"/>
    <w:rsid w:val="007B3EB4"/>
    <w:rsid w:val="007B44E9"/>
    <w:rsid w:val="007B47C7"/>
    <w:rsid w:val="007B54BB"/>
    <w:rsid w:val="007B5B5B"/>
    <w:rsid w:val="007B6360"/>
    <w:rsid w:val="007B6437"/>
    <w:rsid w:val="007B65E4"/>
    <w:rsid w:val="007B66B2"/>
    <w:rsid w:val="007B6977"/>
    <w:rsid w:val="007B7450"/>
    <w:rsid w:val="007B78C8"/>
    <w:rsid w:val="007B7F63"/>
    <w:rsid w:val="007C0069"/>
    <w:rsid w:val="007C03E9"/>
    <w:rsid w:val="007C075C"/>
    <w:rsid w:val="007C079B"/>
    <w:rsid w:val="007C079D"/>
    <w:rsid w:val="007C093F"/>
    <w:rsid w:val="007C13D9"/>
    <w:rsid w:val="007C14C9"/>
    <w:rsid w:val="007C15D1"/>
    <w:rsid w:val="007C1680"/>
    <w:rsid w:val="007C1CF4"/>
    <w:rsid w:val="007C1E98"/>
    <w:rsid w:val="007C1F57"/>
    <w:rsid w:val="007C2063"/>
    <w:rsid w:val="007C2189"/>
    <w:rsid w:val="007C21C2"/>
    <w:rsid w:val="007C277D"/>
    <w:rsid w:val="007C2B1A"/>
    <w:rsid w:val="007C2FB5"/>
    <w:rsid w:val="007C4046"/>
    <w:rsid w:val="007C42C0"/>
    <w:rsid w:val="007C44E8"/>
    <w:rsid w:val="007C4B70"/>
    <w:rsid w:val="007C4BB2"/>
    <w:rsid w:val="007C4C75"/>
    <w:rsid w:val="007C51E7"/>
    <w:rsid w:val="007C5218"/>
    <w:rsid w:val="007C57FA"/>
    <w:rsid w:val="007C58F7"/>
    <w:rsid w:val="007C5FAB"/>
    <w:rsid w:val="007C6073"/>
    <w:rsid w:val="007C6B00"/>
    <w:rsid w:val="007C6F27"/>
    <w:rsid w:val="007C783E"/>
    <w:rsid w:val="007D0362"/>
    <w:rsid w:val="007D08E7"/>
    <w:rsid w:val="007D0DA5"/>
    <w:rsid w:val="007D17C5"/>
    <w:rsid w:val="007D18EF"/>
    <w:rsid w:val="007D1E41"/>
    <w:rsid w:val="007D214F"/>
    <w:rsid w:val="007D2BFF"/>
    <w:rsid w:val="007D2F59"/>
    <w:rsid w:val="007D31EB"/>
    <w:rsid w:val="007D322C"/>
    <w:rsid w:val="007D339C"/>
    <w:rsid w:val="007D385B"/>
    <w:rsid w:val="007D47CC"/>
    <w:rsid w:val="007D49F9"/>
    <w:rsid w:val="007D4CC9"/>
    <w:rsid w:val="007D4D4D"/>
    <w:rsid w:val="007D4DEC"/>
    <w:rsid w:val="007D4F34"/>
    <w:rsid w:val="007D518D"/>
    <w:rsid w:val="007D51E9"/>
    <w:rsid w:val="007D52A8"/>
    <w:rsid w:val="007D534F"/>
    <w:rsid w:val="007D53AC"/>
    <w:rsid w:val="007D53D5"/>
    <w:rsid w:val="007D597F"/>
    <w:rsid w:val="007D5CE4"/>
    <w:rsid w:val="007D6211"/>
    <w:rsid w:val="007D6378"/>
    <w:rsid w:val="007D674D"/>
    <w:rsid w:val="007D6845"/>
    <w:rsid w:val="007D6AC9"/>
    <w:rsid w:val="007D6C31"/>
    <w:rsid w:val="007D6EA8"/>
    <w:rsid w:val="007D73B6"/>
    <w:rsid w:val="007D7FA5"/>
    <w:rsid w:val="007E02FA"/>
    <w:rsid w:val="007E070A"/>
    <w:rsid w:val="007E09AE"/>
    <w:rsid w:val="007E0FE4"/>
    <w:rsid w:val="007E15EB"/>
    <w:rsid w:val="007E1C2A"/>
    <w:rsid w:val="007E1FF0"/>
    <w:rsid w:val="007E21A4"/>
    <w:rsid w:val="007E357E"/>
    <w:rsid w:val="007E3821"/>
    <w:rsid w:val="007E424A"/>
    <w:rsid w:val="007E4C08"/>
    <w:rsid w:val="007E4C1E"/>
    <w:rsid w:val="007E55FF"/>
    <w:rsid w:val="007E56A0"/>
    <w:rsid w:val="007E56E9"/>
    <w:rsid w:val="007E571B"/>
    <w:rsid w:val="007E5A7F"/>
    <w:rsid w:val="007E5DA8"/>
    <w:rsid w:val="007E6067"/>
    <w:rsid w:val="007E617D"/>
    <w:rsid w:val="007E6285"/>
    <w:rsid w:val="007E62EC"/>
    <w:rsid w:val="007E652E"/>
    <w:rsid w:val="007E65DC"/>
    <w:rsid w:val="007E68D9"/>
    <w:rsid w:val="007E6CFB"/>
    <w:rsid w:val="007E6F8C"/>
    <w:rsid w:val="007E788E"/>
    <w:rsid w:val="007E79DF"/>
    <w:rsid w:val="007E7B47"/>
    <w:rsid w:val="007E7CCD"/>
    <w:rsid w:val="007F07AF"/>
    <w:rsid w:val="007F080C"/>
    <w:rsid w:val="007F0881"/>
    <w:rsid w:val="007F08C6"/>
    <w:rsid w:val="007F0AED"/>
    <w:rsid w:val="007F0E36"/>
    <w:rsid w:val="007F11E4"/>
    <w:rsid w:val="007F17E7"/>
    <w:rsid w:val="007F1A35"/>
    <w:rsid w:val="007F1D45"/>
    <w:rsid w:val="007F20FB"/>
    <w:rsid w:val="007F22D6"/>
    <w:rsid w:val="007F2446"/>
    <w:rsid w:val="007F26C9"/>
    <w:rsid w:val="007F2D0A"/>
    <w:rsid w:val="007F2DFC"/>
    <w:rsid w:val="007F3262"/>
    <w:rsid w:val="007F3264"/>
    <w:rsid w:val="007F3C1E"/>
    <w:rsid w:val="007F401A"/>
    <w:rsid w:val="007F4702"/>
    <w:rsid w:val="007F4747"/>
    <w:rsid w:val="007F4859"/>
    <w:rsid w:val="007F48F6"/>
    <w:rsid w:val="007F49AD"/>
    <w:rsid w:val="007F4AB5"/>
    <w:rsid w:val="007F4B66"/>
    <w:rsid w:val="007F4BA1"/>
    <w:rsid w:val="007F5479"/>
    <w:rsid w:val="007F56E5"/>
    <w:rsid w:val="007F63C2"/>
    <w:rsid w:val="007F644E"/>
    <w:rsid w:val="007F722D"/>
    <w:rsid w:val="007F750C"/>
    <w:rsid w:val="008002B5"/>
    <w:rsid w:val="008002F3"/>
    <w:rsid w:val="00800347"/>
    <w:rsid w:val="00800371"/>
    <w:rsid w:val="00801280"/>
    <w:rsid w:val="008013AD"/>
    <w:rsid w:val="00801577"/>
    <w:rsid w:val="008017E6"/>
    <w:rsid w:val="00801A00"/>
    <w:rsid w:val="00801E08"/>
    <w:rsid w:val="00801EDB"/>
    <w:rsid w:val="008024DD"/>
    <w:rsid w:val="00802516"/>
    <w:rsid w:val="008028AB"/>
    <w:rsid w:val="00802DAB"/>
    <w:rsid w:val="008031B9"/>
    <w:rsid w:val="0080340B"/>
    <w:rsid w:val="00804271"/>
    <w:rsid w:val="008052EF"/>
    <w:rsid w:val="008056AC"/>
    <w:rsid w:val="008058E4"/>
    <w:rsid w:val="00805CA2"/>
    <w:rsid w:val="00805DB7"/>
    <w:rsid w:val="00806287"/>
    <w:rsid w:val="00806326"/>
    <w:rsid w:val="00806905"/>
    <w:rsid w:val="00806D48"/>
    <w:rsid w:val="00806FBA"/>
    <w:rsid w:val="00807285"/>
    <w:rsid w:val="00807472"/>
    <w:rsid w:val="008079D3"/>
    <w:rsid w:val="00807DE7"/>
    <w:rsid w:val="008108F3"/>
    <w:rsid w:val="00810B81"/>
    <w:rsid w:val="00811153"/>
    <w:rsid w:val="00811602"/>
    <w:rsid w:val="00811E73"/>
    <w:rsid w:val="00811EE4"/>
    <w:rsid w:val="00811F91"/>
    <w:rsid w:val="008121F0"/>
    <w:rsid w:val="00812C57"/>
    <w:rsid w:val="00812E19"/>
    <w:rsid w:val="00812E35"/>
    <w:rsid w:val="0081345D"/>
    <w:rsid w:val="00813618"/>
    <w:rsid w:val="00813760"/>
    <w:rsid w:val="00813F0B"/>
    <w:rsid w:val="00814126"/>
    <w:rsid w:val="00815137"/>
    <w:rsid w:val="0081581C"/>
    <w:rsid w:val="00815B71"/>
    <w:rsid w:val="00815E73"/>
    <w:rsid w:val="00816083"/>
    <w:rsid w:val="008160D4"/>
    <w:rsid w:val="008164C1"/>
    <w:rsid w:val="008168C5"/>
    <w:rsid w:val="00816950"/>
    <w:rsid w:val="00816B55"/>
    <w:rsid w:val="00817089"/>
    <w:rsid w:val="00820848"/>
    <w:rsid w:val="00820B3A"/>
    <w:rsid w:val="00820C1C"/>
    <w:rsid w:val="00820FB1"/>
    <w:rsid w:val="00822015"/>
    <w:rsid w:val="008220AA"/>
    <w:rsid w:val="00822411"/>
    <w:rsid w:val="008226E2"/>
    <w:rsid w:val="00822B83"/>
    <w:rsid w:val="00823132"/>
    <w:rsid w:val="008231CD"/>
    <w:rsid w:val="008233F5"/>
    <w:rsid w:val="00823587"/>
    <w:rsid w:val="0082380B"/>
    <w:rsid w:val="00823AE4"/>
    <w:rsid w:val="00823B27"/>
    <w:rsid w:val="00823CAE"/>
    <w:rsid w:val="00823E8C"/>
    <w:rsid w:val="008243C2"/>
    <w:rsid w:val="00824B19"/>
    <w:rsid w:val="00824B82"/>
    <w:rsid w:val="00824E2A"/>
    <w:rsid w:val="00825056"/>
    <w:rsid w:val="008254CB"/>
    <w:rsid w:val="0082574F"/>
    <w:rsid w:val="00826174"/>
    <w:rsid w:val="00826946"/>
    <w:rsid w:val="00826D9A"/>
    <w:rsid w:val="00827377"/>
    <w:rsid w:val="008274A2"/>
    <w:rsid w:val="0082761B"/>
    <w:rsid w:val="00827779"/>
    <w:rsid w:val="008279E5"/>
    <w:rsid w:val="00827DE1"/>
    <w:rsid w:val="008300A2"/>
    <w:rsid w:val="00830491"/>
    <w:rsid w:val="00830636"/>
    <w:rsid w:val="008309E6"/>
    <w:rsid w:val="00831214"/>
    <w:rsid w:val="00831631"/>
    <w:rsid w:val="00831A2B"/>
    <w:rsid w:val="00831BEB"/>
    <w:rsid w:val="00831BEC"/>
    <w:rsid w:val="008322B4"/>
    <w:rsid w:val="008323C2"/>
    <w:rsid w:val="00833746"/>
    <w:rsid w:val="00833B1B"/>
    <w:rsid w:val="00834332"/>
    <w:rsid w:val="008348FB"/>
    <w:rsid w:val="00834A6C"/>
    <w:rsid w:val="00834FA5"/>
    <w:rsid w:val="00834FF9"/>
    <w:rsid w:val="008356C0"/>
    <w:rsid w:val="00836074"/>
    <w:rsid w:val="008363E5"/>
    <w:rsid w:val="00836A4B"/>
    <w:rsid w:val="00836D86"/>
    <w:rsid w:val="00836F60"/>
    <w:rsid w:val="0083711B"/>
    <w:rsid w:val="00837181"/>
    <w:rsid w:val="008375E7"/>
    <w:rsid w:val="0083761E"/>
    <w:rsid w:val="008402BB"/>
    <w:rsid w:val="00840DBB"/>
    <w:rsid w:val="008413AD"/>
    <w:rsid w:val="008414F6"/>
    <w:rsid w:val="00841B8B"/>
    <w:rsid w:val="0084226D"/>
    <w:rsid w:val="0084227A"/>
    <w:rsid w:val="0084268F"/>
    <w:rsid w:val="00842A83"/>
    <w:rsid w:val="00843052"/>
    <w:rsid w:val="00843BD9"/>
    <w:rsid w:val="00843D56"/>
    <w:rsid w:val="00843F34"/>
    <w:rsid w:val="0084543F"/>
    <w:rsid w:val="00845649"/>
    <w:rsid w:val="00845CA4"/>
    <w:rsid w:val="00845FC4"/>
    <w:rsid w:val="00846537"/>
    <w:rsid w:val="008465D1"/>
    <w:rsid w:val="00846696"/>
    <w:rsid w:val="00847236"/>
    <w:rsid w:val="0084784A"/>
    <w:rsid w:val="008479BC"/>
    <w:rsid w:val="0085048C"/>
    <w:rsid w:val="008506A8"/>
    <w:rsid w:val="00851277"/>
    <w:rsid w:val="00851745"/>
    <w:rsid w:val="008519A9"/>
    <w:rsid w:val="008519CB"/>
    <w:rsid w:val="00851C24"/>
    <w:rsid w:val="008520E5"/>
    <w:rsid w:val="008524CA"/>
    <w:rsid w:val="0085259B"/>
    <w:rsid w:val="00852A31"/>
    <w:rsid w:val="0085365E"/>
    <w:rsid w:val="00853803"/>
    <w:rsid w:val="008541BC"/>
    <w:rsid w:val="00854427"/>
    <w:rsid w:val="00854CA6"/>
    <w:rsid w:val="00854CC5"/>
    <w:rsid w:val="0085510A"/>
    <w:rsid w:val="00855380"/>
    <w:rsid w:val="008555C1"/>
    <w:rsid w:val="00855856"/>
    <w:rsid w:val="00855AB0"/>
    <w:rsid w:val="00855D92"/>
    <w:rsid w:val="00855DD6"/>
    <w:rsid w:val="008573E5"/>
    <w:rsid w:val="0085740D"/>
    <w:rsid w:val="00857F81"/>
    <w:rsid w:val="008605A7"/>
    <w:rsid w:val="00860E36"/>
    <w:rsid w:val="00861EF5"/>
    <w:rsid w:val="008624AA"/>
    <w:rsid w:val="00862E05"/>
    <w:rsid w:val="00862EEB"/>
    <w:rsid w:val="008630E7"/>
    <w:rsid w:val="008630F5"/>
    <w:rsid w:val="00863224"/>
    <w:rsid w:val="008634B9"/>
    <w:rsid w:val="00863DA6"/>
    <w:rsid w:val="00864634"/>
    <w:rsid w:val="00864693"/>
    <w:rsid w:val="008649C4"/>
    <w:rsid w:val="008655E6"/>
    <w:rsid w:val="00865A2B"/>
    <w:rsid w:val="0086624E"/>
    <w:rsid w:val="00866445"/>
    <w:rsid w:val="00866C95"/>
    <w:rsid w:val="00867230"/>
    <w:rsid w:val="00867797"/>
    <w:rsid w:val="00867A84"/>
    <w:rsid w:val="00867B0B"/>
    <w:rsid w:val="00867D83"/>
    <w:rsid w:val="00867F91"/>
    <w:rsid w:val="00870054"/>
    <w:rsid w:val="00870E30"/>
    <w:rsid w:val="0087124C"/>
    <w:rsid w:val="0087176F"/>
    <w:rsid w:val="008718A1"/>
    <w:rsid w:val="00871D06"/>
    <w:rsid w:val="00872479"/>
    <w:rsid w:val="00872AD3"/>
    <w:rsid w:val="00872AE7"/>
    <w:rsid w:val="00872FDD"/>
    <w:rsid w:val="0087342D"/>
    <w:rsid w:val="00873971"/>
    <w:rsid w:val="00873AEB"/>
    <w:rsid w:val="00874255"/>
    <w:rsid w:val="0087429B"/>
    <w:rsid w:val="00874BED"/>
    <w:rsid w:val="00874C61"/>
    <w:rsid w:val="0087500C"/>
    <w:rsid w:val="008753FC"/>
    <w:rsid w:val="0087551F"/>
    <w:rsid w:val="00875A88"/>
    <w:rsid w:val="0087607B"/>
    <w:rsid w:val="00876190"/>
    <w:rsid w:val="0087653F"/>
    <w:rsid w:val="0087686F"/>
    <w:rsid w:val="00876BCE"/>
    <w:rsid w:val="00876E55"/>
    <w:rsid w:val="008772C5"/>
    <w:rsid w:val="008806A9"/>
    <w:rsid w:val="00880AAE"/>
    <w:rsid w:val="00880BE3"/>
    <w:rsid w:val="00881423"/>
    <w:rsid w:val="00881C3F"/>
    <w:rsid w:val="00881C84"/>
    <w:rsid w:val="00881F38"/>
    <w:rsid w:val="00882091"/>
    <w:rsid w:val="00882882"/>
    <w:rsid w:val="00882F64"/>
    <w:rsid w:val="00882FDE"/>
    <w:rsid w:val="00883162"/>
    <w:rsid w:val="0088339A"/>
    <w:rsid w:val="0088405E"/>
    <w:rsid w:val="00884638"/>
    <w:rsid w:val="00884664"/>
    <w:rsid w:val="008847C4"/>
    <w:rsid w:val="0088518F"/>
    <w:rsid w:val="00885499"/>
    <w:rsid w:val="00885528"/>
    <w:rsid w:val="008856BE"/>
    <w:rsid w:val="00885CD3"/>
    <w:rsid w:val="00885F20"/>
    <w:rsid w:val="008860DB"/>
    <w:rsid w:val="0088636F"/>
    <w:rsid w:val="0088670B"/>
    <w:rsid w:val="00886B3D"/>
    <w:rsid w:val="00887380"/>
    <w:rsid w:val="00887A7E"/>
    <w:rsid w:val="00890019"/>
    <w:rsid w:val="008901CB"/>
    <w:rsid w:val="00890A1B"/>
    <w:rsid w:val="00890B81"/>
    <w:rsid w:val="0089134A"/>
    <w:rsid w:val="00891742"/>
    <w:rsid w:val="00891AE0"/>
    <w:rsid w:val="0089239C"/>
    <w:rsid w:val="00892BDB"/>
    <w:rsid w:val="00892EE1"/>
    <w:rsid w:val="0089388C"/>
    <w:rsid w:val="0089494F"/>
    <w:rsid w:val="00894AEC"/>
    <w:rsid w:val="00895644"/>
    <w:rsid w:val="0089568C"/>
    <w:rsid w:val="00895867"/>
    <w:rsid w:val="008978C5"/>
    <w:rsid w:val="00897D4E"/>
    <w:rsid w:val="008A04BE"/>
    <w:rsid w:val="008A0D86"/>
    <w:rsid w:val="008A0EB3"/>
    <w:rsid w:val="008A0F85"/>
    <w:rsid w:val="008A1040"/>
    <w:rsid w:val="008A13D5"/>
    <w:rsid w:val="008A1561"/>
    <w:rsid w:val="008A169A"/>
    <w:rsid w:val="008A1704"/>
    <w:rsid w:val="008A1792"/>
    <w:rsid w:val="008A1D69"/>
    <w:rsid w:val="008A2177"/>
    <w:rsid w:val="008A22B7"/>
    <w:rsid w:val="008A2507"/>
    <w:rsid w:val="008A2874"/>
    <w:rsid w:val="008A2ECB"/>
    <w:rsid w:val="008A3AA8"/>
    <w:rsid w:val="008A3B1F"/>
    <w:rsid w:val="008A3C6C"/>
    <w:rsid w:val="008A3CC4"/>
    <w:rsid w:val="008A4069"/>
    <w:rsid w:val="008A5067"/>
    <w:rsid w:val="008A5393"/>
    <w:rsid w:val="008A5401"/>
    <w:rsid w:val="008A55BB"/>
    <w:rsid w:val="008A5994"/>
    <w:rsid w:val="008A5AE4"/>
    <w:rsid w:val="008A6611"/>
    <w:rsid w:val="008A705C"/>
    <w:rsid w:val="008A7089"/>
    <w:rsid w:val="008A70E9"/>
    <w:rsid w:val="008A7463"/>
    <w:rsid w:val="008A7575"/>
    <w:rsid w:val="008B00CF"/>
    <w:rsid w:val="008B0966"/>
    <w:rsid w:val="008B0992"/>
    <w:rsid w:val="008B0B1E"/>
    <w:rsid w:val="008B1085"/>
    <w:rsid w:val="008B1337"/>
    <w:rsid w:val="008B1F65"/>
    <w:rsid w:val="008B2184"/>
    <w:rsid w:val="008B3297"/>
    <w:rsid w:val="008B33DC"/>
    <w:rsid w:val="008B3EA6"/>
    <w:rsid w:val="008B3FE1"/>
    <w:rsid w:val="008B4209"/>
    <w:rsid w:val="008B5279"/>
    <w:rsid w:val="008B5560"/>
    <w:rsid w:val="008B5867"/>
    <w:rsid w:val="008B5AE3"/>
    <w:rsid w:val="008B5ED3"/>
    <w:rsid w:val="008B617E"/>
    <w:rsid w:val="008B64FD"/>
    <w:rsid w:val="008B6566"/>
    <w:rsid w:val="008B6896"/>
    <w:rsid w:val="008B6C31"/>
    <w:rsid w:val="008B713E"/>
    <w:rsid w:val="008B7285"/>
    <w:rsid w:val="008B7635"/>
    <w:rsid w:val="008B7A4D"/>
    <w:rsid w:val="008B7E92"/>
    <w:rsid w:val="008C09C9"/>
    <w:rsid w:val="008C0E06"/>
    <w:rsid w:val="008C0F9B"/>
    <w:rsid w:val="008C18C5"/>
    <w:rsid w:val="008C1C89"/>
    <w:rsid w:val="008C202F"/>
    <w:rsid w:val="008C2281"/>
    <w:rsid w:val="008C23A6"/>
    <w:rsid w:val="008C23D2"/>
    <w:rsid w:val="008C2598"/>
    <w:rsid w:val="008C2956"/>
    <w:rsid w:val="008C2D11"/>
    <w:rsid w:val="008C2D7A"/>
    <w:rsid w:val="008C35C6"/>
    <w:rsid w:val="008C3B25"/>
    <w:rsid w:val="008C3E10"/>
    <w:rsid w:val="008C4171"/>
    <w:rsid w:val="008C4312"/>
    <w:rsid w:val="008C451D"/>
    <w:rsid w:val="008C4674"/>
    <w:rsid w:val="008C4D3D"/>
    <w:rsid w:val="008C4E05"/>
    <w:rsid w:val="008C512D"/>
    <w:rsid w:val="008C5153"/>
    <w:rsid w:val="008C53C7"/>
    <w:rsid w:val="008C5AA2"/>
    <w:rsid w:val="008C5BFE"/>
    <w:rsid w:val="008C5CB5"/>
    <w:rsid w:val="008C60FF"/>
    <w:rsid w:val="008C65B6"/>
    <w:rsid w:val="008C6653"/>
    <w:rsid w:val="008C733B"/>
    <w:rsid w:val="008D00D1"/>
    <w:rsid w:val="008D00F2"/>
    <w:rsid w:val="008D021B"/>
    <w:rsid w:val="008D068A"/>
    <w:rsid w:val="008D0B3B"/>
    <w:rsid w:val="008D123E"/>
    <w:rsid w:val="008D1250"/>
    <w:rsid w:val="008D1981"/>
    <w:rsid w:val="008D1BE7"/>
    <w:rsid w:val="008D1EC1"/>
    <w:rsid w:val="008D2F08"/>
    <w:rsid w:val="008D31B1"/>
    <w:rsid w:val="008D31CE"/>
    <w:rsid w:val="008D34BF"/>
    <w:rsid w:val="008D386B"/>
    <w:rsid w:val="008D3D1E"/>
    <w:rsid w:val="008D406E"/>
    <w:rsid w:val="008D41DF"/>
    <w:rsid w:val="008D43A6"/>
    <w:rsid w:val="008D533B"/>
    <w:rsid w:val="008D5485"/>
    <w:rsid w:val="008D5884"/>
    <w:rsid w:val="008D6083"/>
    <w:rsid w:val="008D68EE"/>
    <w:rsid w:val="008D6BCE"/>
    <w:rsid w:val="008D7095"/>
    <w:rsid w:val="008D7296"/>
    <w:rsid w:val="008D75AA"/>
    <w:rsid w:val="008D7702"/>
    <w:rsid w:val="008E0C43"/>
    <w:rsid w:val="008E154B"/>
    <w:rsid w:val="008E1C24"/>
    <w:rsid w:val="008E1D24"/>
    <w:rsid w:val="008E271C"/>
    <w:rsid w:val="008E29C3"/>
    <w:rsid w:val="008E2A72"/>
    <w:rsid w:val="008E2F33"/>
    <w:rsid w:val="008E3449"/>
    <w:rsid w:val="008E3CFF"/>
    <w:rsid w:val="008E41FD"/>
    <w:rsid w:val="008E43C5"/>
    <w:rsid w:val="008E4B0A"/>
    <w:rsid w:val="008E4EBB"/>
    <w:rsid w:val="008E51AF"/>
    <w:rsid w:val="008E5903"/>
    <w:rsid w:val="008E5DEE"/>
    <w:rsid w:val="008E6000"/>
    <w:rsid w:val="008E6123"/>
    <w:rsid w:val="008E68CA"/>
    <w:rsid w:val="008E7248"/>
    <w:rsid w:val="008E74C6"/>
    <w:rsid w:val="008E7A9E"/>
    <w:rsid w:val="008E7EF4"/>
    <w:rsid w:val="008F02E9"/>
    <w:rsid w:val="008F03EB"/>
    <w:rsid w:val="008F0F2B"/>
    <w:rsid w:val="008F1151"/>
    <w:rsid w:val="008F14B1"/>
    <w:rsid w:val="008F14E8"/>
    <w:rsid w:val="008F1946"/>
    <w:rsid w:val="008F1A26"/>
    <w:rsid w:val="008F2116"/>
    <w:rsid w:val="008F21B1"/>
    <w:rsid w:val="008F2635"/>
    <w:rsid w:val="008F2687"/>
    <w:rsid w:val="008F2D1A"/>
    <w:rsid w:val="008F2D76"/>
    <w:rsid w:val="008F3014"/>
    <w:rsid w:val="008F3164"/>
    <w:rsid w:val="008F32AC"/>
    <w:rsid w:val="008F3353"/>
    <w:rsid w:val="008F3566"/>
    <w:rsid w:val="008F39C2"/>
    <w:rsid w:val="008F4079"/>
    <w:rsid w:val="008F41A3"/>
    <w:rsid w:val="008F430E"/>
    <w:rsid w:val="008F433D"/>
    <w:rsid w:val="008F4398"/>
    <w:rsid w:val="008F49AC"/>
    <w:rsid w:val="008F4C5D"/>
    <w:rsid w:val="008F4EB7"/>
    <w:rsid w:val="008F4FB6"/>
    <w:rsid w:val="008F5459"/>
    <w:rsid w:val="008F61E3"/>
    <w:rsid w:val="008F6950"/>
    <w:rsid w:val="008F6A9D"/>
    <w:rsid w:val="008F6F53"/>
    <w:rsid w:val="008F72BA"/>
    <w:rsid w:val="008F7308"/>
    <w:rsid w:val="008F750A"/>
    <w:rsid w:val="008F7620"/>
    <w:rsid w:val="009000AF"/>
    <w:rsid w:val="00900DE1"/>
    <w:rsid w:val="009010BD"/>
    <w:rsid w:val="00901FE8"/>
    <w:rsid w:val="00902296"/>
    <w:rsid w:val="009022E5"/>
    <w:rsid w:val="00902545"/>
    <w:rsid w:val="00902ABE"/>
    <w:rsid w:val="00902D06"/>
    <w:rsid w:val="00902EEE"/>
    <w:rsid w:val="00902F44"/>
    <w:rsid w:val="009030A9"/>
    <w:rsid w:val="0090315C"/>
    <w:rsid w:val="009031B1"/>
    <w:rsid w:val="00903B04"/>
    <w:rsid w:val="00903C78"/>
    <w:rsid w:val="0090448A"/>
    <w:rsid w:val="009048DF"/>
    <w:rsid w:val="009049E4"/>
    <w:rsid w:val="00904F94"/>
    <w:rsid w:val="00904FDA"/>
    <w:rsid w:val="00905185"/>
    <w:rsid w:val="009053BD"/>
    <w:rsid w:val="00905755"/>
    <w:rsid w:val="009058A1"/>
    <w:rsid w:val="00905D7E"/>
    <w:rsid w:val="00905FDC"/>
    <w:rsid w:val="0090638E"/>
    <w:rsid w:val="00906762"/>
    <w:rsid w:val="0090691D"/>
    <w:rsid w:val="00906B7E"/>
    <w:rsid w:val="00907570"/>
    <w:rsid w:val="009078EF"/>
    <w:rsid w:val="00907A93"/>
    <w:rsid w:val="00907AD2"/>
    <w:rsid w:val="00907C57"/>
    <w:rsid w:val="00907F81"/>
    <w:rsid w:val="00910415"/>
    <w:rsid w:val="00911AEB"/>
    <w:rsid w:val="00911ED4"/>
    <w:rsid w:val="009122F7"/>
    <w:rsid w:val="00912C0E"/>
    <w:rsid w:val="00913161"/>
    <w:rsid w:val="009132DD"/>
    <w:rsid w:val="00913357"/>
    <w:rsid w:val="009136AB"/>
    <w:rsid w:val="009138EB"/>
    <w:rsid w:val="00913972"/>
    <w:rsid w:val="00913D2E"/>
    <w:rsid w:val="009140FA"/>
    <w:rsid w:val="00914492"/>
    <w:rsid w:val="00915D3B"/>
    <w:rsid w:val="00916116"/>
    <w:rsid w:val="009163EA"/>
    <w:rsid w:val="0091727A"/>
    <w:rsid w:val="00917473"/>
    <w:rsid w:val="0091771E"/>
    <w:rsid w:val="009178E7"/>
    <w:rsid w:val="00917CB3"/>
    <w:rsid w:val="009203EE"/>
    <w:rsid w:val="0092063E"/>
    <w:rsid w:val="00920752"/>
    <w:rsid w:val="00920835"/>
    <w:rsid w:val="00920A94"/>
    <w:rsid w:val="00920D27"/>
    <w:rsid w:val="009210F8"/>
    <w:rsid w:val="00921125"/>
    <w:rsid w:val="009211C5"/>
    <w:rsid w:val="0092183C"/>
    <w:rsid w:val="00922737"/>
    <w:rsid w:val="00923C22"/>
    <w:rsid w:val="00924D0A"/>
    <w:rsid w:val="009251B8"/>
    <w:rsid w:val="009253C1"/>
    <w:rsid w:val="00925AE8"/>
    <w:rsid w:val="00925CA8"/>
    <w:rsid w:val="00925D2E"/>
    <w:rsid w:val="00925F51"/>
    <w:rsid w:val="00926729"/>
    <w:rsid w:val="0092694F"/>
    <w:rsid w:val="0092718B"/>
    <w:rsid w:val="0092769C"/>
    <w:rsid w:val="00927F85"/>
    <w:rsid w:val="00927F91"/>
    <w:rsid w:val="00927FC8"/>
    <w:rsid w:val="0093002D"/>
    <w:rsid w:val="00930447"/>
    <w:rsid w:val="00930B1B"/>
    <w:rsid w:val="00930C52"/>
    <w:rsid w:val="0093108A"/>
    <w:rsid w:val="009315AA"/>
    <w:rsid w:val="009317EF"/>
    <w:rsid w:val="0093191D"/>
    <w:rsid w:val="00932B09"/>
    <w:rsid w:val="00932C93"/>
    <w:rsid w:val="009330B2"/>
    <w:rsid w:val="00933F64"/>
    <w:rsid w:val="00934433"/>
    <w:rsid w:val="00934577"/>
    <w:rsid w:val="009348B5"/>
    <w:rsid w:val="00934DC0"/>
    <w:rsid w:val="009350E4"/>
    <w:rsid w:val="009358FF"/>
    <w:rsid w:val="00935CD1"/>
    <w:rsid w:val="0093605B"/>
    <w:rsid w:val="009360DA"/>
    <w:rsid w:val="009362F3"/>
    <w:rsid w:val="0093648A"/>
    <w:rsid w:val="009367E6"/>
    <w:rsid w:val="009368E6"/>
    <w:rsid w:val="0093729C"/>
    <w:rsid w:val="00937443"/>
    <w:rsid w:val="0093792A"/>
    <w:rsid w:val="00937982"/>
    <w:rsid w:val="00937D77"/>
    <w:rsid w:val="009406FC"/>
    <w:rsid w:val="00940F99"/>
    <w:rsid w:val="0094197D"/>
    <w:rsid w:val="0094230F"/>
    <w:rsid w:val="009429CB"/>
    <w:rsid w:val="00942EA3"/>
    <w:rsid w:val="00943225"/>
    <w:rsid w:val="00943780"/>
    <w:rsid w:val="00943A1E"/>
    <w:rsid w:val="00944AA3"/>
    <w:rsid w:val="00944BB5"/>
    <w:rsid w:val="009452AB"/>
    <w:rsid w:val="00945407"/>
    <w:rsid w:val="009454D9"/>
    <w:rsid w:val="0094551F"/>
    <w:rsid w:val="00945621"/>
    <w:rsid w:val="009456A3"/>
    <w:rsid w:val="00945811"/>
    <w:rsid w:val="00945C7D"/>
    <w:rsid w:val="00946659"/>
    <w:rsid w:val="0094681C"/>
    <w:rsid w:val="00946A1C"/>
    <w:rsid w:val="00946A67"/>
    <w:rsid w:val="009472BE"/>
    <w:rsid w:val="009473E3"/>
    <w:rsid w:val="00947FA0"/>
    <w:rsid w:val="009500CA"/>
    <w:rsid w:val="00950DED"/>
    <w:rsid w:val="00950F33"/>
    <w:rsid w:val="009510AB"/>
    <w:rsid w:val="009513BA"/>
    <w:rsid w:val="009515E4"/>
    <w:rsid w:val="00951B7D"/>
    <w:rsid w:val="00951B9D"/>
    <w:rsid w:val="009526D4"/>
    <w:rsid w:val="00952980"/>
    <w:rsid w:val="00952C79"/>
    <w:rsid w:val="00952F04"/>
    <w:rsid w:val="00953722"/>
    <w:rsid w:val="00953953"/>
    <w:rsid w:val="00953B6C"/>
    <w:rsid w:val="00953F2E"/>
    <w:rsid w:val="00954428"/>
    <w:rsid w:val="00954440"/>
    <w:rsid w:val="0095448B"/>
    <w:rsid w:val="00954614"/>
    <w:rsid w:val="009546A5"/>
    <w:rsid w:val="0095583B"/>
    <w:rsid w:val="00955C96"/>
    <w:rsid w:val="009579FA"/>
    <w:rsid w:val="00957D3E"/>
    <w:rsid w:val="00960ECA"/>
    <w:rsid w:val="00960F81"/>
    <w:rsid w:val="009614F5"/>
    <w:rsid w:val="0096161B"/>
    <w:rsid w:val="00961C0E"/>
    <w:rsid w:val="00961ED2"/>
    <w:rsid w:val="00962EE1"/>
    <w:rsid w:val="009633F7"/>
    <w:rsid w:val="00963477"/>
    <w:rsid w:val="00963B96"/>
    <w:rsid w:val="00963FDD"/>
    <w:rsid w:val="00964371"/>
    <w:rsid w:val="0096483F"/>
    <w:rsid w:val="009648A4"/>
    <w:rsid w:val="0096495C"/>
    <w:rsid w:val="00964D4D"/>
    <w:rsid w:val="00964DEC"/>
    <w:rsid w:val="00965325"/>
    <w:rsid w:val="0096536F"/>
    <w:rsid w:val="009655C7"/>
    <w:rsid w:val="00965934"/>
    <w:rsid w:val="00965F22"/>
    <w:rsid w:val="00965F44"/>
    <w:rsid w:val="00966A14"/>
    <w:rsid w:val="00966A52"/>
    <w:rsid w:val="00966CEC"/>
    <w:rsid w:val="00966D1F"/>
    <w:rsid w:val="00966D67"/>
    <w:rsid w:val="009674E3"/>
    <w:rsid w:val="00967645"/>
    <w:rsid w:val="00967683"/>
    <w:rsid w:val="009704D3"/>
    <w:rsid w:val="009707FC"/>
    <w:rsid w:val="00970A5A"/>
    <w:rsid w:val="00970C20"/>
    <w:rsid w:val="00971B11"/>
    <w:rsid w:val="0097213C"/>
    <w:rsid w:val="009728EE"/>
    <w:rsid w:val="00972EA4"/>
    <w:rsid w:val="00972FD4"/>
    <w:rsid w:val="0097339E"/>
    <w:rsid w:val="00973E05"/>
    <w:rsid w:val="00974287"/>
    <w:rsid w:val="00974392"/>
    <w:rsid w:val="00974504"/>
    <w:rsid w:val="00974814"/>
    <w:rsid w:val="00974B44"/>
    <w:rsid w:val="00974E09"/>
    <w:rsid w:val="00974FAD"/>
    <w:rsid w:val="00975085"/>
    <w:rsid w:val="00975870"/>
    <w:rsid w:val="00975A10"/>
    <w:rsid w:val="00975E0A"/>
    <w:rsid w:val="00975F4F"/>
    <w:rsid w:val="00976209"/>
    <w:rsid w:val="00976A84"/>
    <w:rsid w:val="00976B89"/>
    <w:rsid w:val="00976E41"/>
    <w:rsid w:val="0097781A"/>
    <w:rsid w:val="00977D58"/>
    <w:rsid w:val="00977F38"/>
    <w:rsid w:val="00980558"/>
    <w:rsid w:val="00980AE7"/>
    <w:rsid w:val="009813A4"/>
    <w:rsid w:val="009816C5"/>
    <w:rsid w:val="0098171E"/>
    <w:rsid w:val="0098175A"/>
    <w:rsid w:val="00981779"/>
    <w:rsid w:val="00981A39"/>
    <w:rsid w:val="00981F14"/>
    <w:rsid w:val="009823B8"/>
    <w:rsid w:val="009829D5"/>
    <w:rsid w:val="00983695"/>
    <w:rsid w:val="0098389A"/>
    <w:rsid w:val="00983998"/>
    <w:rsid w:val="009839C5"/>
    <w:rsid w:val="00983C6B"/>
    <w:rsid w:val="00983EA0"/>
    <w:rsid w:val="009840DE"/>
    <w:rsid w:val="00984120"/>
    <w:rsid w:val="00984158"/>
    <w:rsid w:val="00984463"/>
    <w:rsid w:val="00984931"/>
    <w:rsid w:val="009850DB"/>
    <w:rsid w:val="00985C49"/>
    <w:rsid w:val="00985FE9"/>
    <w:rsid w:val="0098613C"/>
    <w:rsid w:val="009861AD"/>
    <w:rsid w:val="0098647C"/>
    <w:rsid w:val="009864B3"/>
    <w:rsid w:val="00986915"/>
    <w:rsid w:val="0098700D"/>
    <w:rsid w:val="00987017"/>
    <w:rsid w:val="00987102"/>
    <w:rsid w:val="00987115"/>
    <w:rsid w:val="00987387"/>
    <w:rsid w:val="00987705"/>
    <w:rsid w:val="009877F5"/>
    <w:rsid w:val="0098781B"/>
    <w:rsid w:val="00987990"/>
    <w:rsid w:val="00987A47"/>
    <w:rsid w:val="00987E5B"/>
    <w:rsid w:val="00990012"/>
    <w:rsid w:val="009902B0"/>
    <w:rsid w:val="0099063F"/>
    <w:rsid w:val="00990892"/>
    <w:rsid w:val="00990ACA"/>
    <w:rsid w:val="009910E1"/>
    <w:rsid w:val="00991489"/>
    <w:rsid w:val="0099150C"/>
    <w:rsid w:val="0099183F"/>
    <w:rsid w:val="0099184E"/>
    <w:rsid w:val="00991C0A"/>
    <w:rsid w:val="00991CA0"/>
    <w:rsid w:val="0099243A"/>
    <w:rsid w:val="009924F1"/>
    <w:rsid w:val="00992A3A"/>
    <w:rsid w:val="00992C23"/>
    <w:rsid w:val="009930B0"/>
    <w:rsid w:val="00993814"/>
    <w:rsid w:val="00993A59"/>
    <w:rsid w:val="00993E2E"/>
    <w:rsid w:val="0099404F"/>
    <w:rsid w:val="009947B6"/>
    <w:rsid w:val="00994C1A"/>
    <w:rsid w:val="00994F72"/>
    <w:rsid w:val="00995283"/>
    <w:rsid w:val="00995342"/>
    <w:rsid w:val="00995646"/>
    <w:rsid w:val="00995A9A"/>
    <w:rsid w:val="00996477"/>
    <w:rsid w:val="009965A0"/>
    <w:rsid w:val="009966E9"/>
    <w:rsid w:val="00997174"/>
    <w:rsid w:val="0099772A"/>
    <w:rsid w:val="00997B40"/>
    <w:rsid w:val="00997DF0"/>
    <w:rsid w:val="009A023D"/>
    <w:rsid w:val="009A06BC"/>
    <w:rsid w:val="009A0D5F"/>
    <w:rsid w:val="009A0F23"/>
    <w:rsid w:val="009A16D6"/>
    <w:rsid w:val="009A1A99"/>
    <w:rsid w:val="009A2017"/>
    <w:rsid w:val="009A25A4"/>
    <w:rsid w:val="009A2826"/>
    <w:rsid w:val="009A28EE"/>
    <w:rsid w:val="009A2E77"/>
    <w:rsid w:val="009A39AD"/>
    <w:rsid w:val="009A3E84"/>
    <w:rsid w:val="009A43BA"/>
    <w:rsid w:val="009A4812"/>
    <w:rsid w:val="009A4D03"/>
    <w:rsid w:val="009A5119"/>
    <w:rsid w:val="009A592D"/>
    <w:rsid w:val="009A5B91"/>
    <w:rsid w:val="009A5BF2"/>
    <w:rsid w:val="009A5FD4"/>
    <w:rsid w:val="009A610A"/>
    <w:rsid w:val="009A62BB"/>
    <w:rsid w:val="009A7231"/>
    <w:rsid w:val="009A72CB"/>
    <w:rsid w:val="009A79A6"/>
    <w:rsid w:val="009B0050"/>
    <w:rsid w:val="009B006A"/>
    <w:rsid w:val="009B00E8"/>
    <w:rsid w:val="009B033D"/>
    <w:rsid w:val="009B081C"/>
    <w:rsid w:val="009B0A5A"/>
    <w:rsid w:val="009B0F7E"/>
    <w:rsid w:val="009B17EC"/>
    <w:rsid w:val="009B1C02"/>
    <w:rsid w:val="009B2096"/>
    <w:rsid w:val="009B24A1"/>
    <w:rsid w:val="009B2721"/>
    <w:rsid w:val="009B2C46"/>
    <w:rsid w:val="009B2F2D"/>
    <w:rsid w:val="009B31B0"/>
    <w:rsid w:val="009B322E"/>
    <w:rsid w:val="009B34CF"/>
    <w:rsid w:val="009B4C53"/>
    <w:rsid w:val="009B5121"/>
    <w:rsid w:val="009B5A13"/>
    <w:rsid w:val="009B5A29"/>
    <w:rsid w:val="009B610E"/>
    <w:rsid w:val="009B618B"/>
    <w:rsid w:val="009B661C"/>
    <w:rsid w:val="009B6BCD"/>
    <w:rsid w:val="009B6F59"/>
    <w:rsid w:val="009B7108"/>
    <w:rsid w:val="009B7170"/>
    <w:rsid w:val="009B721B"/>
    <w:rsid w:val="009B7687"/>
    <w:rsid w:val="009B77FD"/>
    <w:rsid w:val="009B7A05"/>
    <w:rsid w:val="009B7A7E"/>
    <w:rsid w:val="009B7B5E"/>
    <w:rsid w:val="009B7DFC"/>
    <w:rsid w:val="009C0325"/>
    <w:rsid w:val="009C04A3"/>
    <w:rsid w:val="009C059E"/>
    <w:rsid w:val="009C081F"/>
    <w:rsid w:val="009C0C48"/>
    <w:rsid w:val="009C1074"/>
    <w:rsid w:val="009C1439"/>
    <w:rsid w:val="009C146E"/>
    <w:rsid w:val="009C15EB"/>
    <w:rsid w:val="009C17AD"/>
    <w:rsid w:val="009C238D"/>
    <w:rsid w:val="009C2C4C"/>
    <w:rsid w:val="009C3277"/>
    <w:rsid w:val="009C32AC"/>
    <w:rsid w:val="009C3471"/>
    <w:rsid w:val="009C3E76"/>
    <w:rsid w:val="009C440B"/>
    <w:rsid w:val="009C4420"/>
    <w:rsid w:val="009C4D9E"/>
    <w:rsid w:val="009C5681"/>
    <w:rsid w:val="009C5934"/>
    <w:rsid w:val="009C5F9C"/>
    <w:rsid w:val="009C6276"/>
    <w:rsid w:val="009C6722"/>
    <w:rsid w:val="009C6A6E"/>
    <w:rsid w:val="009C7704"/>
    <w:rsid w:val="009C7747"/>
    <w:rsid w:val="009C7CDB"/>
    <w:rsid w:val="009C7E07"/>
    <w:rsid w:val="009D0489"/>
    <w:rsid w:val="009D04CE"/>
    <w:rsid w:val="009D04E8"/>
    <w:rsid w:val="009D058B"/>
    <w:rsid w:val="009D0ADC"/>
    <w:rsid w:val="009D0DA4"/>
    <w:rsid w:val="009D0DD7"/>
    <w:rsid w:val="009D10F2"/>
    <w:rsid w:val="009D1357"/>
    <w:rsid w:val="009D1A4C"/>
    <w:rsid w:val="009D24F2"/>
    <w:rsid w:val="009D2B88"/>
    <w:rsid w:val="009D3002"/>
    <w:rsid w:val="009D31E8"/>
    <w:rsid w:val="009D32EE"/>
    <w:rsid w:val="009D396F"/>
    <w:rsid w:val="009D3AEE"/>
    <w:rsid w:val="009D3B34"/>
    <w:rsid w:val="009D4305"/>
    <w:rsid w:val="009D43D8"/>
    <w:rsid w:val="009D44B5"/>
    <w:rsid w:val="009D46FA"/>
    <w:rsid w:val="009D4B8B"/>
    <w:rsid w:val="009D4E34"/>
    <w:rsid w:val="009D5093"/>
    <w:rsid w:val="009D5419"/>
    <w:rsid w:val="009D587A"/>
    <w:rsid w:val="009D5BDB"/>
    <w:rsid w:val="009D5E0A"/>
    <w:rsid w:val="009D5E66"/>
    <w:rsid w:val="009D64AB"/>
    <w:rsid w:val="009D6631"/>
    <w:rsid w:val="009D69B4"/>
    <w:rsid w:val="009D6CDD"/>
    <w:rsid w:val="009D718D"/>
    <w:rsid w:val="009D722D"/>
    <w:rsid w:val="009D7305"/>
    <w:rsid w:val="009D756D"/>
    <w:rsid w:val="009D75DA"/>
    <w:rsid w:val="009E07DB"/>
    <w:rsid w:val="009E0881"/>
    <w:rsid w:val="009E0F1F"/>
    <w:rsid w:val="009E2848"/>
    <w:rsid w:val="009E2F64"/>
    <w:rsid w:val="009E31F6"/>
    <w:rsid w:val="009E3604"/>
    <w:rsid w:val="009E3BE0"/>
    <w:rsid w:val="009E3CC5"/>
    <w:rsid w:val="009E4128"/>
    <w:rsid w:val="009E46D7"/>
    <w:rsid w:val="009E4D45"/>
    <w:rsid w:val="009E5559"/>
    <w:rsid w:val="009E57B3"/>
    <w:rsid w:val="009E7D66"/>
    <w:rsid w:val="009E7E4C"/>
    <w:rsid w:val="009E7FD0"/>
    <w:rsid w:val="009F0371"/>
    <w:rsid w:val="009F0396"/>
    <w:rsid w:val="009F0738"/>
    <w:rsid w:val="009F089E"/>
    <w:rsid w:val="009F16A7"/>
    <w:rsid w:val="009F1957"/>
    <w:rsid w:val="009F1A1F"/>
    <w:rsid w:val="009F1AB3"/>
    <w:rsid w:val="009F1B13"/>
    <w:rsid w:val="009F1B63"/>
    <w:rsid w:val="009F1D95"/>
    <w:rsid w:val="009F1EB3"/>
    <w:rsid w:val="009F218B"/>
    <w:rsid w:val="009F2381"/>
    <w:rsid w:val="009F2BDB"/>
    <w:rsid w:val="009F2C3E"/>
    <w:rsid w:val="009F3D08"/>
    <w:rsid w:val="009F424B"/>
    <w:rsid w:val="009F4EF7"/>
    <w:rsid w:val="009F6E89"/>
    <w:rsid w:val="009F6FCF"/>
    <w:rsid w:val="009F72FB"/>
    <w:rsid w:val="009F7A74"/>
    <w:rsid w:val="00A0046A"/>
    <w:rsid w:val="00A0049B"/>
    <w:rsid w:val="00A007EB"/>
    <w:rsid w:val="00A00903"/>
    <w:rsid w:val="00A009AF"/>
    <w:rsid w:val="00A009F6"/>
    <w:rsid w:val="00A00D54"/>
    <w:rsid w:val="00A00FBE"/>
    <w:rsid w:val="00A01049"/>
    <w:rsid w:val="00A012C7"/>
    <w:rsid w:val="00A01DE7"/>
    <w:rsid w:val="00A02206"/>
    <w:rsid w:val="00A02250"/>
    <w:rsid w:val="00A02272"/>
    <w:rsid w:val="00A02DC8"/>
    <w:rsid w:val="00A03891"/>
    <w:rsid w:val="00A03F6D"/>
    <w:rsid w:val="00A042AE"/>
    <w:rsid w:val="00A05E0C"/>
    <w:rsid w:val="00A05F69"/>
    <w:rsid w:val="00A0609A"/>
    <w:rsid w:val="00A06215"/>
    <w:rsid w:val="00A06791"/>
    <w:rsid w:val="00A06D09"/>
    <w:rsid w:val="00A07157"/>
    <w:rsid w:val="00A07743"/>
    <w:rsid w:val="00A07799"/>
    <w:rsid w:val="00A07893"/>
    <w:rsid w:val="00A10529"/>
    <w:rsid w:val="00A10A97"/>
    <w:rsid w:val="00A10AC3"/>
    <w:rsid w:val="00A10F59"/>
    <w:rsid w:val="00A10FD7"/>
    <w:rsid w:val="00A11104"/>
    <w:rsid w:val="00A1131A"/>
    <w:rsid w:val="00A11482"/>
    <w:rsid w:val="00A114C8"/>
    <w:rsid w:val="00A114C9"/>
    <w:rsid w:val="00A116AE"/>
    <w:rsid w:val="00A119EA"/>
    <w:rsid w:val="00A11EBD"/>
    <w:rsid w:val="00A12463"/>
    <w:rsid w:val="00A12753"/>
    <w:rsid w:val="00A12BF2"/>
    <w:rsid w:val="00A12D9F"/>
    <w:rsid w:val="00A130CD"/>
    <w:rsid w:val="00A13F02"/>
    <w:rsid w:val="00A140C9"/>
    <w:rsid w:val="00A14B32"/>
    <w:rsid w:val="00A14CF2"/>
    <w:rsid w:val="00A14D27"/>
    <w:rsid w:val="00A15251"/>
    <w:rsid w:val="00A1558C"/>
    <w:rsid w:val="00A15834"/>
    <w:rsid w:val="00A15ACF"/>
    <w:rsid w:val="00A15EDA"/>
    <w:rsid w:val="00A166AE"/>
    <w:rsid w:val="00A16A94"/>
    <w:rsid w:val="00A16D79"/>
    <w:rsid w:val="00A1721C"/>
    <w:rsid w:val="00A1766D"/>
    <w:rsid w:val="00A17981"/>
    <w:rsid w:val="00A2048B"/>
    <w:rsid w:val="00A20503"/>
    <w:rsid w:val="00A2075A"/>
    <w:rsid w:val="00A20D0F"/>
    <w:rsid w:val="00A2112A"/>
    <w:rsid w:val="00A2135E"/>
    <w:rsid w:val="00A21770"/>
    <w:rsid w:val="00A21BBC"/>
    <w:rsid w:val="00A21FDB"/>
    <w:rsid w:val="00A22DC0"/>
    <w:rsid w:val="00A22EF3"/>
    <w:rsid w:val="00A237C6"/>
    <w:rsid w:val="00A23FB2"/>
    <w:rsid w:val="00A24220"/>
    <w:rsid w:val="00A248D8"/>
    <w:rsid w:val="00A251A7"/>
    <w:rsid w:val="00A254A1"/>
    <w:rsid w:val="00A25640"/>
    <w:rsid w:val="00A2592C"/>
    <w:rsid w:val="00A25B8C"/>
    <w:rsid w:val="00A262AF"/>
    <w:rsid w:val="00A26923"/>
    <w:rsid w:val="00A27CDB"/>
    <w:rsid w:val="00A27DF1"/>
    <w:rsid w:val="00A30088"/>
    <w:rsid w:val="00A30182"/>
    <w:rsid w:val="00A30C1D"/>
    <w:rsid w:val="00A30F10"/>
    <w:rsid w:val="00A30F5A"/>
    <w:rsid w:val="00A31380"/>
    <w:rsid w:val="00A31627"/>
    <w:rsid w:val="00A318B6"/>
    <w:rsid w:val="00A322C6"/>
    <w:rsid w:val="00A32811"/>
    <w:rsid w:val="00A33028"/>
    <w:rsid w:val="00A3325E"/>
    <w:rsid w:val="00A33C92"/>
    <w:rsid w:val="00A343D9"/>
    <w:rsid w:val="00A3459F"/>
    <w:rsid w:val="00A34FF2"/>
    <w:rsid w:val="00A35420"/>
    <w:rsid w:val="00A354FB"/>
    <w:rsid w:val="00A36FAC"/>
    <w:rsid w:val="00A36FEA"/>
    <w:rsid w:val="00A37321"/>
    <w:rsid w:val="00A37408"/>
    <w:rsid w:val="00A37975"/>
    <w:rsid w:val="00A40454"/>
    <w:rsid w:val="00A404E2"/>
    <w:rsid w:val="00A4054B"/>
    <w:rsid w:val="00A40822"/>
    <w:rsid w:val="00A40D42"/>
    <w:rsid w:val="00A41212"/>
    <w:rsid w:val="00A41270"/>
    <w:rsid w:val="00A4152E"/>
    <w:rsid w:val="00A417F3"/>
    <w:rsid w:val="00A4183D"/>
    <w:rsid w:val="00A41EB2"/>
    <w:rsid w:val="00A42037"/>
    <w:rsid w:val="00A4230A"/>
    <w:rsid w:val="00A423AE"/>
    <w:rsid w:val="00A42403"/>
    <w:rsid w:val="00A4253B"/>
    <w:rsid w:val="00A42D9F"/>
    <w:rsid w:val="00A42E2D"/>
    <w:rsid w:val="00A43001"/>
    <w:rsid w:val="00A43798"/>
    <w:rsid w:val="00A43E10"/>
    <w:rsid w:val="00A4512E"/>
    <w:rsid w:val="00A45A8D"/>
    <w:rsid w:val="00A45C84"/>
    <w:rsid w:val="00A46337"/>
    <w:rsid w:val="00A469FA"/>
    <w:rsid w:val="00A46A30"/>
    <w:rsid w:val="00A46DDD"/>
    <w:rsid w:val="00A475BC"/>
    <w:rsid w:val="00A479F3"/>
    <w:rsid w:val="00A47E57"/>
    <w:rsid w:val="00A47FC0"/>
    <w:rsid w:val="00A50A00"/>
    <w:rsid w:val="00A50E1D"/>
    <w:rsid w:val="00A51206"/>
    <w:rsid w:val="00A515F2"/>
    <w:rsid w:val="00A517FA"/>
    <w:rsid w:val="00A51843"/>
    <w:rsid w:val="00A52058"/>
    <w:rsid w:val="00A5251A"/>
    <w:rsid w:val="00A5257A"/>
    <w:rsid w:val="00A52989"/>
    <w:rsid w:val="00A52BE6"/>
    <w:rsid w:val="00A52D7A"/>
    <w:rsid w:val="00A53568"/>
    <w:rsid w:val="00A536E5"/>
    <w:rsid w:val="00A537B9"/>
    <w:rsid w:val="00A544DE"/>
    <w:rsid w:val="00A551DB"/>
    <w:rsid w:val="00A554D7"/>
    <w:rsid w:val="00A5550A"/>
    <w:rsid w:val="00A5571F"/>
    <w:rsid w:val="00A558EA"/>
    <w:rsid w:val="00A55CBC"/>
    <w:rsid w:val="00A55DBD"/>
    <w:rsid w:val="00A561B9"/>
    <w:rsid w:val="00A561F0"/>
    <w:rsid w:val="00A56781"/>
    <w:rsid w:val="00A56BAC"/>
    <w:rsid w:val="00A56C4A"/>
    <w:rsid w:val="00A56C82"/>
    <w:rsid w:val="00A56D21"/>
    <w:rsid w:val="00A56D93"/>
    <w:rsid w:val="00A570D6"/>
    <w:rsid w:val="00A5749A"/>
    <w:rsid w:val="00A57E5F"/>
    <w:rsid w:val="00A6003C"/>
    <w:rsid w:val="00A60918"/>
    <w:rsid w:val="00A60DF6"/>
    <w:rsid w:val="00A614CC"/>
    <w:rsid w:val="00A61739"/>
    <w:rsid w:val="00A61751"/>
    <w:rsid w:val="00A62152"/>
    <w:rsid w:val="00A6247F"/>
    <w:rsid w:val="00A62CCF"/>
    <w:rsid w:val="00A6316A"/>
    <w:rsid w:val="00A634E8"/>
    <w:rsid w:val="00A6356B"/>
    <w:rsid w:val="00A63A62"/>
    <w:rsid w:val="00A63B0A"/>
    <w:rsid w:val="00A64A24"/>
    <w:rsid w:val="00A64D84"/>
    <w:rsid w:val="00A64E65"/>
    <w:rsid w:val="00A6577D"/>
    <w:rsid w:val="00A65867"/>
    <w:rsid w:val="00A65AB9"/>
    <w:rsid w:val="00A65B2C"/>
    <w:rsid w:val="00A65F7A"/>
    <w:rsid w:val="00A660C7"/>
    <w:rsid w:val="00A666B1"/>
    <w:rsid w:val="00A66820"/>
    <w:rsid w:val="00A6756D"/>
    <w:rsid w:val="00A676FA"/>
    <w:rsid w:val="00A67D8B"/>
    <w:rsid w:val="00A701C7"/>
    <w:rsid w:val="00A70219"/>
    <w:rsid w:val="00A7029D"/>
    <w:rsid w:val="00A7034E"/>
    <w:rsid w:val="00A70528"/>
    <w:rsid w:val="00A70A5E"/>
    <w:rsid w:val="00A70B61"/>
    <w:rsid w:val="00A7114A"/>
    <w:rsid w:val="00A71312"/>
    <w:rsid w:val="00A71657"/>
    <w:rsid w:val="00A7188B"/>
    <w:rsid w:val="00A71C16"/>
    <w:rsid w:val="00A71CE1"/>
    <w:rsid w:val="00A71FBA"/>
    <w:rsid w:val="00A72BC0"/>
    <w:rsid w:val="00A72E02"/>
    <w:rsid w:val="00A73331"/>
    <w:rsid w:val="00A73370"/>
    <w:rsid w:val="00A73561"/>
    <w:rsid w:val="00A73641"/>
    <w:rsid w:val="00A73D57"/>
    <w:rsid w:val="00A74003"/>
    <w:rsid w:val="00A74300"/>
    <w:rsid w:val="00A749C2"/>
    <w:rsid w:val="00A756E8"/>
    <w:rsid w:val="00A75849"/>
    <w:rsid w:val="00A761DB"/>
    <w:rsid w:val="00A76AF8"/>
    <w:rsid w:val="00A76B06"/>
    <w:rsid w:val="00A77134"/>
    <w:rsid w:val="00A7731B"/>
    <w:rsid w:val="00A775D3"/>
    <w:rsid w:val="00A775E7"/>
    <w:rsid w:val="00A77778"/>
    <w:rsid w:val="00A77E09"/>
    <w:rsid w:val="00A77EA9"/>
    <w:rsid w:val="00A80005"/>
    <w:rsid w:val="00A80BD8"/>
    <w:rsid w:val="00A813F7"/>
    <w:rsid w:val="00A81631"/>
    <w:rsid w:val="00A8277A"/>
    <w:rsid w:val="00A82C30"/>
    <w:rsid w:val="00A82E1C"/>
    <w:rsid w:val="00A82E97"/>
    <w:rsid w:val="00A82F65"/>
    <w:rsid w:val="00A83711"/>
    <w:rsid w:val="00A839DB"/>
    <w:rsid w:val="00A8419C"/>
    <w:rsid w:val="00A8487A"/>
    <w:rsid w:val="00A848CB"/>
    <w:rsid w:val="00A8494F"/>
    <w:rsid w:val="00A85320"/>
    <w:rsid w:val="00A85881"/>
    <w:rsid w:val="00A85985"/>
    <w:rsid w:val="00A85A5F"/>
    <w:rsid w:val="00A8618F"/>
    <w:rsid w:val="00A865F0"/>
    <w:rsid w:val="00A86775"/>
    <w:rsid w:val="00A874AC"/>
    <w:rsid w:val="00A87507"/>
    <w:rsid w:val="00A876D5"/>
    <w:rsid w:val="00A87D21"/>
    <w:rsid w:val="00A9038E"/>
    <w:rsid w:val="00A903D9"/>
    <w:rsid w:val="00A905EA"/>
    <w:rsid w:val="00A9097D"/>
    <w:rsid w:val="00A90C7C"/>
    <w:rsid w:val="00A90FE6"/>
    <w:rsid w:val="00A91235"/>
    <w:rsid w:val="00A9128F"/>
    <w:rsid w:val="00A9176F"/>
    <w:rsid w:val="00A91984"/>
    <w:rsid w:val="00A91FE9"/>
    <w:rsid w:val="00A92B3A"/>
    <w:rsid w:val="00A92D8F"/>
    <w:rsid w:val="00A92E20"/>
    <w:rsid w:val="00A93994"/>
    <w:rsid w:val="00A93EB1"/>
    <w:rsid w:val="00A940BB"/>
    <w:rsid w:val="00A94433"/>
    <w:rsid w:val="00A950E0"/>
    <w:rsid w:val="00A95868"/>
    <w:rsid w:val="00A958E0"/>
    <w:rsid w:val="00A9604D"/>
    <w:rsid w:val="00A9610D"/>
    <w:rsid w:val="00A964BF"/>
    <w:rsid w:val="00A96581"/>
    <w:rsid w:val="00A9684A"/>
    <w:rsid w:val="00A968E0"/>
    <w:rsid w:val="00A96906"/>
    <w:rsid w:val="00A9761A"/>
    <w:rsid w:val="00A97743"/>
    <w:rsid w:val="00A97BF1"/>
    <w:rsid w:val="00A97E94"/>
    <w:rsid w:val="00A97FEA"/>
    <w:rsid w:val="00AA0070"/>
    <w:rsid w:val="00AA00F4"/>
    <w:rsid w:val="00AA023B"/>
    <w:rsid w:val="00AA09C0"/>
    <w:rsid w:val="00AA0E60"/>
    <w:rsid w:val="00AA0F5D"/>
    <w:rsid w:val="00AA14CC"/>
    <w:rsid w:val="00AA16A1"/>
    <w:rsid w:val="00AA16FA"/>
    <w:rsid w:val="00AA19E6"/>
    <w:rsid w:val="00AA2577"/>
    <w:rsid w:val="00AA25B9"/>
    <w:rsid w:val="00AA28CB"/>
    <w:rsid w:val="00AA3414"/>
    <w:rsid w:val="00AA3796"/>
    <w:rsid w:val="00AA39A4"/>
    <w:rsid w:val="00AA41C7"/>
    <w:rsid w:val="00AA42BE"/>
    <w:rsid w:val="00AA45FF"/>
    <w:rsid w:val="00AA48DD"/>
    <w:rsid w:val="00AA490E"/>
    <w:rsid w:val="00AA5239"/>
    <w:rsid w:val="00AA55DE"/>
    <w:rsid w:val="00AA5B6A"/>
    <w:rsid w:val="00AA60FB"/>
    <w:rsid w:val="00AA6466"/>
    <w:rsid w:val="00AA6D0E"/>
    <w:rsid w:val="00AA6EBD"/>
    <w:rsid w:val="00AA70F6"/>
    <w:rsid w:val="00AA7C57"/>
    <w:rsid w:val="00AB035B"/>
    <w:rsid w:val="00AB0B7B"/>
    <w:rsid w:val="00AB1142"/>
    <w:rsid w:val="00AB18DE"/>
    <w:rsid w:val="00AB1AF6"/>
    <w:rsid w:val="00AB228E"/>
    <w:rsid w:val="00AB26E8"/>
    <w:rsid w:val="00AB2DC7"/>
    <w:rsid w:val="00AB334A"/>
    <w:rsid w:val="00AB453F"/>
    <w:rsid w:val="00AB483F"/>
    <w:rsid w:val="00AB493F"/>
    <w:rsid w:val="00AB53F6"/>
    <w:rsid w:val="00AB5924"/>
    <w:rsid w:val="00AB592E"/>
    <w:rsid w:val="00AB6A2F"/>
    <w:rsid w:val="00AB6FB2"/>
    <w:rsid w:val="00AB76DE"/>
    <w:rsid w:val="00AB794B"/>
    <w:rsid w:val="00AC0F2F"/>
    <w:rsid w:val="00AC1381"/>
    <w:rsid w:val="00AC1BDF"/>
    <w:rsid w:val="00AC1C6A"/>
    <w:rsid w:val="00AC223C"/>
    <w:rsid w:val="00AC23F6"/>
    <w:rsid w:val="00AC2B45"/>
    <w:rsid w:val="00AC2B9A"/>
    <w:rsid w:val="00AC37E3"/>
    <w:rsid w:val="00AC39DF"/>
    <w:rsid w:val="00AC3CAE"/>
    <w:rsid w:val="00AC3DC8"/>
    <w:rsid w:val="00AC4053"/>
    <w:rsid w:val="00AC44D4"/>
    <w:rsid w:val="00AC4EAA"/>
    <w:rsid w:val="00AC4FC8"/>
    <w:rsid w:val="00AC503E"/>
    <w:rsid w:val="00AC5341"/>
    <w:rsid w:val="00AC54A7"/>
    <w:rsid w:val="00AC58AB"/>
    <w:rsid w:val="00AC61D3"/>
    <w:rsid w:val="00AC6F57"/>
    <w:rsid w:val="00AC7C5C"/>
    <w:rsid w:val="00AD04FE"/>
    <w:rsid w:val="00AD08BE"/>
    <w:rsid w:val="00AD1EF2"/>
    <w:rsid w:val="00AD200F"/>
    <w:rsid w:val="00AD23E0"/>
    <w:rsid w:val="00AD28F7"/>
    <w:rsid w:val="00AD2F75"/>
    <w:rsid w:val="00AD309F"/>
    <w:rsid w:val="00AD3242"/>
    <w:rsid w:val="00AD349E"/>
    <w:rsid w:val="00AD402C"/>
    <w:rsid w:val="00AD40C3"/>
    <w:rsid w:val="00AD4409"/>
    <w:rsid w:val="00AD4A43"/>
    <w:rsid w:val="00AD4FE0"/>
    <w:rsid w:val="00AD5373"/>
    <w:rsid w:val="00AD573D"/>
    <w:rsid w:val="00AD6438"/>
    <w:rsid w:val="00AD7663"/>
    <w:rsid w:val="00AD77B3"/>
    <w:rsid w:val="00AD7E83"/>
    <w:rsid w:val="00AE19BC"/>
    <w:rsid w:val="00AE1E28"/>
    <w:rsid w:val="00AE1E41"/>
    <w:rsid w:val="00AE210F"/>
    <w:rsid w:val="00AE28D5"/>
    <w:rsid w:val="00AE2C48"/>
    <w:rsid w:val="00AE3520"/>
    <w:rsid w:val="00AE38A0"/>
    <w:rsid w:val="00AE48EE"/>
    <w:rsid w:val="00AE4E2D"/>
    <w:rsid w:val="00AE5199"/>
    <w:rsid w:val="00AE594B"/>
    <w:rsid w:val="00AE5CD3"/>
    <w:rsid w:val="00AE67C2"/>
    <w:rsid w:val="00AE692C"/>
    <w:rsid w:val="00AE69AF"/>
    <w:rsid w:val="00AE6A71"/>
    <w:rsid w:val="00AE6F1B"/>
    <w:rsid w:val="00AE73E6"/>
    <w:rsid w:val="00AE7F6B"/>
    <w:rsid w:val="00AF0370"/>
    <w:rsid w:val="00AF057A"/>
    <w:rsid w:val="00AF06C4"/>
    <w:rsid w:val="00AF0773"/>
    <w:rsid w:val="00AF1131"/>
    <w:rsid w:val="00AF12AB"/>
    <w:rsid w:val="00AF183D"/>
    <w:rsid w:val="00AF1D07"/>
    <w:rsid w:val="00AF1E6F"/>
    <w:rsid w:val="00AF242E"/>
    <w:rsid w:val="00AF26D3"/>
    <w:rsid w:val="00AF2D88"/>
    <w:rsid w:val="00AF2DCE"/>
    <w:rsid w:val="00AF2F7F"/>
    <w:rsid w:val="00AF331A"/>
    <w:rsid w:val="00AF3CA5"/>
    <w:rsid w:val="00AF3EDF"/>
    <w:rsid w:val="00AF4074"/>
    <w:rsid w:val="00AF418F"/>
    <w:rsid w:val="00AF4FA0"/>
    <w:rsid w:val="00AF5219"/>
    <w:rsid w:val="00AF5ED7"/>
    <w:rsid w:val="00AF636C"/>
    <w:rsid w:val="00AF68D4"/>
    <w:rsid w:val="00AF6D4B"/>
    <w:rsid w:val="00AF7675"/>
    <w:rsid w:val="00AF7758"/>
    <w:rsid w:val="00AF78F8"/>
    <w:rsid w:val="00AF7F06"/>
    <w:rsid w:val="00AF7F88"/>
    <w:rsid w:val="00AF7FD4"/>
    <w:rsid w:val="00B00AEA"/>
    <w:rsid w:val="00B00B03"/>
    <w:rsid w:val="00B00B30"/>
    <w:rsid w:val="00B00CD4"/>
    <w:rsid w:val="00B00E31"/>
    <w:rsid w:val="00B00EFB"/>
    <w:rsid w:val="00B00F3E"/>
    <w:rsid w:val="00B0102F"/>
    <w:rsid w:val="00B01214"/>
    <w:rsid w:val="00B025FE"/>
    <w:rsid w:val="00B02930"/>
    <w:rsid w:val="00B03343"/>
    <w:rsid w:val="00B033B4"/>
    <w:rsid w:val="00B03870"/>
    <w:rsid w:val="00B0437F"/>
    <w:rsid w:val="00B0458F"/>
    <w:rsid w:val="00B04DE2"/>
    <w:rsid w:val="00B04F83"/>
    <w:rsid w:val="00B054D7"/>
    <w:rsid w:val="00B059A0"/>
    <w:rsid w:val="00B05DDC"/>
    <w:rsid w:val="00B06159"/>
    <w:rsid w:val="00B0624E"/>
    <w:rsid w:val="00B06314"/>
    <w:rsid w:val="00B06893"/>
    <w:rsid w:val="00B06A60"/>
    <w:rsid w:val="00B072A9"/>
    <w:rsid w:val="00B077B2"/>
    <w:rsid w:val="00B079A8"/>
    <w:rsid w:val="00B07A25"/>
    <w:rsid w:val="00B07A68"/>
    <w:rsid w:val="00B07B8A"/>
    <w:rsid w:val="00B1061B"/>
    <w:rsid w:val="00B1113B"/>
    <w:rsid w:val="00B1115E"/>
    <w:rsid w:val="00B1186E"/>
    <w:rsid w:val="00B11A1E"/>
    <w:rsid w:val="00B11A56"/>
    <w:rsid w:val="00B12613"/>
    <w:rsid w:val="00B1277B"/>
    <w:rsid w:val="00B12A26"/>
    <w:rsid w:val="00B1346F"/>
    <w:rsid w:val="00B13C9C"/>
    <w:rsid w:val="00B13EE2"/>
    <w:rsid w:val="00B13F89"/>
    <w:rsid w:val="00B14138"/>
    <w:rsid w:val="00B1486A"/>
    <w:rsid w:val="00B14C5D"/>
    <w:rsid w:val="00B14FE3"/>
    <w:rsid w:val="00B1518E"/>
    <w:rsid w:val="00B153C8"/>
    <w:rsid w:val="00B15584"/>
    <w:rsid w:val="00B15732"/>
    <w:rsid w:val="00B15BF5"/>
    <w:rsid w:val="00B16443"/>
    <w:rsid w:val="00B170CD"/>
    <w:rsid w:val="00B173F4"/>
    <w:rsid w:val="00B177C8"/>
    <w:rsid w:val="00B17AF0"/>
    <w:rsid w:val="00B17CEA"/>
    <w:rsid w:val="00B17F23"/>
    <w:rsid w:val="00B20307"/>
    <w:rsid w:val="00B2050A"/>
    <w:rsid w:val="00B20810"/>
    <w:rsid w:val="00B210B1"/>
    <w:rsid w:val="00B2117D"/>
    <w:rsid w:val="00B212B7"/>
    <w:rsid w:val="00B2150A"/>
    <w:rsid w:val="00B221AE"/>
    <w:rsid w:val="00B224BD"/>
    <w:rsid w:val="00B226BA"/>
    <w:rsid w:val="00B22866"/>
    <w:rsid w:val="00B22AAD"/>
    <w:rsid w:val="00B2325B"/>
    <w:rsid w:val="00B23553"/>
    <w:rsid w:val="00B23959"/>
    <w:rsid w:val="00B23ADC"/>
    <w:rsid w:val="00B23E52"/>
    <w:rsid w:val="00B23FB9"/>
    <w:rsid w:val="00B23FC3"/>
    <w:rsid w:val="00B24404"/>
    <w:rsid w:val="00B24AE9"/>
    <w:rsid w:val="00B24C02"/>
    <w:rsid w:val="00B24D0A"/>
    <w:rsid w:val="00B24D95"/>
    <w:rsid w:val="00B250C1"/>
    <w:rsid w:val="00B25B4B"/>
    <w:rsid w:val="00B261BD"/>
    <w:rsid w:val="00B262A4"/>
    <w:rsid w:val="00B2684F"/>
    <w:rsid w:val="00B27029"/>
    <w:rsid w:val="00B27711"/>
    <w:rsid w:val="00B3006C"/>
    <w:rsid w:val="00B308D3"/>
    <w:rsid w:val="00B30934"/>
    <w:rsid w:val="00B311B9"/>
    <w:rsid w:val="00B3122E"/>
    <w:rsid w:val="00B3127D"/>
    <w:rsid w:val="00B31744"/>
    <w:rsid w:val="00B31A89"/>
    <w:rsid w:val="00B31C2C"/>
    <w:rsid w:val="00B321DE"/>
    <w:rsid w:val="00B326E4"/>
    <w:rsid w:val="00B32ECE"/>
    <w:rsid w:val="00B33CFE"/>
    <w:rsid w:val="00B33FCD"/>
    <w:rsid w:val="00B34257"/>
    <w:rsid w:val="00B34276"/>
    <w:rsid w:val="00B3467C"/>
    <w:rsid w:val="00B34C2B"/>
    <w:rsid w:val="00B350EC"/>
    <w:rsid w:val="00B35194"/>
    <w:rsid w:val="00B35271"/>
    <w:rsid w:val="00B35327"/>
    <w:rsid w:val="00B35533"/>
    <w:rsid w:val="00B361DB"/>
    <w:rsid w:val="00B364FA"/>
    <w:rsid w:val="00B36AF0"/>
    <w:rsid w:val="00B373C0"/>
    <w:rsid w:val="00B37420"/>
    <w:rsid w:val="00B37C3F"/>
    <w:rsid w:val="00B4069E"/>
    <w:rsid w:val="00B407D9"/>
    <w:rsid w:val="00B40983"/>
    <w:rsid w:val="00B40A67"/>
    <w:rsid w:val="00B40C56"/>
    <w:rsid w:val="00B41115"/>
    <w:rsid w:val="00B4116D"/>
    <w:rsid w:val="00B4128D"/>
    <w:rsid w:val="00B417FA"/>
    <w:rsid w:val="00B4183D"/>
    <w:rsid w:val="00B41AC6"/>
    <w:rsid w:val="00B41F5F"/>
    <w:rsid w:val="00B42006"/>
    <w:rsid w:val="00B420F5"/>
    <w:rsid w:val="00B421E5"/>
    <w:rsid w:val="00B42277"/>
    <w:rsid w:val="00B42417"/>
    <w:rsid w:val="00B42713"/>
    <w:rsid w:val="00B43463"/>
    <w:rsid w:val="00B43630"/>
    <w:rsid w:val="00B445D7"/>
    <w:rsid w:val="00B44834"/>
    <w:rsid w:val="00B45A59"/>
    <w:rsid w:val="00B46404"/>
    <w:rsid w:val="00B46864"/>
    <w:rsid w:val="00B46AA6"/>
    <w:rsid w:val="00B46E4A"/>
    <w:rsid w:val="00B471DC"/>
    <w:rsid w:val="00B47275"/>
    <w:rsid w:val="00B472C7"/>
    <w:rsid w:val="00B47507"/>
    <w:rsid w:val="00B47934"/>
    <w:rsid w:val="00B47AB1"/>
    <w:rsid w:val="00B47DB4"/>
    <w:rsid w:val="00B5073C"/>
    <w:rsid w:val="00B5092C"/>
    <w:rsid w:val="00B50E55"/>
    <w:rsid w:val="00B5109E"/>
    <w:rsid w:val="00B51B88"/>
    <w:rsid w:val="00B5213C"/>
    <w:rsid w:val="00B521A5"/>
    <w:rsid w:val="00B527A5"/>
    <w:rsid w:val="00B53655"/>
    <w:rsid w:val="00B53710"/>
    <w:rsid w:val="00B53910"/>
    <w:rsid w:val="00B5419A"/>
    <w:rsid w:val="00B54272"/>
    <w:rsid w:val="00B54273"/>
    <w:rsid w:val="00B5447F"/>
    <w:rsid w:val="00B54598"/>
    <w:rsid w:val="00B547C3"/>
    <w:rsid w:val="00B547D2"/>
    <w:rsid w:val="00B55362"/>
    <w:rsid w:val="00B5536E"/>
    <w:rsid w:val="00B55799"/>
    <w:rsid w:val="00B559C3"/>
    <w:rsid w:val="00B56110"/>
    <w:rsid w:val="00B56420"/>
    <w:rsid w:val="00B56753"/>
    <w:rsid w:val="00B56EB6"/>
    <w:rsid w:val="00B57A89"/>
    <w:rsid w:val="00B60411"/>
    <w:rsid w:val="00B60737"/>
    <w:rsid w:val="00B609CF"/>
    <w:rsid w:val="00B60A8E"/>
    <w:rsid w:val="00B60F03"/>
    <w:rsid w:val="00B61AAD"/>
    <w:rsid w:val="00B61D65"/>
    <w:rsid w:val="00B61D67"/>
    <w:rsid w:val="00B61EC6"/>
    <w:rsid w:val="00B62183"/>
    <w:rsid w:val="00B62245"/>
    <w:rsid w:val="00B62796"/>
    <w:rsid w:val="00B6282E"/>
    <w:rsid w:val="00B62C4E"/>
    <w:rsid w:val="00B62D4A"/>
    <w:rsid w:val="00B62E9A"/>
    <w:rsid w:val="00B62FCF"/>
    <w:rsid w:val="00B6315D"/>
    <w:rsid w:val="00B63934"/>
    <w:rsid w:val="00B63C4B"/>
    <w:rsid w:val="00B646A9"/>
    <w:rsid w:val="00B647E2"/>
    <w:rsid w:val="00B647F5"/>
    <w:rsid w:val="00B64AEB"/>
    <w:rsid w:val="00B64BA4"/>
    <w:rsid w:val="00B64CA5"/>
    <w:rsid w:val="00B651DC"/>
    <w:rsid w:val="00B65316"/>
    <w:rsid w:val="00B65437"/>
    <w:rsid w:val="00B656E9"/>
    <w:rsid w:val="00B65C79"/>
    <w:rsid w:val="00B65E9A"/>
    <w:rsid w:val="00B660EE"/>
    <w:rsid w:val="00B6665D"/>
    <w:rsid w:val="00B6678D"/>
    <w:rsid w:val="00B66A88"/>
    <w:rsid w:val="00B6719F"/>
    <w:rsid w:val="00B67953"/>
    <w:rsid w:val="00B67CDB"/>
    <w:rsid w:val="00B7067E"/>
    <w:rsid w:val="00B706C3"/>
    <w:rsid w:val="00B70AC1"/>
    <w:rsid w:val="00B70B9C"/>
    <w:rsid w:val="00B70EBB"/>
    <w:rsid w:val="00B7172C"/>
    <w:rsid w:val="00B71981"/>
    <w:rsid w:val="00B71AD4"/>
    <w:rsid w:val="00B7215F"/>
    <w:rsid w:val="00B72741"/>
    <w:rsid w:val="00B729CE"/>
    <w:rsid w:val="00B72A95"/>
    <w:rsid w:val="00B72AE8"/>
    <w:rsid w:val="00B73212"/>
    <w:rsid w:val="00B7390F"/>
    <w:rsid w:val="00B73EBC"/>
    <w:rsid w:val="00B74064"/>
    <w:rsid w:val="00B752B0"/>
    <w:rsid w:val="00B75342"/>
    <w:rsid w:val="00B755EE"/>
    <w:rsid w:val="00B75741"/>
    <w:rsid w:val="00B760ED"/>
    <w:rsid w:val="00B76278"/>
    <w:rsid w:val="00B7641E"/>
    <w:rsid w:val="00B767CF"/>
    <w:rsid w:val="00B7690D"/>
    <w:rsid w:val="00B7721B"/>
    <w:rsid w:val="00B774DB"/>
    <w:rsid w:val="00B77848"/>
    <w:rsid w:val="00B77B54"/>
    <w:rsid w:val="00B77C84"/>
    <w:rsid w:val="00B77D2C"/>
    <w:rsid w:val="00B8004C"/>
    <w:rsid w:val="00B804B2"/>
    <w:rsid w:val="00B80BC5"/>
    <w:rsid w:val="00B81C8D"/>
    <w:rsid w:val="00B820CC"/>
    <w:rsid w:val="00B824E1"/>
    <w:rsid w:val="00B827C3"/>
    <w:rsid w:val="00B82DF1"/>
    <w:rsid w:val="00B82F23"/>
    <w:rsid w:val="00B82F31"/>
    <w:rsid w:val="00B83123"/>
    <w:rsid w:val="00B8320F"/>
    <w:rsid w:val="00B834CC"/>
    <w:rsid w:val="00B83D48"/>
    <w:rsid w:val="00B84843"/>
    <w:rsid w:val="00B848F2"/>
    <w:rsid w:val="00B84D8E"/>
    <w:rsid w:val="00B84E66"/>
    <w:rsid w:val="00B85564"/>
    <w:rsid w:val="00B8559B"/>
    <w:rsid w:val="00B86002"/>
    <w:rsid w:val="00B87B7C"/>
    <w:rsid w:val="00B9037F"/>
    <w:rsid w:val="00B9040B"/>
    <w:rsid w:val="00B90837"/>
    <w:rsid w:val="00B90C1D"/>
    <w:rsid w:val="00B91295"/>
    <w:rsid w:val="00B9168F"/>
    <w:rsid w:val="00B91839"/>
    <w:rsid w:val="00B921B1"/>
    <w:rsid w:val="00B927C1"/>
    <w:rsid w:val="00B929F9"/>
    <w:rsid w:val="00B931EB"/>
    <w:rsid w:val="00B93512"/>
    <w:rsid w:val="00B935F4"/>
    <w:rsid w:val="00B93901"/>
    <w:rsid w:val="00B93E73"/>
    <w:rsid w:val="00B948B0"/>
    <w:rsid w:val="00B94A12"/>
    <w:rsid w:val="00B94C81"/>
    <w:rsid w:val="00B9512A"/>
    <w:rsid w:val="00B95142"/>
    <w:rsid w:val="00B95D4F"/>
    <w:rsid w:val="00B96648"/>
    <w:rsid w:val="00B967C8"/>
    <w:rsid w:val="00B967EC"/>
    <w:rsid w:val="00B96C06"/>
    <w:rsid w:val="00B96EA7"/>
    <w:rsid w:val="00B977CB"/>
    <w:rsid w:val="00B97A0C"/>
    <w:rsid w:val="00BA04CF"/>
    <w:rsid w:val="00BA0618"/>
    <w:rsid w:val="00BA06EA"/>
    <w:rsid w:val="00BA0836"/>
    <w:rsid w:val="00BA0EC1"/>
    <w:rsid w:val="00BA1282"/>
    <w:rsid w:val="00BA1645"/>
    <w:rsid w:val="00BA1D3A"/>
    <w:rsid w:val="00BA1F37"/>
    <w:rsid w:val="00BA22CA"/>
    <w:rsid w:val="00BA2B9F"/>
    <w:rsid w:val="00BA2CF4"/>
    <w:rsid w:val="00BA3285"/>
    <w:rsid w:val="00BA34AE"/>
    <w:rsid w:val="00BA3D37"/>
    <w:rsid w:val="00BA482D"/>
    <w:rsid w:val="00BA490E"/>
    <w:rsid w:val="00BA539E"/>
    <w:rsid w:val="00BA5A4A"/>
    <w:rsid w:val="00BA5E13"/>
    <w:rsid w:val="00BA5EE1"/>
    <w:rsid w:val="00BA606E"/>
    <w:rsid w:val="00BA6256"/>
    <w:rsid w:val="00BA62A7"/>
    <w:rsid w:val="00BA64D0"/>
    <w:rsid w:val="00BA6ABA"/>
    <w:rsid w:val="00BA7276"/>
    <w:rsid w:val="00BA74AF"/>
    <w:rsid w:val="00BA762A"/>
    <w:rsid w:val="00BA77DA"/>
    <w:rsid w:val="00BA7834"/>
    <w:rsid w:val="00BA7E15"/>
    <w:rsid w:val="00BB015F"/>
    <w:rsid w:val="00BB0A4E"/>
    <w:rsid w:val="00BB0A90"/>
    <w:rsid w:val="00BB0EBB"/>
    <w:rsid w:val="00BB1106"/>
    <w:rsid w:val="00BB11C3"/>
    <w:rsid w:val="00BB14FA"/>
    <w:rsid w:val="00BB158B"/>
    <w:rsid w:val="00BB15E6"/>
    <w:rsid w:val="00BB1669"/>
    <w:rsid w:val="00BB1CE9"/>
    <w:rsid w:val="00BB1D94"/>
    <w:rsid w:val="00BB2985"/>
    <w:rsid w:val="00BB2B40"/>
    <w:rsid w:val="00BB3632"/>
    <w:rsid w:val="00BB3D04"/>
    <w:rsid w:val="00BB4252"/>
    <w:rsid w:val="00BB43BA"/>
    <w:rsid w:val="00BB447B"/>
    <w:rsid w:val="00BB4CA1"/>
    <w:rsid w:val="00BB4EB3"/>
    <w:rsid w:val="00BB4FAC"/>
    <w:rsid w:val="00BB523A"/>
    <w:rsid w:val="00BB52AE"/>
    <w:rsid w:val="00BB5681"/>
    <w:rsid w:val="00BB56C9"/>
    <w:rsid w:val="00BB574C"/>
    <w:rsid w:val="00BB593B"/>
    <w:rsid w:val="00BB5C2B"/>
    <w:rsid w:val="00BB5F09"/>
    <w:rsid w:val="00BB63F4"/>
    <w:rsid w:val="00BB6808"/>
    <w:rsid w:val="00BB7692"/>
    <w:rsid w:val="00BB7917"/>
    <w:rsid w:val="00BB7B6A"/>
    <w:rsid w:val="00BB7C02"/>
    <w:rsid w:val="00BB7F16"/>
    <w:rsid w:val="00BC0244"/>
    <w:rsid w:val="00BC0422"/>
    <w:rsid w:val="00BC0655"/>
    <w:rsid w:val="00BC0706"/>
    <w:rsid w:val="00BC0DD1"/>
    <w:rsid w:val="00BC11C8"/>
    <w:rsid w:val="00BC123E"/>
    <w:rsid w:val="00BC1472"/>
    <w:rsid w:val="00BC1579"/>
    <w:rsid w:val="00BC17DD"/>
    <w:rsid w:val="00BC199C"/>
    <w:rsid w:val="00BC222A"/>
    <w:rsid w:val="00BC2572"/>
    <w:rsid w:val="00BC3251"/>
    <w:rsid w:val="00BC34B4"/>
    <w:rsid w:val="00BC37A6"/>
    <w:rsid w:val="00BC3947"/>
    <w:rsid w:val="00BC39D8"/>
    <w:rsid w:val="00BC3FB2"/>
    <w:rsid w:val="00BC4456"/>
    <w:rsid w:val="00BC4B65"/>
    <w:rsid w:val="00BC5553"/>
    <w:rsid w:val="00BC5763"/>
    <w:rsid w:val="00BC652B"/>
    <w:rsid w:val="00BC678B"/>
    <w:rsid w:val="00BC6909"/>
    <w:rsid w:val="00BC6A4E"/>
    <w:rsid w:val="00BC72B4"/>
    <w:rsid w:val="00BC73FF"/>
    <w:rsid w:val="00BC7412"/>
    <w:rsid w:val="00BC75B0"/>
    <w:rsid w:val="00BC7AD7"/>
    <w:rsid w:val="00BC7AEA"/>
    <w:rsid w:val="00BC7F87"/>
    <w:rsid w:val="00BD037D"/>
    <w:rsid w:val="00BD053A"/>
    <w:rsid w:val="00BD056E"/>
    <w:rsid w:val="00BD0722"/>
    <w:rsid w:val="00BD13DC"/>
    <w:rsid w:val="00BD1937"/>
    <w:rsid w:val="00BD1CF3"/>
    <w:rsid w:val="00BD1D28"/>
    <w:rsid w:val="00BD1F18"/>
    <w:rsid w:val="00BD2198"/>
    <w:rsid w:val="00BD234D"/>
    <w:rsid w:val="00BD26C2"/>
    <w:rsid w:val="00BD2968"/>
    <w:rsid w:val="00BD2D55"/>
    <w:rsid w:val="00BD35B8"/>
    <w:rsid w:val="00BD3B8D"/>
    <w:rsid w:val="00BD3EAC"/>
    <w:rsid w:val="00BD4065"/>
    <w:rsid w:val="00BD4424"/>
    <w:rsid w:val="00BD4706"/>
    <w:rsid w:val="00BD4AD4"/>
    <w:rsid w:val="00BD4C1A"/>
    <w:rsid w:val="00BD4DF6"/>
    <w:rsid w:val="00BD5161"/>
    <w:rsid w:val="00BD51AC"/>
    <w:rsid w:val="00BD51E7"/>
    <w:rsid w:val="00BD535D"/>
    <w:rsid w:val="00BD594E"/>
    <w:rsid w:val="00BD5AC9"/>
    <w:rsid w:val="00BD61ED"/>
    <w:rsid w:val="00BD6CA8"/>
    <w:rsid w:val="00BD6D02"/>
    <w:rsid w:val="00BD6E51"/>
    <w:rsid w:val="00BD72FF"/>
    <w:rsid w:val="00BD7A82"/>
    <w:rsid w:val="00BE014A"/>
    <w:rsid w:val="00BE02CA"/>
    <w:rsid w:val="00BE050A"/>
    <w:rsid w:val="00BE0CA4"/>
    <w:rsid w:val="00BE0CF3"/>
    <w:rsid w:val="00BE0D23"/>
    <w:rsid w:val="00BE0FD1"/>
    <w:rsid w:val="00BE173C"/>
    <w:rsid w:val="00BE1E3D"/>
    <w:rsid w:val="00BE202B"/>
    <w:rsid w:val="00BE26C0"/>
    <w:rsid w:val="00BE2B3E"/>
    <w:rsid w:val="00BE2C57"/>
    <w:rsid w:val="00BE2EAB"/>
    <w:rsid w:val="00BE33B7"/>
    <w:rsid w:val="00BE3D26"/>
    <w:rsid w:val="00BE3D84"/>
    <w:rsid w:val="00BE3E91"/>
    <w:rsid w:val="00BE3FBE"/>
    <w:rsid w:val="00BE4049"/>
    <w:rsid w:val="00BE4084"/>
    <w:rsid w:val="00BE419D"/>
    <w:rsid w:val="00BE4B13"/>
    <w:rsid w:val="00BE4D7D"/>
    <w:rsid w:val="00BE5622"/>
    <w:rsid w:val="00BE5800"/>
    <w:rsid w:val="00BE5B84"/>
    <w:rsid w:val="00BE62B7"/>
    <w:rsid w:val="00BE6AF7"/>
    <w:rsid w:val="00BE6D14"/>
    <w:rsid w:val="00BE7AB5"/>
    <w:rsid w:val="00BE7C1A"/>
    <w:rsid w:val="00BF00DD"/>
    <w:rsid w:val="00BF0308"/>
    <w:rsid w:val="00BF0ACC"/>
    <w:rsid w:val="00BF0CE1"/>
    <w:rsid w:val="00BF10CB"/>
    <w:rsid w:val="00BF15C9"/>
    <w:rsid w:val="00BF16AA"/>
    <w:rsid w:val="00BF1784"/>
    <w:rsid w:val="00BF17AB"/>
    <w:rsid w:val="00BF18EE"/>
    <w:rsid w:val="00BF1E70"/>
    <w:rsid w:val="00BF1F39"/>
    <w:rsid w:val="00BF2435"/>
    <w:rsid w:val="00BF30A2"/>
    <w:rsid w:val="00BF30DD"/>
    <w:rsid w:val="00BF3776"/>
    <w:rsid w:val="00BF3B49"/>
    <w:rsid w:val="00BF4CF3"/>
    <w:rsid w:val="00BF50F1"/>
    <w:rsid w:val="00BF5511"/>
    <w:rsid w:val="00BF5B6F"/>
    <w:rsid w:val="00BF6089"/>
    <w:rsid w:val="00BF6FB1"/>
    <w:rsid w:val="00BF718B"/>
    <w:rsid w:val="00BF72F9"/>
    <w:rsid w:val="00BF7AF3"/>
    <w:rsid w:val="00BF7F7B"/>
    <w:rsid w:val="00C0084A"/>
    <w:rsid w:val="00C00B5D"/>
    <w:rsid w:val="00C00EC6"/>
    <w:rsid w:val="00C00EED"/>
    <w:rsid w:val="00C00F3C"/>
    <w:rsid w:val="00C01385"/>
    <w:rsid w:val="00C0150C"/>
    <w:rsid w:val="00C01713"/>
    <w:rsid w:val="00C017FA"/>
    <w:rsid w:val="00C01C99"/>
    <w:rsid w:val="00C01D99"/>
    <w:rsid w:val="00C01E8E"/>
    <w:rsid w:val="00C0210A"/>
    <w:rsid w:val="00C022DD"/>
    <w:rsid w:val="00C0255E"/>
    <w:rsid w:val="00C02C09"/>
    <w:rsid w:val="00C02FBA"/>
    <w:rsid w:val="00C03156"/>
    <w:rsid w:val="00C03E71"/>
    <w:rsid w:val="00C044B4"/>
    <w:rsid w:val="00C04E47"/>
    <w:rsid w:val="00C0503B"/>
    <w:rsid w:val="00C054B1"/>
    <w:rsid w:val="00C05B8E"/>
    <w:rsid w:val="00C05CE8"/>
    <w:rsid w:val="00C05CF5"/>
    <w:rsid w:val="00C0604D"/>
    <w:rsid w:val="00C060BC"/>
    <w:rsid w:val="00C06106"/>
    <w:rsid w:val="00C06228"/>
    <w:rsid w:val="00C06DED"/>
    <w:rsid w:val="00C0712A"/>
    <w:rsid w:val="00C07177"/>
    <w:rsid w:val="00C07988"/>
    <w:rsid w:val="00C07A83"/>
    <w:rsid w:val="00C07F7A"/>
    <w:rsid w:val="00C10062"/>
    <w:rsid w:val="00C10627"/>
    <w:rsid w:val="00C1064A"/>
    <w:rsid w:val="00C10AC5"/>
    <w:rsid w:val="00C1113C"/>
    <w:rsid w:val="00C11307"/>
    <w:rsid w:val="00C11613"/>
    <w:rsid w:val="00C12100"/>
    <w:rsid w:val="00C12A5F"/>
    <w:rsid w:val="00C13498"/>
    <w:rsid w:val="00C137A9"/>
    <w:rsid w:val="00C1430D"/>
    <w:rsid w:val="00C1549F"/>
    <w:rsid w:val="00C15752"/>
    <w:rsid w:val="00C1596D"/>
    <w:rsid w:val="00C15B62"/>
    <w:rsid w:val="00C15E46"/>
    <w:rsid w:val="00C15EB0"/>
    <w:rsid w:val="00C15FFD"/>
    <w:rsid w:val="00C16405"/>
    <w:rsid w:val="00C16BA6"/>
    <w:rsid w:val="00C16E45"/>
    <w:rsid w:val="00C16EC9"/>
    <w:rsid w:val="00C17311"/>
    <w:rsid w:val="00C17512"/>
    <w:rsid w:val="00C17950"/>
    <w:rsid w:val="00C17F55"/>
    <w:rsid w:val="00C20864"/>
    <w:rsid w:val="00C20923"/>
    <w:rsid w:val="00C2134F"/>
    <w:rsid w:val="00C21513"/>
    <w:rsid w:val="00C2153B"/>
    <w:rsid w:val="00C2153F"/>
    <w:rsid w:val="00C21647"/>
    <w:rsid w:val="00C2223C"/>
    <w:rsid w:val="00C227F3"/>
    <w:rsid w:val="00C22A40"/>
    <w:rsid w:val="00C22CE4"/>
    <w:rsid w:val="00C22E98"/>
    <w:rsid w:val="00C22F75"/>
    <w:rsid w:val="00C2363D"/>
    <w:rsid w:val="00C23DA9"/>
    <w:rsid w:val="00C2408C"/>
    <w:rsid w:val="00C2458E"/>
    <w:rsid w:val="00C24968"/>
    <w:rsid w:val="00C24995"/>
    <w:rsid w:val="00C24A10"/>
    <w:rsid w:val="00C255FB"/>
    <w:rsid w:val="00C25CC3"/>
    <w:rsid w:val="00C2661F"/>
    <w:rsid w:val="00C2668D"/>
    <w:rsid w:val="00C26D87"/>
    <w:rsid w:val="00C27611"/>
    <w:rsid w:val="00C2779A"/>
    <w:rsid w:val="00C27DCC"/>
    <w:rsid w:val="00C30019"/>
    <w:rsid w:val="00C3034E"/>
    <w:rsid w:val="00C3081A"/>
    <w:rsid w:val="00C30B07"/>
    <w:rsid w:val="00C30C80"/>
    <w:rsid w:val="00C31154"/>
    <w:rsid w:val="00C3127A"/>
    <w:rsid w:val="00C31592"/>
    <w:rsid w:val="00C31E29"/>
    <w:rsid w:val="00C32089"/>
    <w:rsid w:val="00C32433"/>
    <w:rsid w:val="00C32638"/>
    <w:rsid w:val="00C33089"/>
    <w:rsid w:val="00C33B24"/>
    <w:rsid w:val="00C33C81"/>
    <w:rsid w:val="00C3444D"/>
    <w:rsid w:val="00C349B2"/>
    <w:rsid w:val="00C34EDC"/>
    <w:rsid w:val="00C353BD"/>
    <w:rsid w:val="00C36972"/>
    <w:rsid w:val="00C36A94"/>
    <w:rsid w:val="00C36E60"/>
    <w:rsid w:val="00C36FDC"/>
    <w:rsid w:val="00C37020"/>
    <w:rsid w:val="00C370C3"/>
    <w:rsid w:val="00C379FB"/>
    <w:rsid w:val="00C37B74"/>
    <w:rsid w:val="00C40476"/>
    <w:rsid w:val="00C405DD"/>
    <w:rsid w:val="00C40DF5"/>
    <w:rsid w:val="00C415F0"/>
    <w:rsid w:val="00C41AEF"/>
    <w:rsid w:val="00C41CAA"/>
    <w:rsid w:val="00C42B37"/>
    <w:rsid w:val="00C42E0D"/>
    <w:rsid w:val="00C435F0"/>
    <w:rsid w:val="00C43D8B"/>
    <w:rsid w:val="00C43F5C"/>
    <w:rsid w:val="00C448B2"/>
    <w:rsid w:val="00C44A37"/>
    <w:rsid w:val="00C44B73"/>
    <w:rsid w:val="00C44BB3"/>
    <w:rsid w:val="00C44F7C"/>
    <w:rsid w:val="00C44F7D"/>
    <w:rsid w:val="00C44F93"/>
    <w:rsid w:val="00C45171"/>
    <w:rsid w:val="00C45408"/>
    <w:rsid w:val="00C45457"/>
    <w:rsid w:val="00C454D4"/>
    <w:rsid w:val="00C45644"/>
    <w:rsid w:val="00C46513"/>
    <w:rsid w:val="00C465E1"/>
    <w:rsid w:val="00C4670C"/>
    <w:rsid w:val="00C469E1"/>
    <w:rsid w:val="00C46C06"/>
    <w:rsid w:val="00C46D1B"/>
    <w:rsid w:val="00C470AE"/>
    <w:rsid w:val="00C47405"/>
    <w:rsid w:val="00C47B9D"/>
    <w:rsid w:val="00C50290"/>
    <w:rsid w:val="00C5038D"/>
    <w:rsid w:val="00C503B9"/>
    <w:rsid w:val="00C50611"/>
    <w:rsid w:val="00C50D81"/>
    <w:rsid w:val="00C50E35"/>
    <w:rsid w:val="00C50ED7"/>
    <w:rsid w:val="00C50FC7"/>
    <w:rsid w:val="00C51153"/>
    <w:rsid w:val="00C5119B"/>
    <w:rsid w:val="00C5191F"/>
    <w:rsid w:val="00C52810"/>
    <w:rsid w:val="00C52DBD"/>
    <w:rsid w:val="00C53780"/>
    <w:rsid w:val="00C53AC4"/>
    <w:rsid w:val="00C5459A"/>
    <w:rsid w:val="00C54850"/>
    <w:rsid w:val="00C549EE"/>
    <w:rsid w:val="00C557B2"/>
    <w:rsid w:val="00C56065"/>
    <w:rsid w:val="00C5626F"/>
    <w:rsid w:val="00C60371"/>
    <w:rsid w:val="00C60625"/>
    <w:rsid w:val="00C60C45"/>
    <w:rsid w:val="00C60D32"/>
    <w:rsid w:val="00C60F10"/>
    <w:rsid w:val="00C6164A"/>
    <w:rsid w:val="00C621C2"/>
    <w:rsid w:val="00C6269B"/>
    <w:rsid w:val="00C62C4D"/>
    <w:rsid w:val="00C62E88"/>
    <w:rsid w:val="00C6307B"/>
    <w:rsid w:val="00C6332B"/>
    <w:rsid w:val="00C634C7"/>
    <w:rsid w:val="00C6365F"/>
    <w:rsid w:val="00C645BC"/>
    <w:rsid w:val="00C64CCC"/>
    <w:rsid w:val="00C64DA5"/>
    <w:rsid w:val="00C64F94"/>
    <w:rsid w:val="00C6521D"/>
    <w:rsid w:val="00C65303"/>
    <w:rsid w:val="00C65E81"/>
    <w:rsid w:val="00C661BB"/>
    <w:rsid w:val="00C668C9"/>
    <w:rsid w:val="00C67205"/>
    <w:rsid w:val="00C700FF"/>
    <w:rsid w:val="00C70791"/>
    <w:rsid w:val="00C70AF8"/>
    <w:rsid w:val="00C70B8C"/>
    <w:rsid w:val="00C713BF"/>
    <w:rsid w:val="00C71CF2"/>
    <w:rsid w:val="00C71EB0"/>
    <w:rsid w:val="00C729EB"/>
    <w:rsid w:val="00C72BDE"/>
    <w:rsid w:val="00C72EF6"/>
    <w:rsid w:val="00C732CE"/>
    <w:rsid w:val="00C739E8"/>
    <w:rsid w:val="00C74435"/>
    <w:rsid w:val="00C74973"/>
    <w:rsid w:val="00C74BBA"/>
    <w:rsid w:val="00C75724"/>
    <w:rsid w:val="00C75AB8"/>
    <w:rsid w:val="00C761C1"/>
    <w:rsid w:val="00C7642A"/>
    <w:rsid w:val="00C77309"/>
    <w:rsid w:val="00C776C9"/>
    <w:rsid w:val="00C801B1"/>
    <w:rsid w:val="00C80F75"/>
    <w:rsid w:val="00C80FF7"/>
    <w:rsid w:val="00C81059"/>
    <w:rsid w:val="00C812F1"/>
    <w:rsid w:val="00C8182E"/>
    <w:rsid w:val="00C8197A"/>
    <w:rsid w:val="00C81BF5"/>
    <w:rsid w:val="00C81CFB"/>
    <w:rsid w:val="00C820EA"/>
    <w:rsid w:val="00C8228A"/>
    <w:rsid w:val="00C82340"/>
    <w:rsid w:val="00C825F2"/>
    <w:rsid w:val="00C82664"/>
    <w:rsid w:val="00C82745"/>
    <w:rsid w:val="00C8292D"/>
    <w:rsid w:val="00C83155"/>
    <w:rsid w:val="00C836DE"/>
    <w:rsid w:val="00C842A6"/>
    <w:rsid w:val="00C8444A"/>
    <w:rsid w:val="00C845D1"/>
    <w:rsid w:val="00C84C13"/>
    <w:rsid w:val="00C852C9"/>
    <w:rsid w:val="00C85834"/>
    <w:rsid w:val="00C85EB9"/>
    <w:rsid w:val="00C86E94"/>
    <w:rsid w:val="00C86EB0"/>
    <w:rsid w:val="00C87547"/>
    <w:rsid w:val="00C8768F"/>
    <w:rsid w:val="00C87903"/>
    <w:rsid w:val="00C9043F"/>
    <w:rsid w:val="00C9057A"/>
    <w:rsid w:val="00C907E4"/>
    <w:rsid w:val="00C91437"/>
    <w:rsid w:val="00C925F9"/>
    <w:rsid w:val="00C92754"/>
    <w:rsid w:val="00C93033"/>
    <w:rsid w:val="00C93255"/>
    <w:rsid w:val="00C93C79"/>
    <w:rsid w:val="00C93D34"/>
    <w:rsid w:val="00C93FB3"/>
    <w:rsid w:val="00C93FB4"/>
    <w:rsid w:val="00C9527D"/>
    <w:rsid w:val="00C95617"/>
    <w:rsid w:val="00C95737"/>
    <w:rsid w:val="00C9587B"/>
    <w:rsid w:val="00C95B0C"/>
    <w:rsid w:val="00C9628E"/>
    <w:rsid w:val="00C963D9"/>
    <w:rsid w:val="00C96405"/>
    <w:rsid w:val="00C9670B"/>
    <w:rsid w:val="00C96802"/>
    <w:rsid w:val="00C96B5E"/>
    <w:rsid w:val="00C96CBC"/>
    <w:rsid w:val="00C97360"/>
    <w:rsid w:val="00C975A3"/>
    <w:rsid w:val="00C97983"/>
    <w:rsid w:val="00CA0764"/>
    <w:rsid w:val="00CA0E02"/>
    <w:rsid w:val="00CA11DA"/>
    <w:rsid w:val="00CA1528"/>
    <w:rsid w:val="00CA17C4"/>
    <w:rsid w:val="00CA17D2"/>
    <w:rsid w:val="00CA180E"/>
    <w:rsid w:val="00CA1CD3"/>
    <w:rsid w:val="00CA1E43"/>
    <w:rsid w:val="00CA1EE3"/>
    <w:rsid w:val="00CA2707"/>
    <w:rsid w:val="00CA319E"/>
    <w:rsid w:val="00CA336D"/>
    <w:rsid w:val="00CA4177"/>
    <w:rsid w:val="00CA4254"/>
    <w:rsid w:val="00CA4965"/>
    <w:rsid w:val="00CA5CEC"/>
    <w:rsid w:val="00CA60F6"/>
    <w:rsid w:val="00CA6482"/>
    <w:rsid w:val="00CA6A60"/>
    <w:rsid w:val="00CA6CD7"/>
    <w:rsid w:val="00CA6DB8"/>
    <w:rsid w:val="00CA6F4C"/>
    <w:rsid w:val="00CA7368"/>
    <w:rsid w:val="00CA7A10"/>
    <w:rsid w:val="00CA7CE2"/>
    <w:rsid w:val="00CB039C"/>
    <w:rsid w:val="00CB0689"/>
    <w:rsid w:val="00CB06A7"/>
    <w:rsid w:val="00CB0978"/>
    <w:rsid w:val="00CB0F76"/>
    <w:rsid w:val="00CB12AB"/>
    <w:rsid w:val="00CB168C"/>
    <w:rsid w:val="00CB182C"/>
    <w:rsid w:val="00CB18FF"/>
    <w:rsid w:val="00CB19E8"/>
    <w:rsid w:val="00CB2022"/>
    <w:rsid w:val="00CB221F"/>
    <w:rsid w:val="00CB23EA"/>
    <w:rsid w:val="00CB26A0"/>
    <w:rsid w:val="00CB26F1"/>
    <w:rsid w:val="00CB2FED"/>
    <w:rsid w:val="00CB3B98"/>
    <w:rsid w:val="00CB41E8"/>
    <w:rsid w:val="00CB4A6E"/>
    <w:rsid w:val="00CB4C79"/>
    <w:rsid w:val="00CB4CF8"/>
    <w:rsid w:val="00CB4DC5"/>
    <w:rsid w:val="00CB5757"/>
    <w:rsid w:val="00CB5822"/>
    <w:rsid w:val="00CB62CA"/>
    <w:rsid w:val="00CB6A0A"/>
    <w:rsid w:val="00CB6E5A"/>
    <w:rsid w:val="00CB700B"/>
    <w:rsid w:val="00CB7300"/>
    <w:rsid w:val="00CB7C76"/>
    <w:rsid w:val="00CB7F76"/>
    <w:rsid w:val="00CB7FE4"/>
    <w:rsid w:val="00CC0474"/>
    <w:rsid w:val="00CC0A67"/>
    <w:rsid w:val="00CC0E54"/>
    <w:rsid w:val="00CC1546"/>
    <w:rsid w:val="00CC18E6"/>
    <w:rsid w:val="00CC1915"/>
    <w:rsid w:val="00CC1B81"/>
    <w:rsid w:val="00CC1F10"/>
    <w:rsid w:val="00CC1F9D"/>
    <w:rsid w:val="00CC20BA"/>
    <w:rsid w:val="00CC20F8"/>
    <w:rsid w:val="00CC2614"/>
    <w:rsid w:val="00CC2FBA"/>
    <w:rsid w:val="00CC3169"/>
    <w:rsid w:val="00CC3B96"/>
    <w:rsid w:val="00CC3FDF"/>
    <w:rsid w:val="00CC43CE"/>
    <w:rsid w:val="00CC454D"/>
    <w:rsid w:val="00CC52D2"/>
    <w:rsid w:val="00CC59C8"/>
    <w:rsid w:val="00CC65F5"/>
    <w:rsid w:val="00CC6872"/>
    <w:rsid w:val="00CC6F1A"/>
    <w:rsid w:val="00CC7735"/>
    <w:rsid w:val="00CD00A5"/>
    <w:rsid w:val="00CD1685"/>
    <w:rsid w:val="00CD342D"/>
    <w:rsid w:val="00CD3ADA"/>
    <w:rsid w:val="00CD4B67"/>
    <w:rsid w:val="00CD4C2A"/>
    <w:rsid w:val="00CD4E4C"/>
    <w:rsid w:val="00CD52F7"/>
    <w:rsid w:val="00CD5386"/>
    <w:rsid w:val="00CD5464"/>
    <w:rsid w:val="00CD574E"/>
    <w:rsid w:val="00CD5E9F"/>
    <w:rsid w:val="00CD6095"/>
    <w:rsid w:val="00CD631E"/>
    <w:rsid w:val="00CD67F7"/>
    <w:rsid w:val="00CD69B6"/>
    <w:rsid w:val="00CD7004"/>
    <w:rsid w:val="00CD7D37"/>
    <w:rsid w:val="00CE0611"/>
    <w:rsid w:val="00CE06D2"/>
    <w:rsid w:val="00CE08CA"/>
    <w:rsid w:val="00CE0931"/>
    <w:rsid w:val="00CE0FF6"/>
    <w:rsid w:val="00CE115D"/>
    <w:rsid w:val="00CE12DC"/>
    <w:rsid w:val="00CE1D1E"/>
    <w:rsid w:val="00CE1FBF"/>
    <w:rsid w:val="00CE21A1"/>
    <w:rsid w:val="00CE28EB"/>
    <w:rsid w:val="00CE2A21"/>
    <w:rsid w:val="00CE2AA5"/>
    <w:rsid w:val="00CE2C6D"/>
    <w:rsid w:val="00CE30C9"/>
    <w:rsid w:val="00CE37F1"/>
    <w:rsid w:val="00CE38C0"/>
    <w:rsid w:val="00CE3921"/>
    <w:rsid w:val="00CE3B06"/>
    <w:rsid w:val="00CE3CA1"/>
    <w:rsid w:val="00CE3E52"/>
    <w:rsid w:val="00CE413D"/>
    <w:rsid w:val="00CE45B9"/>
    <w:rsid w:val="00CE4836"/>
    <w:rsid w:val="00CE532E"/>
    <w:rsid w:val="00CE53B4"/>
    <w:rsid w:val="00CE5D4A"/>
    <w:rsid w:val="00CE6213"/>
    <w:rsid w:val="00CE644F"/>
    <w:rsid w:val="00CE68A2"/>
    <w:rsid w:val="00CE6C38"/>
    <w:rsid w:val="00CE7606"/>
    <w:rsid w:val="00CE7DD7"/>
    <w:rsid w:val="00CF0221"/>
    <w:rsid w:val="00CF066F"/>
    <w:rsid w:val="00CF07DA"/>
    <w:rsid w:val="00CF0BB0"/>
    <w:rsid w:val="00CF15B7"/>
    <w:rsid w:val="00CF17DD"/>
    <w:rsid w:val="00CF242B"/>
    <w:rsid w:val="00CF24D2"/>
    <w:rsid w:val="00CF283B"/>
    <w:rsid w:val="00CF2D38"/>
    <w:rsid w:val="00CF2EE4"/>
    <w:rsid w:val="00CF3415"/>
    <w:rsid w:val="00CF389F"/>
    <w:rsid w:val="00CF3992"/>
    <w:rsid w:val="00CF426C"/>
    <w:rsid w:val="00CF435D"/>
    <w:rsid w:val="00CF4874"/>
    <w:rsid w:val="00CF4B0D"/>
    <w:rsid w:val="00CF5BD4"/>
    <w:rsid w:val="00CF6342"/>
    <w:rsid w:val="00CF6386"/>
    <w:rsid w:val="00CF6679"/>
    <w:rsid w:val="00CF6A3C"/>
    <w:rsid w:val="00CF71DC"/>
    <w:rsid w:val="00CF7221"/>
    <w:rsid w:val="00CF7415"/>
    <w:rsid w:val="00CF7506"/>
    <w:rsid w:val="00D00271"/>
    <w:rsid w:val="00D002EB"/>
    <w:rsid w:val="00D008CB"/>
    <w:rsid w:val="00D00A0D"/>
    <w:rsid w:val="00D00B6A"/>
    <w:rsid w:val="00D00F6F"/>
    <w:rsid w:val="00D01F98"/>
    <w:rsid w:val="00D01FFE"/>
    <w:rsid w:val="00D02112"/>
    <w:rsid w:val="00D0258C"/>
    <w:rsid w:val="00D0296F"/>
    <w:rsid w:val="00D02997"/>
    <w:rsid w:val="00D0316B"/>
    <w:rsid w:val="00D034F2"/>
    <w:rsid w:val="00D037CA"/>
    <w:rsid w:val="00D0385E"/>
    <w:rsid w:val="00D03B90"/>
    <w:rsid w:val="00D03D3D"/>
    <w:rsid w:val="00D043EE"/>
    <w:rsid w:val="00D04473"/>
    <w:rsid w:val="00D044E1"/>
    <w:rsid w:val="00D04829"/>
    <w:rsid w:val="00D04C35"/>
    <w:rsid w:val="00D05656"/>
    <w:rsid w:val="00D05C5A"/>
    <w:rsid w:val="00D0604C"/>
    <w:rsid w:val="00D06D8E"/>
    <w:rsid w:val="00D06E0C"/>
    <w:rsid w:val="00D0749E"/>
    <w:rsid w:val="00D07824"/>
    <w:rsid w:val="00D10755"/>
    <w:rsid w:val="00D118CC"/>
    <w:rsid w:val="00D12088"/>
    <w:rsid w:val="00D12C97"/>
    <w:rsid w:val="00D12DE3"/>
    <w:rsid w:val="00D12EA3"/>
    <w:rsid w:val="00D12F1D"/>
    <w:rsid w:val="00D135C8"/>
    <w:rsid w:val="00D1385E"/>
    <w:rsid w:val="00D145FE"/>
    <w:rsid w:val="00D1463B"/>
    <w:rsid w:val="00D14820"/>
    <w:rsid w:val="00D148B9"/>
    <w:rsid w:val="00D154FB"/>
    <w:rsid w:val="00D15A1B"/>
    <w:rsid w:val="00D15BDF"/>
    <w:rsid w:val="00D15D57"/>
    <w:rsid w:val="00D16081"/>
    <w:rsid w:val="00D16942"/>
    <w:rsid w:val="00D16AF7"/>
    <w:rsid w:val="00D16AFF"/>
    <w:rsid w:val="00D16B94"/>
    <w:rsid w:val="00D16D54"/>
    <w:rsid w:val="00D16F15"/>
    <w:rsid w:val="00D17A1F"/>
    <w:rsid w:val="00D17B3D"/>
    <w:rsid w:val="00D17F7B"/>
    <w:rsid w:val="00D203FB"/>
    <w:rsid w:val="00D20876"/>
    <w:rsid w:val="00D208AE"/>
    <w:rsid w:val="00D20BDF"/>
    <w:rsid w:val="00D20E59"/>
    <w:rsid w:val="00D21AD4"/>
    <w:rsid w:val="00D22327"/>
    <w:rsid w:val="00D2357D"/>
    <w:rsid w:val="00D23DF4"/>
    <w:rsid w:val="00D23EEC"/>
    <w:rsid w:val="00D24205"/>
    <w:rsid w:val="00D244E4"/>
    <w:rsid w:val="00D244F7"/>
    <w:rsid w:val="00D2487F"/>
    <w:rsid w:val="00D25996"/>
    <w:rsid w:val="00D25C30"/>
    <w:rsid w:val="00D25D7F"/>
    <w:rsid w:val="00D26007"/>
    <w:rsid w:val="00D2603A"/>
    <w:rsid w:val="00D260A1"/>
    <w:rsid w:val="00D26E81"/>
    <w:rsid w:val="00D27182"/>
    <w:rsid w:val="00D27453"/>
    <w:rsid w:val="00D2772C"/>
    <w:rsid w:val="00D278A6"/>
    <w:rsid w:val="00D30329"/>
    <w:rsid w:val="00D30730"/>
    <w:rsid w:val="00D307AC"/>
    <w:rsid w:val="00D31425"/>
    <w:rsid w:val="00D314AC"/>
    <w:rsid w:val="00D31D41"/>
    <w:rsid w:val="00D32702"/>
    <w:rsid w:val="00D32915"/>
    <w:rsid w:val="00D3291A"/>
    <w:rsid w:val="00D32B3A"/>
    <w:rsid w:val="00D32CAB"/>
    <w:rsid w:val="00D32FF2"/>
    <w:rsid w:val="00D33FA9"/>
    <w:rsid w:val="00D34BB9"/>
    <w:rsid w:val="00D35AA4"/>
    <w:rsid w:val="00D35B96"/>
    <w:rsid w:val="00D35F41"/>
    <w:rsid w:val="00D3658F"/>
    <w:rsid w:val="00D36AAF"/>
    <w:rsid w:val="00D36CEC"/>
    <w:rsid w:val="00D373BF"/>
    <w:rsid w:val="00D3793F"/>
    <w:rsid w:val="00D40AF1"/>
    <w:rsid w:val="00D40D58"/>
    <w:rsid w:val="00D40F39"/>
    <w:rsid w:val="00D41820"/>
    <w:rsid w:val="00D41FEC"/>
    <w:rsid w:val="00D42113"/>
    <w:rsid w:val="00D421FF"/>
    <w:rsid w:val="00D42432"/>
    <w:rsid w:val="00D42467"/>
    <w:rsid w:val="00D42A94"/>
    <w:rsid w:val="00D42DF6"/>
    <w:rsid w:val="00D42E19"/>
    <w:rsid w:val="00D436AC"/>
    <w:rsid w:val="00D43B80"/>
    <w:rsid w:val="00D43E14"/>
    <w:rsid w:val="00D43EAB"/>
    <w:rsid w:val="00D44920"/>
    <w:rsid w:val="00D44BE0"/>
    <w:rsid w:val="00D44C6E"/>
    <w:rsid w:val="00D44E36"/>
    <w:rsid w:val="00D4517D"/>
    <w:rsid w:val="00D454C8"/>
    <w:rsid w:val="00D45715"/>
    <w:rsid w:val="00D45C01"/>
    <w:rsid w:val="00D45F41"/>
    <w:rsid w:val="00D45FE1"/>
    <w:rsid w:val="00D46087"/>
    <w:rsid w:val="00D467C3"/>
    <w:rsid w:val="00D46AC5"/>
    <w:rsid w:val="00D46B56"/>
    <w:rsid w:val="00D46BED"/>
    <w:rsid w:val="00D47641"/>
    <w:rsid w:val="00D4788C"/>
    <w:rsid w:val="00D47909"/>
    <w:rsid w:val="00D47CA0"/>
    <w:rsid w:val="00D512F9"/>
    <w:rsid w:val="00D5133E"/>
    <w:rsid w:val="00D513DF"/>
    <w:rsid w:val="00D5164E"/>
    <w:rsid w:val="00D517E0"/>
    <w:rsid w:val="00D52851"/>
    <w:rsid w:val="00D529D3"/>
    <w:rsid w:val="00D52E8C"/>
    <w:rsid w:val="00D537A5"/>
    <w:rsid w:val="00D53C76"/>
    <w:rsid w:val="00D53CBE"/>
    <w:rsid w:val="00D53FBF"/>
    <w:rsid w:val="00D5428E"/>
    <w:rsid w:val="00D5432C"/>
    <w:rsid w:val="00D54954"/>
    <w:rsid w:val="00D54BBD"/>
    <w:rsid w:val="00D551B1"/>
    <w:rsid w:val="00D552FE"/>
    <w:rsid w:val="00D5614D"/>
    <w:rsid w:val="00D56B9A"/>
    <w:rsid w:val="00D570B3"/>
    <w:rsid w:val="00D576B8"/>
    <w:rsid w:val="00D579D8"/>
    <w:rsid w:val="00D601A4"/>
    <w:rsid w:val="00D60ABD"/>
    <w:rsid w:val="00D6118F"/>
    <w:rsid w:val="00D616D0"/>
    <w:rsid w:val="00D61854"/>
    <w:rsid w:val="00D61A1A"/>
    <w:rsid w:val="00D624F6"/>
    <w:rsid w:val="00D62D84"/>
    <w:rsid w:val="00D63A36"/>
    <w:rsid w:val="00D63E76"/>
    <w:rsid w:val="00D64A81"/>
    <w:rsid w:val="00D64B4C"/>
    <w:rsid w:val="00D64F33"/>
    <w:rsid w:val="00D656B8"/>
    <w:rsid w:val="00D6587C"/>
    <w:rsid w:val="00D66117"/>
    <w:rsid w:val="00D664AD"/>
    <w:rsid w:val="00D664FA"/>
    <w:rsid w:val="00D674B9"/>
    <w:rsid w:val="00D67E7E"/>
    <w:rsid w:val="00D702DA"/>
    <w:rsid w:val="00D70A8F"/>
    <w:rsid w:val="00D70E78"/>
    <w:rsid w:val="00D715EB"/>
    <w:rsid w:val="00D71D68"/>
    <w:rsid w:val="00D72280"/>
    <w:rsid w:val="00D724E3"/>
    <w:rsid w:val="00D7250D"/>
    <w:rsid w:val="00D72E51"/>
    <w:rsid w:val="00D72E85"/>
    <w:rsid w:val="00D733A8"/>
    <w:rsid w:val="00D7383F"/>
    <w:rsid w:val="00D73BA8"/>
    <w:rsid w:val="00D73C4A"/>
    <w:rsid w:val="00D73D16"/>
    <w:rsid w:val="00D73E3B"/>
    <w:rsid w:val="00D742ED"/>
    <w:rsid w:val="00D746AF"/>
    <w:rsid w:val="00D74BD7"/>
    <w:rsid w:val="00D751DB"/>
    <w:rsid w:val="00D757C5"/>
    <w:rsid w:val="00D7585C"/>
    <w:rsid w:val="00D75E91"/>
    <w:rsid w:val="00D761A1"/>
    <w:rsid w:val="00D761B1"/>
    <w:rsid w:val="00D76A30"/>
    <w:rsid w:val="00D76E3E"/>
    <w:rsid w:val="00D76FF1"/>
    <w:rsid w:val="00D77256"/>
    <w:rsid w:val="00D77AE9"/>
    <w:rsid w:val="00D801FA"/>
    <w:rsid w:val="00D80329"/>
    <w:rsid w:val="00D80754"/>
    <w:rsid w:val="00D80B4A"/>
    <w:rsid w:val="00D80D93"/>
    <w:rsid w:val="00D812A3"/>
    <w:rsid w:val="00D813D0"/>
    <w:rsid w:val="00D81731"/>
    <w:rsid w:val="00D8193D"/>
    <w:rsid w:val="00D81A35"/>
    <w:rsid w:val="00D81B50"/>
    <w:rsid w:val="00D8226D"/>
    <w:rsid w:val="00D82405"/>
    <w:rsid w:val="00D82972"/>
    <w:rsid w:val="00D82BDF"/>
    <w:rsid w:val="00D830DB"/>
    <w:rsid w:val="00D830E6"/>
    <w:rsid w:val="00D8322F"/>
    <w:rsid w:val="00D832F6"/>
    <w:rsid w:val="00D83A32"/>
    <w:rsid w:val="00D83AEA"/>
    <w:rsid w:val="00D83EDF"/>
    <w:rsid w:val="00D84170"/>
    <w:rsid w:val="00D841E7"/>
    <w:rsid w:val="00D856C9"/>
    <w:rsid w:val="00D862CA"/>
    <w:rsid w:val="00D86960"/>
    <w:rsid w:val="00D869AD"/>
    <w:rsid w:val="00D87380"/>
    <w:rsid w:val="00D87418"/>
    <w:rsid w:val="00D87B27"/>
    <w:rsid w:val="00D87B2F"/>
    <w:rsid w:val="00D87D9A"/>
    <w:rsid w:val="00D87F92"/>
    <w:rsid w:val="00D9039A"/>
    <w:rsid w:val="00D9091C"/>
    <w:rsid w:val="00D90920"/>
    <w:rsid w:val="00D917B9"/>
    <w:rsid w:val="00D9194A"/>
    <w:rsid w:val="00D91A7D"/>
    <w:rsid w:val="00D91CB4"/>
    <w:rsid w:val="00D91EDC"/>
    <w:rsid w:val="00D91F72"/>
    <w:rsid w:val="00D920A0"/>
    <w:rsid w:val="00D9258B"/>
    <w:rsid w:val="00D928E7"/>
    <w:rsid w:val="00D929EA"/>
    <w:rsid w:val="00D92A93"/>
    <w:rsid w:val="00D92B4F"/>
    <w:rsid w:val="00D92D27"/>
    <w:rsid w:val="00D93931"/>
    <w:rsid w:val="00D94646"/>
    <w:rsid w:val="00D94A0C"/>
    <w:rsid w:val="00D94E85"/>
    <w:rsid w:val="00D9538E"/>
    <w:rsid w:val="00D960B2"/>
    <w:rsid w:val="00D96377"/>
    <w:rsid w:val="00D96754"/>
    <w:rsid w:val="00D96C93"/>
    <w:rsid w:val="00D970EA"/>
    <w:rsid w:val="00D971D6"/>
    <w:rsid w:val="00D976FC"/>
    <w:rsid w:val="00D97B8E"/>
    <w:rsid w:val="00D97F6D"/>
    <w:rsid w:val="00DA0807"/>
    <w:rsid w:val="00DA097B"/>
    <w:rsid w:val="00DA0C40"/>
    <w:rsid w:val="00DA0E1F"/>
    <w:rsid w:val="00DA19D4"/>
    <w:rsid w:val="00DA2831"/>
    <w:rsid w:val="00DA28DE"/>
    <w:rsid w:val="00DA3965"/>
    <w:rsid w:val="00DA4342"/>
    <w:rsid w:val="00DA43D4"/>
    <w:rsid w:val="00DA4DC4"/>
    <w:rsid w:val="00DA5487"/>
    <w:rsid w:val="00DA54FB"/>
    <w:rsid w:val="00DA569E"/>
    <w:rsid w:val="00DA5AFF"/>
    <w:rsid w:val="00DA5B3B"/>
    <w:rsid w:val="00DA5D06"/>
    <w:rsid w:val="00DA5EAD"/>
    <w:rsid w:val="00DA6523"/>
    <w:rsid w:val="00DA6614"/>
    <w:rsid w:val="00DA7916"/>
    <w:rsid w:val="00DA791D"/>
    <w:rsid w:val="00DA7E86"/>
    <w:rsid w:val="00DB0109"/>
    <w:rsid w:val="00DB0396"/>
    <w:rsid w:val="00DB04B1"/>
    <w:rsid w:val="00DB0A92"/>
    <w:rsid w:val="00DB0AD1"/>
    <w:rsid w:val="00DB0D65"/>
    <w:rsid w:val="00DB0FD3"/>
    <w:rsid w:val="00DB182E"/>
    <w:rsid w:val="00DB1A62"/>
    <w:rsid w:val="00DB1D95"/>
    <w:rsid w:val="00DB1EDB"/>
    <w:rsid w:val="00DB2A36"/>
    <w:rsid w:val="00DB2D87"/>
    <w:rsid w:val="00DB400D"/>
    <w:rsid w:val="00DB4958"/>
    <w:rsid w:val="00DB4AEC"/>
    <w:rsid w:val="00DB4E87"/>
    <w:rsid w:val="00DB50C8"/>
    <w:rsid w:val="00DB5E16"/>
    <w:rsid w:val="00DB5E88"/>
    <w:rsid w:val="00DB6149"/>
    <w:rsid w:val="00DB61A3"/>
    <w:rsid w:val="00DB659F"/>
    <w:rsid w:val="00DB6950"/>
    <w:rsid w:val="00DB6B81"/>
    <w:rsid w:val="00DB7287"/>
    <w:rsid w:val="00DB78A9"/>
    <w:rsid w:val="00DB79D9"/>
    <w:rsid w:val="00DB7AFF"/>
    <w:rsid w:val="00DB7C24"/>
    <w:rsid w:val="00DB7CC1"/>
    <w:rsid w:val="00DB7CCF"/>
    <w:rsid w:val="00DB7D1E"/>
    <w:rsid w:val="00DB7E47"/>
    <w:rsid w:val="00DC07E3"/>
    <w:rsid w:val="00DC08A5"/>
    <w:rsid w:val="00DC0941"/>
    <w:rsid w:val="00DC0B5C"/>
    <w:rsid w:val="00DC0D8B"/>
    <w:rsid w:val="00DC14EE"/>
    <w:rsid w:val="00DC1557"/>
    <w:rsid w:val="00DC164C"/>
    <w:rsid w:val="00DC16B1"/>
    <w:rsid w:val="00DC1E94"/>
    <w:rsid w:val="00DC203C"/>
    <w:rsid w:val="00DC2299"/>
    <w:rsid w:val="00DC27D1"/>
    <w:rsid w:val="00DC2F73"/>
    <w:rsid w:val="00DC34C0"/>
    <w:rsid w:val="00DC37CB"/>
    <w:rsid w:val="00DC3C43"/>
    <w:rsid w:val="00DC47A0"/>
    <w:rsid w:val="00DC47A3"/>
    <w:rsid w:val="00DC4E3A"/>
    <w:rsid w:val="00DC4E5A"/>
    <w:rsid w:val="00DC5473"/>
    <w:rsid w:val="00DC594B"/>
    <w:rsid w:val="00DC59CA"/>
    <w:rsid w:val="00DC6B99"/>
    <w:rsid w:val="00DC733E"/>
    <w:rsid w:val="00DC77CF"/>
    <w:rsid w:val="00DC7A94"/>
    <w:rsid w:val="00DD0197"/>
    <w:rsid w:val="00DD0F12"/>
    <w:rsid w:val="00DD12AF"/>
    <w:rsid w:val="00DD13A0"/>
    <w:rsid w:val="00DD1A7D"/>
    <w:rsid w:val="00DD1E6C"/>
    <w:rsid w:val="00DD203A"/>
    <w:rsid w:val="00DD219C"/>
    <w:rsid w:val="00DD2B8A"/>
    <w:rsid w:val="00DD2DC1"/>
    <w:rsid w:val="00DD2DC7"/>
    <w:rsid w:val="00DD2F56"/>
    <w:rsid w:val="00DD362C"/>
    <w:rsid w:val="00DD39A2"/>
    <w:rsid w:val="00DD3C29"/>
    <w:rsid w:val="00DD409A"/>
    <w:rsid w:val="00DD4A48"/>
    <w:rsid w:val="00DD4D8F"/>
    <w:rsid w:val="00DD4FFE"/>
    <w:rsid w:val="00DD5B5E"/>
    <w:rsid w:val="00DD5D67"/>
    <w:rsid w:val="00DD6151"/>
    <w:rsid w:val="00DD6470"/>
    <w:rsid w:val="00DD685F"/>
    <w:rsid w:val="00DD6E56"/>
    <w:rsid w:val="00DD6F02"/>
    <w:rsid w:val="00DD6F6C"/>
    <w:rsid w:val="00DD70F4"/>
    <w:rsid w:val="00DD775C"/>
    <w:rsid w:val="00DD7C18"/>
    <w:rsid w:val="00DE0AFE"/>
    <w:rsid w:val="00DE1275"/>
    <w:rsid w:val="00DE1C2A"/>
    <w:rsid w:val="00DE222B"/>
    <w:rsid w:val="00DE27F8"/>
    <w:rsid w:val="00DE2C84"/>
    <w:rsid w:val="00DE3308"/>
    <w:rsid w:val="00DE36C4"/>
    <w:rsid w:val="00DE39BC"/>
    <w:rsid w:val="00DE3A15"/>
    <w:rsid w:val="00DE3CF3"/>
    <w:rsid w:val="00DE438E"/>
    <w:rsid w:val="00DE46DE"/>
    <w:rsid w:val="00DE4723"/>
    <w:rsid w:val="00DE48E8"/>
    <w:rsid w:val="00DE4CF6"/>
    <w:rsid w:val="00DE4FB9"/>
    <w:rsid w:val="00DE5302"/>
    <w:rsid w:val="00DE56E5"/>
    <w:rsid w:val="00DE574A"/>
    <w:rsid w:val="00DE609E"/>
    <w:rsid w:val="00DE72BA"/>
    <w:rsid w:val="00DE7EDC"/>
    <w:rsid w:val="00DF0373"/>
    <w:rsid w:val="00DF0552"/>
    <w:rsid w:val="00DF0709"/>
    <w:rsid w:val="00DF0A8F"/>
    <w:rsid w:val="00DF0B65"/>
    <w:rsid w:val="00DF0F7B"/>
    <w:rsid w:val="00DF0FC1"/>
    <w:rsid w:val="00DF147E"/>
    <w:rsid w:val="00DF23AA"/>
    <w:rsid w:val="00DF24A1"/>
    <w:rsid w:val="00DF27DD"/>
    <w:rsid w:val="00DF2ABC"/>
    <w:rsid w:val="00DF34F4"/>
    <w:rsid w:val="00DF3530"/>
    <w:rsid w:val="00DF39DF"/>
    <w:rsid w:val="00DF4577"/>
    <w:rsid w:val="00DF481F"/>
    <w:rsid w:val="00DF4A3B"/>
    <w:rsid w:val="00DF5251"/>
    <w:rsid w:val="00DF5B09"/>
    <w:rsid w:val="00DF5EAB"/>
    <w:rsid w:val="00DF6082"/>
    <w:rsid w:val="00DF62F2"/>
    <w:rsid w:val="00DF674A"/>
    <w:rsid w:val="00DF68FD"/>
    <w:rsid w:val="00DF69F0"/>
    <w:rsid w:val="00DF6CDD"/>
    <w:rsid w:val="00DF706F"/>
    <w:rsid w:val="00DF77FA"/>
    <w:rsid w:val="00DF791E"/>
    <w:rsid w:val="00DF7A2E"/>
    <w:rsid w:val="00DF7AD7"/>
    <w:rsid w:val="00DF7F96"/>
    <w:rsid w:val="00E005E2"/>
    <w:rsid w:val="00E00C38"/>
    <w:rsid w:val="00E00D4D"/>
    <w:rsid w:val="00E00DEF"/>
    <w:rsid w:val="00E00FCE"/>
    <w:rsid w:val="00E01767"/>
    <w:rsid w:val="00E01AB1"/>
    <w:rsid w:val="00E01BEB"/>
    <w:rsid w:val="00E01D1E"/>
    <w:rsid w:val="00E029E6"/>
    <w:rsid w:val="00E02F6A"/>
    <w:rsid w:val="00E03328"/>
    <w:rsid w:val="00E03BC3"/>
    <w:rsid w:val="00E044CA"/>
    <w:rsid w:val="00E044CB"/>
    <w:rsid w:val="00E045B8"/>
    <w:rsid w:val="00E04616"/>
    <w:rsid w:val="00E05023"/>
    <w:rsid w:val="00E05197"/>
    <w:rsid w:val="00E0551D"/>
    <w:rsid w:val="00E05612"/>
    <w:rsid w:val="00E05E66"/>
    <w:rsid w:val="00E060A4"/>
    <w:rsid w:val="00E06EAE"/>
    <w:rsid w:val="00E07470"/>
    <w:rsid w:val="00E0749C"/>
    <w:rsid w:val="00E078BB"/>
    <w:rsid w:val="00E078DD"/>
    <w:rsid w:val="00E10276"/>
    <w:rsid w:val="00E102AF"/>
    <w:rsid w:val="00E1033A"/>
    <w:rsid w:val="00E10B3C"/>
    <w:rsid w:val="00E10DF3"/>
    <w:rsid w:val="00E1107F"/>
    <w:rsid w:val="00E11349"/>
    <w:rsid w:val="00E1135F"/>
    <w:rsid w:val="00E114D7"/>
    <w:rsid w:val="00E11586"/>
    <w:rsid w:val="00E11A03"/>
    <w:rsid w:val="00E11A7D"/>
    <w:rsid w:val="00E12CCE"/>
    <w:rsid w:val="00E12EDA"/>
    <w:rsid w:val="00E131E9"/>
    <w:rsid w:val="00E13C05"/>
    <w:rsid w:val="00E14164"/>
    <w:rsid w:val="00E14558"/>
    <w:rsid w:val="00E14B4C"/>
    <w:rsid w:val="00E152DB"/>
    <w:rsid w:val="00E15997"/>
    <w:rsid w:val="00E15D12"/>
    <w:rsid w:val="00E15EC6"/>
    <w:rsid w:val="00E15FCB"/>
    <w:rsid w:val="00E16403"/>
    <w:rsid w:val="00E17F09"/>
    <w:rsid w:val="00E206CF"/>
    <w:rsid w:val="00E209CB"/>
    <w:rsid w:val="00E20B17"/>
    <w:rsid w:val="00E215A8"/>
    <w:rsid w:val="00E21768"/>
    <w:rsid w:val="00E222B4"/>
    <w:rsid w:val="00E2262E"/>
    <w:rsid w:val="00E22AB0"/>
    <w:rsid w:val="00E231A9"/>
    <w:rsid w:val="00E23358"/>
    <w:rsid w:val="00E233F1"/>
    <w:rsid w:val="00E23426"/>
    <w:rsid w:val="00E241F0"/>
    <w:rsid w:val="00E24768"/>
    <w:rsid w:val="00E24804"/>
    <w:rsid w:val="00E24A67"/>
    <w:rsid w:val="00E24C38"/>
    <w:rsid w:val="00E24E49"/>
    <w:rsid w:val="00E25420"/>
    <w:rsid w:val="00E25907"/>
    <w:rsid w:val="00E262AC"/>
    <w:rsid w:val="00E26C00"/>
    <w:rsid w:val="00E270E8"/>
    <w:rsid w:val="00E2710A"/>
    <w:rsid w:val="00E27376"/>
    <w:rsid w:val="00E2739B"/>
    <w:rsid w:val="00E27C09"/>
    <w:rsid w:val="00E27D40"/>
    <w:rsid w:val="00E27EB9"/>
    <w:rsid w:val="00E302CE"/>
    <w:rsid w:val="00E30890"/>
    <w:rsid w:val="00E30DFC"/>
    <w:rsid w:val="00E31BF0"/>
    <w:rsid w:val="00E321B8"/>
    <w:rsid w:val="00E32329"/>
    <w:rsid w:val="00E32407"/>
    <w:rsid w:val="00E326B9"/>
    <w:rsid w:val="00E32D17"/>
    <w:rsid w:val="00E33F16"/>
    <w:rsid w:val="00E33F3B"/>
    <w:rsid w:val="00E34E28"/>
    <w:rsid w:val="00E355BD"/>
    <w:rsid w:val="00E35651"/>
    <w:rsid w:val="00E35736"/>
    <w:rsid w:val="00E3590D"/>
    <w:rsid w:val="00E35E73"/>
    <w:rsid w:val="00E362FA"/>
    <w:rsid w:val="00E3736E"/>
    <w:rsid w:val="00E37841"/>
    <w:rsid w:val="00E37BDD"/>
    <w:rsid w:val="00E400D9"/>
    <w:rsid w:val="00E405E0"/>
    <w:rsid w:val="00E4063D"/>
    <w:rsid w:val="00E4087C"/>
    <w:rsid w:val="00E411E2"/>
    <w:rsid w:val="00E41285"/>
    <w:rsid w:val="00E4160E"/>
    <w:rsid w:val="00E41796"/>
    <w:rsid w:val="00E41A1A"/>
    <w:rsid w:val="00E41BA7"/>
    <w:rsid w:val="00E41BC8"/>
    <w:rsid w:val="00E41E34"/>
    <w:rsid w:val="00E420D9"/>
    <w:rsid w:val="00E426B4"/>
    <w:rsid w:val="00E42BE9"/>
    <w:rsid w:val="00E431B6"/>
    <w:rsid w:val="00E432F1"/>
    <w:rsid w:val="00E435F9"/>
    <w:rsid w:val="00E43894"/>
    <w:rsid w:val="00E43CA7"/>
    <w:rsid w:val="00E44BF2"/>
    <w:rsid w:val="00E45D3E"/>
    <w:rsid w:val="00E45E6D"/>
    <w:rsid w:val="00E45EF6"/>
    <w:rsid w:val="00E4691A"/>
    <w:rsid w:val="00E47497"/>
    <w:rsid w:val="00E47B2D"/>
    <w:rsid w:val="00E47D34"/>
    <w:rsid w:val="00E47ECD"/>
    <w:rsid w:val="00E502ED"/>
    <w:rsid w:val="00E505B2"/>
    <w:rsid w:val="00E5073F"/>
    <w:rsid w:val="00E51199"/>
    <w:rsid w:val="00E51440"/>
    <w:rsid w:val="00E51C64"/>
    <w:rsid w:val="00E51D88"/>
    <w:rsid w:val="00E51DEC"/>
    <w:rsid w:val="00E527E9"/>
    <w:rsid w:val="00E53111"/>
    <w:rsid w:val="00E53147"/>
    <w:rsid w:val="00E53AD5"/>
    <w:rsid w:val="00E54706"/>
    <w:rsid w:val="00E548D7"/>
    <w:rsid w:val="00E55024"/>
    <w:rsid w:val="00E553BC"/>
    <w:rsid w:val="00E55A18"/>
    <w:rsid w:val="00E55B8B"/>
    <w:rsid w:val="00E55BB3"/>
    <w:rsid w:val="00E5610E"/>
    <w:rsid w:val="00E56737"/>
    <w:rsid w:val="00E56811"/>
    <w:rsid w:val="00E56AF9"/>
    <w:rsid w:val="00E57305"/>
    <w:rsid w:val="00E5746C"/>
    <w:rsid w:val="00E57738"/>
    <w:rsid w:val="00E577FE"/>
    <w:rsid w:val="00E57C8D"/>
    <w:rsid w:val="00E61E68"/>
    <w:rsid w:val="00E620ED"/>
    <w:rsid w:val="00E63653"/>
    <w:rsid w:val="00E64405"/>
    <w:rsid w:val="00E646FE"/>
    <w:rsid w:val="00E64A9A"/>
    <w:rsid w:val="00E64CDB"/>
    <w:rsid w:val="00E64D48"/>
    <w:rsid w:val="00E655AA"/>
    <w:rsid w:val="00E656DC"/>
    <w:rsid w:val="00E6573E"/>
    <w:rsid w:val="00E65A29"/>
    <w:rsid w:val="00E65DA6"/>
    <w:rsid w:val="00E6624D"/>
    <w:rsid w:val="00E6626F"/>
    <w:rsid w:val="00E664D7"/>
    <w:rsid w:val="00E66500"/>
    <w:rsid w:val="00E6685C"/>
    <w:rsid w:val="00E66B7D"/>
    <w:rsid w:val="00E66B92"/>
    <w:rsid w:val="00E66DFA"/>
    <w:rsid w:val="00E66F38"/>
    <w:rsid w:val="00E673C5"/>
    <w:rsid w:val="00E70395"/>
    <w:rsid w:val="00E7048F"/>
    <w:rsid w:val="00E70632"/>
    <w:rsid w:val="00E71B8F"/>
    <w:rsid w:val="00E71D99"/>
    <w:rsid w:val="00E72438"/>
    <w:rsid w:val="00E7273E"/>
    <w:rsid w:val="00E72AF3"/>
    <w:rsid w:val="00E72CC2"/>
    <w:rsid w:val="00E733FC"/>
    <w:rsid w:val="00E73432"/>
    <w:rsid w:val="00E739D6"/>
    <w:rsid w:val="00E73C13"/>
    <w:rsid w:val="00E73C72"/>
    <w:rsid w:val="00E73C89"/>
    <w:rsid w:val="00E73D6B"/>
    <w:rsid w:val="00E73D9C"/>
    <w:rsid w:val="00E73E05"/>
    <w:rsid w:val="00E7408B"/>
    <w:rsid w:val="00E7416D"/>
    <w:rsid w:val="00E745EE"/>
    <w:rsid w:val="00E74865"/>
    <w:rsid w:val="00E7487B"/>
    <w:rsid w:val="00E74D77"/>
    <w:rsid w:val="00E750BC"/>
    <w:rsid w:val="00E7549E"/>
    <w:rsid w:val="00E759E5"/>
    <w:rsid w:val="00E75DB9"/>
    <w:rsid w:val="00E75F4E"/>
    <w:rsid w:val="00E7665D"/>
    <w:rsid w:val="00E76740"/>
    <w:rsid w:val="00E76DC7"/>
    <w:rsid w:val="00E76F17"/>
    <w:rsid w:val="00E770C3"/>
    <w:rsid w:val="00E770E3"/>
    <w:rsid w:val="00E7776E"/>
    <w:rsid w:val="00E778CA"/>
    <w:rsid w:val="00E779F3"/>
    <w:rsid w:val="00E8050E"/>
    <w:rsid w:val="00E80622"/>
    <w:rsid w:val="00E812D8"/>
    <w:rsid w:val="00E815CB"/>
    <w:rsid w:val="00E81C51"/>
    <w:rsid w:val="00E81CFE"/>
    <w:rsid w:val="00E81E7C"/>
    <w:rsid w:val="00E828D3"/>
    <w:rsid w:val="00E835E3"/>
    <w:rsid w:val="00E83609"/>
    <w:rsid w:val="00E836C2"/>
    <w:rsid w:val="00E83777"/>
    <w:rsid w:val="00E840CA"/>
    <w:rsid w:val="00E841B0"/>
    <w:rsid w:val="00E842EB"/>
    <w:rsid w:val="00E844EE"/>
    <w:rsid w:val="00E84A4D"/>
    <w:rsid w:val="00E84D21"/>
    <w:rsid w:val="00E852BD"/>
    <w:rsid w:val="00E853F2"/>
    <w:rsid w:val="00E85568"/>
    <w:rsid w:val="00E855B9"/>
    <w:rsid w:val="00E85782"/>
    <w:rsid w:val="00E85A7D"/>
    <w:rsid w:val="00E86AD8"/>
    <w:rsid w:val="00E870E0"/>
    <w:rsid w:val="00E87A60"/>
    <w:rsid w:val="00E87BBB"/>
    <w:rsid w:val="00E9007E"/>
    <w:rsid w:val="00E907BD"/>
    <w:rsid w:val="00E90800"/>
    <w:rsid w:val="00E9101D"/>
    <w:rsid w:val="00E91A86"/>
    <w:rsid w:val="00E91FB9"/>
    <w:rsid w:val="00E92959"/>
    <w:rsid w:val="00E937E2"/>
    <w:rsid w:val="00E94207"/>
    <w:rsid w:val="00E94612"/>
    <w:rsid w:val="00E94D59"/>
    <w:rsid w:val="00E95059"/>
    <w:rsid w:val="00E950A3"/>
    <w:rsid w:val="00E950E3"/>
    <w:rsid w:val="00E95505"/>
    <w:rsid w:val="00E95514"/>
    <w:rsid w:val="00E95870"/>
    <w:rsid w:val="00E95AD6"/>
    <w:rsid w:val="00E95CB9"/>
    <w:rsid w:val="00E95D0F"/>
    <w:rsid w:val="00E95D49"/>
    <w:rsid w:val="00E95FF2"/>
    <w:rsid w:val="00E9664F"/>
    <w:rsid w:val="00E96654"/>
    <w:rsid w:val="00E96854"/>
    <w:rsid w:val="00E96E1F"/>
    <w:rsid w:val="00E97563"/>
    <w:rsid w:val="00E9757A"/>
    <w:rsid w:val="00EA0066"/>
    <w:rsid w:val="00EA0DA6"/>
    <w:rsid w:val="00EA12BE"/>
    <w:rsid w:val="00EA12F1"/>
    <w:rsid w:val="00EA1FB2"/>
    <w:rsid w:val="00EA21F7"/>
    <w:rsid w:val="00EA2403"/>
    <w:rsid w:val="00EA244F"/>
    <w:rsid w:val="00EA274E"/>
    <w:rsid w:val="00EA27AF"/>
    <w:rsid w:val="00EA2B4C"/>
    <w:rsid w:val="00EA2BAD"/>
    <w:rsid w:val="00EA2D74"/>
    <w:rsid w:val="00EA2E3D"/>
    <w:rsid w:val="00EA2E9B"/>
    <w:rsid w:val="00EA3A30"/>
    <w:rsid w:val="00EA3B37"/>
    <w:rsid w:val="00EA3E28"/>
    <w:rsid w:val="00EA3E3C"/>
    <w:rsid w:val="00EA43B6"/>
    <w:rsid w:val="00EA4F99"/>
    <w:rsid w:val="00EA524A"/>
    <w:rsid w:val="00EA5412"/>
    <w:rsid w:val="00EA5723"/>
    <w:rsid w:val="00EA5DB3"/>
    <w:rsid w:val="00EA6162"/>
    <w:rsid w:val="00EA64FD"/>
    <w:rsid w:val="00EA6BE2"/>
    <w:rsid w:val="00EA71C5"/>
    <w:rsid w:val="00EA72C5"/>
    <w:rsid w:val="00EA7CEC"/>
    <w:rsid w:val="00EB088D"/>
    <w:rsid w:val="00EB0942"/>
    <w:rsid w:val="00EB0C68"/>
    <w:rsid w:val="00EB0E03"/>
    <w:rsid w:val="00EB1126"/>
    <w:rsid w:val="00EB178A"/>
    <w:rsid w:val="00EB1D37"/>
    <w:rsid w:val="00EB1D5E"/>
    <w:rsid w:val="00EB28E4"/>
    <w:rsid w:val="00EB2CF8"/>
    <w:rsid w:val="00EB3218"/>
    <w:rsid w:val="00EB3479"/>
    <w:rsid w:val="00EB3D29"/>
    <w:rsid w:val="00EB48F0"/>
    <w:rsid w:val="00EB4A4D"/>
    <w:rsid w:val="00EB4B46"/>
    <w:rsid w:val="00EB4BD5"/>
    <w:rsid w:val="00EB4E46"/>
    <w:rsid w:val="00EB534A"/>
    <w:rsid w:val="00EB5973"/>
    <w:rsid w:val="00EB5BE8"/>
    <w:rsid w:val="00EB5D5A"/>
    <w:rsid w:val="00EB6579"/>
    <w:rsid w:val="00EB6E2D"/>
    <w:rsid w:val="00EB79F0"/>
    <w:rsid w:val="00EC010F"/>
    <w:rsid w:val="00EC0C37"/>
    <w:rsid w:val="00EC133C"/>
    <w:rsid w:val="00EC1C1D"/>
    <w:rsid w:val="00EC2075"/>
    <w:rsid w:val="00EC20EB"/>
    <w:rsid w:val="00EC249C"/>
    <w:rsid w:val="00EC2BEA"/>
    <w:rsid w:val="00EC2E46"/>
    <w:rsid w:val="00EC2FB8"/>
    <w:rsid w:val="00EC3297"/>
    <w:rsid w:val="00EC383A"/>
    <w:rsid w:val="00EC4B17"/>
    <w:rsid w:val="00EC4B19"/>
    <w:rsid w:val="00EC5193"/>
    <w:rsid w:val="00EC54CF"/>
    <w:rsid w:val="00EC5B45"/>
    <w:rsid w:val="00EC5E4C"/>
    <w:rsid w:val="00EC6131"/>
    <w:rsid w:val="00EC653A"/>
    <w:rsid w:val="00EC65C2"/>
    <w:rsid w:val="00EC6718"/>
    <w:rsid w:val="00EC693E"/>
    <w:rsid w:val="00EC6DE5"/>
    <w:rsid w:val="00EC6E0A"/>
    <w:rsid w:val="00EC70B2"/>
    <w:rsid w:val="00EC7A52"/>
    <w:rsid w:val="00EC7E2A"/>
    <w:rsid w:val="00EC7EFE"/>
    <w:rsid w:val="00ED06D8"/>
    <w:rsid w:val="00ED06EC"/>
    <w:rsid w:val="00ED0747"/>
    <w:rsid w:val="00ED098B"/>
    <w:rsid w:val="00ED0993"/>
    <w:rsid w:val="00ED09E4"/>
    <w:rsid w:val="00ED0C49"/>
    <w:rsid w:val="00ED0DCB"/>
    <w:rsid w:val="00ED0FCB"/>
    <w:rsid w:val="00ED10E6"/>
    <w:rsid w:val="00ED1472"/>
    <w:rsid w:val="00ED14B7"/>
    <w:rsid w:val="00ED1806"/>
    <w:rsid w:val="00ED1DDF"/>
    <w:rsid w:val="00ED2443"/>
    <w:rsid w:val="00ED2647"/>
    <w:rsid w:val="00ED2725"/>
    <w:rsid w:val="00ED278B"/>
    <w:rsid w:val="00ED2EC3"/>
    <w:rsid w:val="00ED38BC"/>
    <w:rsid w:val="00ED38CF"/>
    <w:rsid w:val="00ED3CC9"/>
    <w:rsid w:val="00ED42E1"/>
    <w:rsid w:val="00ED4BD8"/>
    <w:rsid w:val="00ED4CC0"/>
    <w:rsid w:val="00ED4E72"/>
    <w:rsid w:val="00ED5250"/>
    <w:rsid w:val="00ED5736"/>
    <w:rsid w:val="00ED5877"/>
    <w:rsid w:val="00ED5A57"/>
    <w:rsid w:val="00ED5EFD"/>
    <w:rsid w:val="00ED62EB"/>
    <w:rsid w:val="00ED63FF"/>
    <w:rsid w:val="00ED69C1"/>
    <w:rsid w:val="00ED6A80"/>
    <w:rsid w:val="00ED6BB9"/>
    <w:rsid w:val="00ED709B"/>
    <w:rsid w:val="00ED7550"/>
    <w:rsid w:val="00ED75B4"/>
    <w:rsid w:val="00ED7C78"/>
    <w:rsid w:val="00EE042C"/>
    <w:rsid w:val="00EE0DB3"/>
    <w:rsid w:val="00EE0EA3"/>
    <w:rsid w:val="00EE1037"/>
    <w:rsid w:val="00EE14ED"/>
    <w:rsid w:val="00EE1872"/>
    <w:rsid w:val="00EE20DB"/>
    <w:rsid w:val="00EE21E9"/>
    <w:rsid w:val="00EE22C8"/>
    <w:rsid w:val="00EE29EE"/>
    <w:rsid w:val="00EE2A2C"/>
    <w:rsid w:val="00EE2D42"/>
    <w:rsid w:val="00EE2E2B"/>
    <w:rsid w:val="00EE3831"/>
    <w:rsid w:val="00EE38D1"/>
    <w:rsid w:val="00EE3C3D"/>
    <w:rsid w:val="00EE487F"/>
    <w:rsid w:val="00EE539F"/>
    <w:rsid w:val="00EE53A8"/>
    <w:rsid w:val="00EE563F"/>
    <w:rsid w:val="00EE6293"/>
    <w:rsid w:val="00EE653D"/>
    <w:rsid w:val="00EE6D5F"/>
    <w:rsid w:val="00EE7CE0"/>
    <w:rsid w:val="00EF0354"/>
    <w:rsid w:val="00EF05FD"/>
    <w:rsid w:val="00EF0DD7"/>
    <w:rsid w:val="00EF185B"/>
    <w:rsid w:val="00EF2077"/>
    <w:rsid w:val="00EF2A25"/>
    <w:rsid w:val="00EF2CC8"/>
    <w:rsid w:val="00EF2D3D"/>
    <w:rsid w:val="00EF33F7"/>
    <w:rsid w:val="00EF3884"/>
    <w:rsid w:val="00EF3C55"/>
    <w:rsid w:val="00EF3D6E"/>
    <w:rsid w:val="00EF407A"/>
    <w:rsid w:val="00EF491A"/>
    <w:rsid w:val="00EF4E89"/>
    <w:rsid w:val="00EF4FE8"/>
    <w:rsid w:val="00EF5300"/>
    <w:rsid w:val="00EF53F3"/>
    <w:rsid w:val="00EF57C2"/>
    <w:rsid w:val="00EF5BFA"/>
    <w:rsid w:val="00EF5DA4"/>
    <w:rsid w:val="00EF6334"/>
    <w:rsid w:val="00EF6753"/>
    <w:rsid w:val="00EF6F69"/>
    <w:rsid w:val="00EF7E6A"/>
    <w:rsid w:val="00F00547"/>
    <w:rsid w:val="00F00941"/>
    <w:rsid w:val="00F00F21"/>
    <w:rsid w:val="00F01C95"/>
    <w:rsid w:val="00F0262E"/>
    <w:rsid w:val="00F02E55"/>
    <w:rsid w:val="00F03647"/>
    <w:rsid w:val="00F03770"/>
    <w:rsid w:val="00F04E72"/>
    <w:rsid w:val="00F0590F"/>
    <w:rsid w:val="00F05A56"/>
    <w:rsid w:val="00F063AA"/>
    <w:rsid w:val="00F06AF4"/>
    <w:rsid w:val="00F06C7B"/>
    <w:rsid w:val="00F07F87"/>
    <w:rsid w:val="00F1005F"/>
    <w:rsid w:val="00F1056D"/>
    <w:rsid w:val="00F1059B"/>
    <w:rsid w:val="00F1064B"/>
    <w:rsid w:val="00F113EC"/>
    <w:rsid w:val="00F11448"/>
    <w:rsid w:val="00F120DC"/>
    <w:rsid w:val="00F122D4"/>
    <w:rsid w:val="00F12341"/>
    <w:rsid w:val="00F123B6"/>
    <w:rsid w:val="00F12518"/>
    <w:rsid w:val="00F1263B"/>
    <w:rsid w:val="00F12782"/>
    <w:rsid w:val="00F12E92"/>
    <w:rsid w:val="00F13512"/>
    <w:rsid w:val="00F13792"/>
    <w:rsid w:val="00F13F97"/>
    <w:rsid w:val="00F140F4"/>
    <w:rsid w:val="00F1435C"/>
    <w:rsid w:val="00F14C11"/>
    <w:rsid w:val="00F14D84"/>
    <w:rsid w:val="00F14DBA"/>
    <w:rsid w:val="00F15168"/>
    <w:rsid w:val="00F15857"/>
    <w:rsid w:val="00F15868"/>
    <w:rsid w:val="00F16C6F"/>
    <w:rsid w:val="00F16E60"/>
    <w:rsid w:val="00F173D2"/>
    <w:rsid w:val="00F17949"/>
    <w:rsid w:val="00F17DA3"/>
    <w:rsid w:val="00F201BA"/>
    <w:rsid w:val="00F20FB9"/>
    <w:rsid w:val="00F21377"/>
    <w:rsid w:val="00F2141F"/>
    <w:rsid w:val="00F21DDD"/>
    <w:rsid w:val="00F21EC1"/>
    <w:rsid w:val="00F239D4"/>
    <w:rsid w:val="00F23CED"/>
    <w:rsid w:val="00F23E93"/>
    <w:rsid w:val="00F24236"/>
    <w:rsid w:val="00F24358"/>
    <w:rsid w:val="00F24A2C"/>
    <w:rsid w:val="00F24C54"/>
    <w:rsid w:val="00F2521B"/>
    <w:rsid w:val="00F2577F"/>
    <w:rsid w:val="00F25798"/>
    <w:rsid w:val="00F25AE7"/>
    <w:rsid w:val="00F25FF4"/>
    <w:rsid w:val="00F26D6A"/>
    <w:rsid w:val="00F26F0A"/>
    <w:rsid w:val="00F27399"/>
    <w:rsid w:val="00F2769B"/>
    <w:rsid w:val="00F27946"/>
    <w:rsid w:val="00F27D11"/>
    <w:rsid w:val="00F302C3"/>
    <w:rsid w:val="00F30456"/>
    <w:rsid w:val="00F30616"/>
    <w:rsid w:val="00F30794"/>
    <w:rsid w:val="00F30B1E"/>
    <w:rsid w:val="00F30DBF"/>
    <w:rsid w:val="00F30FE9"/>
    <w:rsid w:val="00F314D4"/>
    <w:rsid w:val="00F31DE4"/>
    <w:rsid w:val="00F32010"/>
    <w:rsid w:val="00F3208D"/>
    <w:rsid w:val="00F320E6"/>
    <w:rsid w:val="00F326F1"/>
    <w:rsid w:val="00F3361A"/>
    <w:rsid w:val="00F3398D"/>
    <w:rsid w:val="00F33C1A"/>
    <w:rsid w:val="00F33DBA"/>
    <w:rsid w:val="00F34DE0"/>
    <w:rsid w:val="00F34DE7"/>
    <w:rsid w:val="00F35670"/>
    <w:rsid w:val="00F3587A"/>
    <w:rsid w:val="00F358C3"/>
    <w:rsid w:val="00F35F88"/>
    <w:rsid w:val="00F3610D"/>
    <w:rsid w:val="00F36198"/>
    <w:rsid w:val="00F362DC"/>
    <w:rsid w:val="00F366D0"/>
    <w:rsid w:val="00F36BD3"/>
    <w:rsid w:val="00F36EA1"/>
    <w:rsid w:val="00F36EEE"/>
    <w:rsid w:val="00F37331"/>
    <w:rsid w:val="00F37479"/>
    <w:rsid w:val="00F3772A"/>
    <w:rsid w:val="00F379B0"/>
    <w:rsid w:val="00F37FC7"/>
    <w:rsid w:val="00F403EE"/>
    <w:rsid w:val="00F4052D"/>
    <w:rsid w:val="00F40B7D"/>
    <w:rsid w:val="00F42015"/>
    <w:rsid w:val="00F424AB"/>
    <w:rsid w:val="00F4258D"/>
    <w:rsid w:val="00F428BE"/>
    <w:rsid w:val="00F42B00"/>
    <w:rsid w:val="00F42BCA"/>
    <w:rsid w:val="00F42C97"/>
    <w:rsid w:val="00F4371E"/>
    <w:rsid w:val="00F4380E"/>
    <w:rsid w:val="00F442FC"/>
    <w:rsid w:val="00F44405"/>
    <w:rsid w:val="00F44C45"/>
    <w:rsid w:val="00F45AD2"/>
    <w:rsid w:val="00F45B4C"/>
    <w:rsid w:val="00F45CFD"/>
    <w:rsid w:val="00F45DF3"/>
    <w:rsid w:val="00F4646C"/>
    <w:rsid w:val="00F46517"/>
    <w:rsid w:val="00F465F9"/>
    <w:rsid w:val="00F46A47"/>
    <w:rsid w:val="00F476AB"/>
    <w:rsid w:val="00F477FD"/>
    <w:rsid w:val="00F50012"/>
    <w:rsid w:val="00F5065A"/>
    <w:rsid w:val="00F5096B"/>
    <w:rsid w:val="00F50F71"/>
    <w:rsid w:val="00F50F76"/>
    <w:rsid w:val="00F50FD6"/>
    <w:rsid w:val="00F51503"/>
    <w:rsid w:val="00F515A5"/>
    <w:rsid w:val="00F51B27"/>
    <w:rsid w:val="00F52986"/>
    <w:rsid w:val="00F52A50"/>
    <w:rsid w:val="00F52C24"/>
    <w:rsid w:val="00F52E8D"/>
    <w:rsid w:val="00F53F37"/>
    <w:rsid w:val="00F5430F"/>
    <w:rsid w:val="00F54910"/>
    <w:rsid w:val="00F5494A"/>
    <w:rsid w:val="00F549CD"/>
    <w:rsid w:val="00F54E89"/>
    <w:rsid w:val="00F54F28"/>
    <w:rsid w:val="00F5515C"/>
    <w:rsid w:val="00F5530E"/>
    <w:rsid w:val="00F554CF"/>
    <w:rsid w:val="00F5589F"/>
    <w:rsid w:val="00F55CF6"/>
    <w:rsid w:val="00F5613D"/>
    <w:rsid w:val="00F56356"/>
    <w:rsid w:val="00F564C4"/>
    <w:rsid w:val="00F565CD"/>
    <w:rsid w:val="00F56F01"/>
    <w:rsid w:val="00F573CD"/>
    <w:rsid w:val="00F5760C"/>
    <w:rsid w:val="00F60A52"/>
    <w:rsid w:val="00F60FA2"/>
    <w:rsid w:val="00F611C9"/>
    <w:rsid w:val="00F61289"/>
    <w:rsid w:val="00F612D7"/>
    <w:rsid w:val="00F6140A"/>
    <w:rsid w:val="00F6147B"/>
    <w:rsid w:val="00F61E62"/>
    <w:rsid w:val="00F62534"/>
    <w:rsid w:val="00F6269D"/>
    <w:rsid w:val="00F6282C"/>
    <w:rsid w:val="00F62F6D"/>
    <w:rsid w:val="00F6357D"/>
    <w:rsid w:val="00F6481E"/>
    <w:rsid w:val="00F6499A"/>
    <w:rsid w:val="00F65A94"/>
    <w:rsid w:val="00F65D9C"/>
    <w:rsid w:val="00F65DD4"/>
    <w:rsid w:val="00F65FA1"/>
    <w:rsid w:val="00F6656B"/>
    <w:rsid w:val="00F66AE4"/>
    <w:rsid w:val="00F6722C"/>
    <w:rsid w:val="00F673EE"/>
    <w:rsid w:val="00F67804"/>
    <w:rsid w:val="00F704B1"/>
    <w:rsid w:val="00F70971"/>
    <w:rsid w:val="00F70CBF"/>
    <w:rsid w:val="00F70D03"/>
    <w:rsid w:val="00F71125"/>
    <w:rsid w:val="00F713ED"/>
    <w:rsid w:val="00F71631"/>
    <w:rsid w:val="00F71738"/>
    <w:rsid w:val="00F71978"/>
    <w:rsid w:val="00F71E15"/>
    <w:rsid w:val="00F71F12"/>
    <w:rsid w:val="00F73194"/>
    <w:rsid w:val="00F73CC7"/>
    <w:rsid w:val="00F73D5A"/>
    <w:rsid w:val="00F7403C"/>
    <w:rsid w:val="00F745E8"/>
    <w:rsid w:val="00F7486A"/>
    <w:rsid w:val="00F74AF5"/>
    <w:rsid w:val="00F74B72"/>
    <w:rsid w:val="00F74E1E"/>
    <w:rsid w:val="00F750FC"/>
    <w:rsid w:val="00F7528F"/>
    <w:rsid w:val="00F75906"/>
    <w:rsid w:val="00F76370"/>
    <w:rsid w:val="00F76403"/>
    <w:rsid w:val="00F764FE"/>
    <w:rsid w:val="00F76C2A"/>
    <w:rsid w:val="00F77253"/>
    <w:rsid w:val="00F778B0"/>
    <w:rsid w:val="00F77EF0"/>
    <w:rsid w:val="00F80164"/>
    <w:rsid w:val="00F80D39"/>
    <w:rsid w:val="00F80E1F"/>
    <w:rsid w:val="00F81740"/>
    <w:rsid w:val="00F81AA0"/>
    <w:rsid w:val="00F81CDA"/>
    <w:rsid w:val="00F81CEB"/>
    <w:rsid w:val="00F81E65"/>
    <w:rsid w:val="00F8240F"/>
    <w:rsid w:val="00F8329E"/>
    <w:rsid w:val="00F83C47"/>
    <w:rsid w:val="00F84265"/>
    <w:rsid w:val="00F84392"/>
    <w:rsid w:val="00F84C04"/>
    <w:rsid w:val="00F84C1B"/>
    <w:rsid w:val="00F84CFD"/>
    <w:rsid w:val="00F852D3"/>
    <w:rsid w:val="00F853F6"/>
    <w:rsid w:val="00F8582B"/>
    <w:rsid w:val="00F85969"/>
    <w:rsid w:val="00F85BD9"/>
    <w:rsid w:val="00F862D4"/>
    <w:rsid w:val="00F8655B"/>
    <w:rsid w:val="00F872ED"/>
    <w:rsid w:val="00F87492"/>
    <w:rsid w:val="00F87920"/>
    <w:rsid w:val="00F87C24"/>
    <w:rsid w:val="00F87EAB"/>
    <w:rsid w:val="00F9049E"/>
    <w:rsid w:val="00F904ED"/>
    <w:rsid w:val="00F907ED"/>
    <w:rsid w:val="00F90CDD"/>
    <w:rsid w:val="00F9145D"/>
    <w:rsid w:val="00F92189"/>
    <w:rsid w:val="00F9230E"/>
    <w:rsid w:val="00F9250C"/>
    <w:rsid w:val="00F9255C"/>
    <w:rsid w:val="00F925F1"/>
    <w:rsid w:val="00F93132"/>
    <w:rsid w:val="00F931BC"/>
    <w:rsid w:val="00F93746"/>
    <w:rsid w:val="00F93AAA"/>
    <w:rsid w:val="00F93BA7"/>
    <w:rsid w:val="00F950F9"/>
    <w:rsid w:val="00F95548"/>
    <w:rsid w:val="00F956F5"/>
    <w:rsid w:val="00F95B5C"/>
    <w:rsid w:val="00F96352"/>
    <w:rsid w:val="00F963BF"/>
    <w:rsid w:val="00F9693F"/>
    <w:rsid w:val="00F96DF6"/>
    <w:rsid w:val="00F96F3F"/>
    <w:rsid w:val="00F97DFD"/>
    <w:rsid w:val="00FA01E4"/>
    <w:rsid w:val="00FA0360"/>
    <w:rsid w:val="00FA0560"/>
    <w:rsid w:val="00FA0588"/>
    <w:rsid w:val="00FA0689"/>
    <w:rsid w:val="00FA07F2"/>
    <w:rsid w:val="00FA0DF5"/>
    <w:rsid w:val="00FA0E52"/>
    <w:rsid w:val="00FA0F59"/>
    <w:rsid w:val="00FA122B"/>
    <w:rsid w:val="00FA1662"/>
    <w:rsid w:val="00FA16A1"/>
    <w:rsid w:val="00FA19AC"/>
    <w:rsid w:val="00FA2467"/>
    <w:rsid w:val="00FA263A"/>
    <w:rsid w:val="00FA295C"/>
    <w:rsid w:val="00FA2967"/>
    <w:rsid w:val="00FA2CD4"/>
    <w:rsid w:val="00FA306E"/>
    <w:rsid w:val="00FA3160"/>
    <w:rsid w:val="00FA342E"/>
    <w:rsid w:val="00FA43DA"/>
    <w:rsid w:val="00FA4907"/>
    <w:rsid w:val="00FA4A74"/>
    <w:rsid w:val="00FA4C4A"/>
    <w:rsid w:val="00FA4E84"/>
    <w:rsid w:val="00FA4FFD"/>
    <w:rsid w:val="00FA5254"/>
    <w:rsid w:val="00FA527B"/>
    <w:rsid w:val="00FA5332"/>
    <w:rsid w:val="00FA57F3"/>
    <w:rsid w:val="00FA5894"/>
    <w:rsid w:val="00FA60EE"/>
    <w:rsid w:val="00FA6189"/>
    <w:rsid w:val="00FA64E5"/>
    <w:rsid w:val="00FA7043"/>
    <w:rsid w:val="00FA75DE"/>
    <w:rsid w:val="00FA77FE"/>
    <w:rsid w:val="00FA7EF1"/>
    <w:rsid w:val="00FB0657"/>
    <w:rsid w:val="00FB0737"/>
    <w:rsid w:val="00FB0D6B"/>
    <w:rsid w:val="00FB1253"/>
    <w:rsid w:val="00FB1537"/>
    <w:rsid w:val="00FB1669"/>
    <w:rsid w:val="00FB16CA"/>
    <w:rsid w:val="00FB1887"/>
    <w:rsid w:val="00FB1EC4"/>
    <w:rsid w:val="00FB27DC"/>
    <w:rsid w:val="00FB2CCB"/>
    <w:rsid w:val="00FB35FF"/>
    <w:rsid w:val="00FB43A3"/>
    <w:rsid w:val="00FB484E"/>
    <w:rsid w:val="00FB48F5"/>
    <w:rsid w:val="00FB5123"/>
    <w:rsid w:val="00FB551D"/>
    <w:rsid w:val="00FB5778"/>
    <w:rsid w:val="00FB69F6"/>
    <w:rsid w:val="00FB6AFB"/>
    <w:rsid w:val="00FB72EF"/>
    <w:rsid w:val="00FB789B"/>
    <w:rsid w:val="00FB7F42"/>
    <w:rsid w:val="00FC04BC"/>
    <w:rsid w:val="00FC06E5"/>
    <w:rsid w:val="00FC074F"/>
    <w:rsid w:val="00FC0DD9"/>
    <w:rsid w:val="00FC0E10"/>
    <w:rsid w:val="00FC0E9B"/>
    <w:rsid w:val="00FC10D1"/>
    <w:rsid w:val="00FC12BB"/>
    <w:rsid w:val="00FC15A8"/>
    <w:rsid w:val="00FC15E0"/>
    <w:rsid w:val="00FC1664"/>
    <w:rsid w:val="00FC1FC8"/>
    <w:rsid w:val="00FC209F"/>
    <w:rsid w:val="00FC2DED"/>
    <w:rsid w:val="00FC3095"/>
    <w:rsid w:val="00FC32E8"/>
    <w:rsid w:val="00FC3753"/>
    <w:rsid w:val="00FC3761"/>
    <w:rsid w:val="00FC3AB5"/>
    <w:rsid w:val="00FC3D86"/>
    <w:rsid w:val="00FC3E0F"/>
    <w:rsid w:val="00FC401D"/>
    <w:rsid w:val="00FC49CD"/>
    <w:rsid w:val="00FC4F9D"/>
    <w:rsid w:val="00FC54FE"/>
    <w:rsid w:val="00FC7316"/>
    <w:rsid w:val="00FC7455"/>
    <w:rsid w:val="00FC78ED"/>
    <w:rsid w:val="00FD00B8"/>
    <w:rsid w:val="00FD0BCD"/>
    <w:rsid w:val="00FD0F7D"/>
    <w:rsid w:val="00FD125F"/>
    <w:rsid w:val="00FD1435"/>
    <w:rsid w:val="00FD1469"/>
    <w:rsid w:val="00FD1961"/>
    <w:rsid w:val="00FD19D0"/>
    <w:rsid w:val="00FD1DC7"/>
    <w:rsid w:val="00FD2304"/>
    <w:rsid w:val="00FD25EA"/>
    <w:rsid w:val="00FD2754"/>
    <w:rsid w:val="00FD27E6"/>
    <w:rsid w:val="00FD2B1C"/>
    <w:rsid w:val="00FD441A"/>
    <w:rsid w:val="00FD521E"/>
    <w:rsid w:val="00FD5462"/>
    <w:rsid w:val="00FD597F"/>
    <w:rsid w:val="00FD626E"/>
    <w:rsid w:val="00FD6893"/>
    <w:rsid w:val="00FD6B3B"/>
    <w:rsid w:val="00FD6DC2"/>
    <w:rsid w:val="00FD6E70"/>
    <w:rsid w:val="00FD6ED8"/>
    <w:rsid w:val="00FD70FC"/>
    <w:rsid w:val="00FD726A"/>
    <w:rsid w:val="00FD7346"/>
    <w:rsid w:val="00FD75DB"/>
    <w:rsid w:val="00FD777F"/>
    <w:rsid w:val="00FD7877"/>
    <w:rsid w:val="00FE0067"/>
    <w:rsid w:val="00FE0332"/>
    <w:rsid w:val="00FE0722"/>
    <w:rsid w:val="00FE0BE4"/>
    <w:rsid w:val="00FE0C33"/>
    <w:rsid w:val="00FE0D94"/>
    <w:rsid w:val="00FE1259"/>
    <w:rsid w:val="00FE1F8F"/>
    <w:rsid w:val="00FE1FC2"/>
    <w:rsid w:val="00FE22CD"/>
    <w:rsid w:val="00FE232A"/>
    <w:rsid w:val="00FE23B0"/>
    <w:rsid w:val="00FE2586"/>
    <w:rsid w:val="00FE2850"/>
    <w:rsid w:val="00FE2DAD"/>
    <w:rsid w:val="00FE364D"/>
    <w:rsid w:val="00FE3A9E"/>
    <w:rsid w:val="00FE3CBD"/>
    <w:rsid w:val="00FE4501"/>
    <w:rsid w:val="00FE452C"/>
    <w:rsid w:val="00FE5285"/>
    <w:rsid w:val="00FE5A6F"/>
    <w:rsid w:val="00FE5AFE"/>
    <w:rsid w:val="00FE5F70"/>
    <w:rsid w:val="00FE6810"/>
    <w:rsid w:val="00FE68D1"/>
    <w:rsid w:val="00FE692D"/>
    <w:rsid w:val="00FE6934"/>
    <w:rsid w:val="00FE6FEB"/>
    <w:rsid w:val="00FE75C9"/>
    <w:rsid w:val="00FE7ED9"/>
    <w:rsid w:val="00FE7F53"/>
    <w:rsid w:val="00FF020F"/>
    <w:rsid w:val="00FF0B7F"/>
    <w:rsid w:val="00FF0F7B"/>
    <w:rsid w:val="00FF1702"/>
    <w:rsid w:val="00FF179A"/>
    <w:rsid w:val="00FF18DE"/>
    <w:rsid w:val="00FF1A77"/>
    <w:rsid w:val="00FF1BE3"/>
    <w:rsid w:val="00FF2190"/>
    <w:rsid w:val="00FF25E3"/>
    <w:rsid w:val="00FF2962"/>
    <w:rsid w:val="00FF2D03"/>
    <w:rsid w:val="00FF2E90"/>
    <w:rsid w:val="00FF3672"/>
    <w:rsid w:val="00FF39B7"/>
    <w:rsid w:val="00FF3FFE"/>
    <w:rsid w:val="00FF4E77"/>
    <w:rsid w:val="00FF4FFB"/>
    <w:rsid w:val="00FF56CC"/>
    <w:rsid w:val="00FF596D"/>
    <w:rsid w:val="00FF60AB"/>
    <w:rsid w:val="00FF6BC5"/>
    <w:rsid w:val="00FF6E79"/>
    <w:rsid w:val="00FF741A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tichis@ece.unm.edu" TargetMode="External"/><Relationship Id="rId13" Type="http://schemas.openxmlformats.org/officeDocument/2006/relationships/hyperlink" Target="mailto:rheath@ece.utexa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ctor.debrunner@eng.fsu.edu" TargetMode="External"/><Relationship Id="rId12" Type="http://schemas.openxmlformats.org/officeDocument/2006/relationships/hyperlink" Target="mailto:doroslov@gwu.edu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doroslov@gwu.ed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schroeder@fi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schroeder@fit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198E06B1</Template>
  <TotalTime>7</TotalTime>
  <Pages>3</Pages>
  <Words>454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mpfargue</dc:creator>
  <cp:lastModifiedBy>mpfargue</cp:lastModifiedBy>
  <cp:revision>6</cp:revision>
  <cp:lastPrinted>2013-11-08T01:43:00Z</cp:lastPrinted>
  <dcterms:created xsi:type="dcterms:W3CDTF">2014-01-28T02:30:00Z</dcterms:created>
  <dcterms:modified xsi:type="dcterms:W3CDTF">2014-02-20T01:03:00Z</dcterms:modified>
</cp:coreProperties>
</file>