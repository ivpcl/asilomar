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1F" w:rsidRDefault="00E70149" w:rsidP="00E70149">
      <w:pPr>
        <w:jc w:val="center"/>
      </w:pPr>
      <w:r>
        <w:t xml:space="preserve">Organization of the asilomar site – </w:t>
      </w:r>
      <w:r w:rsidR="002910BB">
        <w:t xml:space="preserve">last updated </w:t>
      </w:r>
      <w:r>
        <w:t>01/29/13</w:t>
      </w:r>
    </w:p>
    <w:p w:rsidR="00E70149" w:rsidRDefault="00E70149" w:rsidP="00E70149">
      <w:pPr>
        <w:jc w:val="center"/>
      </w:pPr>
    </w:p>
    <w:p w:rsidR="00E70149" w:rsidRDefault="00E70149" w:rsidP="00E70149">
      <w:r>
        <w:t xml:space="preserve">All folders are contained within </w:t>
      </w:r>
      <w:proofErr w:type="spellStart"/>
      <w:r>
        <w:t>public_html</w:t>
      </w:r>
      <w:proofErr w:type="spellEnd"/>
    </w:p>
    <w:p w:rsidR="00E70149" w:rsidRDefault="00E70149" w:rsidP="00E70149"/>
    <w:p w:rsidR="00E70149" w:rsidRDefault="00E70149" w:rsidP="00E70149">
      <w:r>
        <w:t>/asil99/ thru /asil13/: contain year specific site information for years 1999 thru 2013.</w:t>
      </w:r>
      <w:r w:rsidR="002910BB">
        <w:t xml:space="preserve"> (</w:t>
      </w:r>
      <w:proofErr w:type="gramStart"/>
      <w:r w:rsidR="002910BB">
        <w:t>all</w:t>
      </w:r>
      <w:proofErr w:type="gramEnd"/>
      <w:r w:rsidR="002910BB">
        <w:t xml:space="preserve"> folders are arranged in the same fashion)</w:t>
      </w:r>
    </w:p>
    <w:p w:rsidR="00E70149" w:rsidRDefault="00E70149" w:rsidP="00E70149"/>
    <w:p w:rsidR="00E70149" w:rsidRDefault="00E70149" w:rsidP="00E70149">
      <w:r>
        <w:t>/</w:t>
      </w:r>
      <w:proofErr w:type="spellStart"/>
      <w:r>
        <w:t>autkit</w:t>
      </w:r>
      <w:proofErr w:type="spellEnd"/>
      <w:r>
        <w:t>/: contains information specific to author kit issues</w:t>
      </w:r>
    </w:p>
    <w:p w:rsidR="00E70149" w:rsidRDefault="00E70149" w:rsidP="00E70149"/>
    <w:p w:rsidR="00E70149" w:rsidRDefault="00E70149" w:rsidP="00E70149">
      <w:r>
        <w:t>/webpage/: contains</w:t>
      </w:r>
      <w:r w:rsidR="002910BB">
        <w:t xml:space="preserve"> the webpages for the site main page</w:t>
      </w:r>
    </w:p>
    <w:p w:rsidR="00D232C9" w:rsidRDefault="00D232C9" w:rsidP="00E70149"/>
    <w:p w:rsidR="00D232C9" w:rsidRDefault="00D232C9" w:rsidP="00E70149">
      <w:r>
        <w:t>File index.html: links to the three files contained in subfolder /webpage/ which generate the site the opening page</w:t>
      </w:r>
    </w:p>
    <w:p w:rsidR="002910BB" w:rsidRDefault="002910BB" w:rsidP="00E70149">
      <w:pPr>
        <w:pBdr>
          <w:bottom w:val="single" w:sz="6" w:space="1" w:color="auto"/>
        </w:pBdr>
      </w:pPr>
    </w:p>
    <w:p w:rsidR="002910BB" w:rsidRPr="00DB4E4B" w:rsidRDefault="002910BB" w:rsidP="00E70149">
      <w:pPr>
        <w:rPr>
          <w:b/>
          <w:sz w:val="28"/>
          <w:szCs w:val="28"/>
        </w:rPr>
      </w:pPr>
      <w:r w:rsidRPr="00DB4E4B">
        <w:rPr>
          <w:b/>
          <w:sz w:val="28"/>
          <w:szCs w:val="28"/>
        </w:rPr>
        <w:t>/asil13/ folder</w:t>
      </w:r>
    </w:p>
    <w:p w:rsidR="002910BB" w:rsidRDefault="002910BB" w:rsidP="002248F8">
      <w:pPr>
        <w:pStyle w:val="ListParagraph"/>
        <w:numPr>
          <w:ilvl w:val="0"/>
          <w:numId w:val="2"/>
        </w:numPr>
      </w:pPr>
      <w:r>
        <w:t>Gen_info.htm: contains general information on POC and deadlines for the 2013 conference</w:t>
      </w:r>
    </w:p>
    <w:p w:rsidR="002910BB" w:rsidRDefault="002910BB" w:rsidP="002248F8">
      <w:pPr>
        <w:pStyle w:val="ListParagraph"/>
        <w:numPr>
          <w:ilvl w:val="0"/>
          <w:numId w:val="2"/>
        </w:numPr>
      </w:pPr>
      <w:r>
        <w:t>Org_com.htm: contains links to Tech program committee listing and conference steering committee</w:t>
      </w:r>
    </w:p>
    <w:p w:rsidR="002910BB" w:rsidRDefault="002910BB" w:rsidP="002248F8">
      <w:pPr>
        <w:pStyle w:val="ListParagraph"/>
        <w:numPr>
          <w:ilvl w:val="0"/>
          <w:numId w:val="2"/>
        </w:numPr>
      </w:pPr>
      <w:r>
        <w:t>Paper_submission.htm: contains paper submission guidelines and links to the CMS website for paper submissions.</w:t>
      </w:r>
    </w:p>
    <w:p w:rsidR="002910BB" w:rsidRDefault="002910BB" w:rsidP="002248F8">
      <w:pPr>
        <w:pStyle w:val="ListParagraph"/>
        <w:numPr>
          <w:ilvl w:val="0"/>
          <w:numId w:val="2"/>
        </w:numPr>
      </w:pPr>
      <w:r>
        <w:t xml:space="preserve">Practicalities.htm: contains links to tech  conference registration forms and link to online tech conference registration site, conference hotel registration forms and </w:t>
      </w:r>
      <w:r w:rsidR="002248F8">
        <w:t xml:space="preserve">general housing information, directions information </w:t>
      </w:r>
    </w:p>
    <w:p w:rsidR="002248F8" w:rsidRDefault="002248F8" w:rsidP="002248F8">
      <w:pPr>
        <w:pStyle w:val="ListParagraph"/>
        <w:numPr>
          <w:ilvl w:val="0"/>
          <w:numId w:val="2"/>
        </w:numPr>
      </w:pPr>
      <w:r>
        <w:t xml:space="preserve">StCom13.doc and StCom13.pdf: lists current Steering Committee membership (only the </w:t>
      </w:r>
      <w:proofErr w:type="spellStart"/>
      <w:r>
        <w:t>pdf</w:t>
      </w:r>
      <w:proofErr w:type="spellEnd"/>
      <w:r>
        <w:t xml:space="preserve"> is uploaded on </w:t>
      </w:r>
      <w:proofErr w:type="spellStart"/>
      <w:r>
        <w:t>nthe</w:t>
      </w:r>
      <w:proofErr w:type="spellEnd"/>
      <w:r>
        <w:t xml:space="preserve"> website site for access)</w:t>
      </w:r>
    </w:p>
    <w:p w:rsidR="002248F8" w:rsidRDefault="002248F8" w:rsidP="002248F8">
      <w:pPr>
        <w:pStyle w:val="ListParagraph"/>
        <w:numPr>
          <w:ilvl w:val="0"/>
          <w:numId w:val="2"/>
        </w:numPr>
      </w:pPr>
      <w:r>
        <w:t>StudentPaperContest.htm: contains student paper contest submission guidelines, procedures and deadlines.</w:t>
      </w:r>
    </w:p>
    <w:p w:rsidR="002248F8" w:rsidRDefault="002248F8" w:rsidP="002248F8">
      <w:pPr>
        <w:pStyle w:val="ListParagraph"/>
        <w:numPr>
          <w:ilvl w:val="0"/>
          <w:numId w:val="2"/>
        </w:numPr>
      </w:pPr>
      <w:r>
        <w:t>Taclist.htm: contains listing of 2013 TAC committee.</w:t>
      </w:r>
    </w:p>
    <w:p w:rsidR="002910BB" w:rsidRDefault="002910BB" w:rsidP="00E70149"/>
    <w:p w:rsidR="002910BB" w:rsidRDefault="0069514E" w:rsidP="00E70149">
      <w:r>
        <w:t>/asil13/ subfolder</w:t>
      </w:r>
    </w:p>
    <w:p w:rsidR="002910BB" w:rsidRDefault="002910BB" w:rsidP="00E70149">
      <w:r>
        <w:t xml:space="preserve">   /prog13</w:t>
      </w:r>
      <w:proofErr w:type="gramStart"/>
      <w:r>
        <w:t>/  to</w:t>
      </w:r>
      <w:proofErr w:type="gramEnd"/>
      <w:r>
        <w:t xml:space="preserve"> contain technical program specific information</w:t>
      </w:r>
    </w:p>
    <w:p w:rsidR="002910BB" w:rsidRDefault="002910BB" w:rsidP="002910BB">
      <w:pPr>
        <w:pStyle w:val="ListParagraph"/>
        <w:numPr>
          <w:ilvl w:val="0"/>
          <w:numId w:val="1"/>
        </w:numPr>
      </w:pPr>
      <w:r>
        <w:t>Prog13Intro.htm: main page for technical program related information</w:t>
      </w:r>
    </w:p>
    <w:p w:rsidR="002910BB" w:rsidRDefault="002910BB" w:rsidP="002910BB">
      <w:pPr>
        <w:pStyle w:val="ListParagraph"/>
        <w:numPr>
          <w:ilvl w:val="0"/>
          <w:numId w:val="1"/>
        </w:numPr>
      </w:pPr>
      <w:r>
        <w:t>OverallSchedule.pdf: overall schedule for the technical program</w:t>
      </w:r>
    </w:p>
    <w:p w:rsidR="002910BB" w:rsidRDefault="002910BB" w:rsidP="002910BB">
      <w:pPr>
        <w:pStyle w:val="ListParagraph"/>
        <w:numPr>
          <w:ilvl w:val="0"/>
          <w:numId w:val="1"/>
        </w:numPr>
      </w:pPr>
      <w:r>
        <w:t>call13.pdf: call for papers</w:t>
      </w:r>
    </w:p>
    <w:p w:rsidR="002910BB" w:rsidRDefault="002910BB" w:rsidP="002910BB">
      <w:pPr>
        <w:pStyle w:val="ListParagraph"/>
        <w:numPr>
          <w:ilvl w:val="0"/>
          <w:numId w:val="1"/>
        </w:numPr>
      </w:pPr>
      <w:r>
        <w:t>AuthorList.pdf: author list from the back of the program booklet</w:t>
      </w:r>
    </w:p>
    <w:p w:rsidR="002910BB" w:rsidRDefault="002910BB" w:rsidP="002910BB">
      <w:pPr>
        <w:pStyle w:val="ListParagraph"/>
        <w:numPr>
          <w:ilvl w:val="0"/>
          <w:numId w:val="1"/>
        </w:numPr>
      </w:pPr>
      <w:r>
        <w:t>AdvProgram.pdf (several versions which will in a one-column and two-column formats)</w:t>
      </w:r>
    </w:p>
    <w:p w:rsidR="002910BB" w:rsidRDefault="002910BB" w:rsidP="002910BB">
      <w:pPr>
        <w:pStyle w:val="ListParagraph"/>
        <w:numPr>
          <w:ilvl w:val="0"/>
          <w:numId w:val="1"/>
        </w:numPr>
      </w:pPr>
      <w:r>
        <w:t>StudentPaperContestFinalists.pdf: list finalists for student paper contest</w:t>
      </w:r>
    </w:p>
    <w:p w:rsidR="002910BB" w:rsidRDefault="002910BB" w:rsidP="002910BB">
      <w:pPr>
        <w:pStyle w:val="ListParagraph"/>
        <w:numPr>
          <w:ilvl w:val="0"/>
          <w:numId w:val="1"/>
        </w:numPr>
      </w:pPr>
      <w:proofErr w:type="spellStart"/>
      <w:r>
        <w:t>StudentsPaperContestResults</w:t>
      </w:r>
      <w:proofErr w:type="spellEnd"/>
      <w:r>
        <w:t>: contains winners and list of judges for the contest.</w:t>
      </w:r>
    </w:p>
    <w:p w:rsidR="002910BB" w:rsidRDefault="002910BB" w:rsidP="002910BB">
      <w:pPr>
        <w:pStyle w:val="ListParagraph"/>
        <w:numPr>
          <w:ilvl w:val="0"/>
          <w:numId w:val="1"/>
        </w:numPr>
      </w:pPr>
      <w:r>
        <w:t>TechProgramOnly.pdf: lists the tech program info w/o the front matter included.</w:t>
      </w:r>
    </w:p>
    <w:p w:rsidR="002910BB" w:rsidRDefault="002910BB" w:rsidP="002910BB">
      <w:pPr>
        <w:pStyle w:val="ListParagraph"/>
        <w:numPr>
          <w:ilvl w:val="0"/>
          <w:numId w:val="1"/>
        </w:numPr>
      </w:pPr>
      <w:r>
        <w:t>2013_BoA: to contain the final book of abstracts.</w:t>
      </w:r>
    </w:p>
    <w:p w:rsidR="0069514E" w:rsidRDefault="0069514E" w:rsidP="0069514E">
      <w:pPr>
        <w:pBdr>
          <w:bottom w:val="single" w:sz="6" w:space="1" w:color="auto"/>
        </w:pBdr>
      </w:pPr>
    </w:p>
    <w:p w:rsidR="0069514E" w:rsidRDefault="0069514E" w:rsidP="0069514E">
      <w:r w:rsidRPr="00DB4E4B">
        <w:rPr>
          <w:b/>
          <w:sz w:val="28"/>
          <w:szCs w:val="28"/>
        </w:rPr>
        <w:t>/</w:t>
      </w:r>
      <w:proofErr w:type="spellStart"/>
      <w:r w:rsidRPr="00DB4E4B">
        <w:rPr>
          <w:b/>
          <w:sz w:val="28"/>
          <w:szCs w:val="28"/>
        </w:rPr>
        <w:t>autkit</w:t>
      </w:r>
      <w:proofErr w:type="spellEnd"/>
      <w:r w:rsidRPr="00DB4E4B">
        <w:rPr>
          <w:b/>
          <w:sz w:val="28"/>
          <w:szCs w:val="28"/>
        </w:rPr>
        <w:t>/:</w:t>
      </w:r>
      <w:r>
        <w:t xml:space="preserve"> contains yearly instruction for final paper submission formatting guidelines</w:t>
      </w:r>
    </w:p>
    <w:p w:rsidR="0069514E" w:rsidRDefault="0069514E" w:rsidP="0069514E"/>
    <w:p w:rsidR="0069514E" w:rsidRDefault="0069514E" w:rsidP="0069514E">
      <w:r>
        <w:lastRenderedPageBreak/>
        <w:t>instructXXXX.html, where XXXX represents the year number in question: contains final paper preparation guidelines, copyright form link, link to the CMS upload website, paper presentation format information, web posting of final paper</w:t>
      </w:r>
    </w:p>
    <w:p w:rsidR="0069514E" w:rsidRDefault="0069514E" w:rsidP="0069514E">
      <w:r>
        <w:t>latex.htm: contains latex macros</w:t>
      </w:r>
    </w:p>
    <w:p w:rsidR="0069514E" w:rsidRDefault="0069514E" w:rsidP="0069514E">
      <w:r>
        <w:t>page_limit.htm: paper limit information</w:t>
      </w:r>
    </w:p>
    <w:p w:rsidR="0069514E" w:rsidRDefault="0069514E" w:rsidP="0069514E">
      <w:r>
        <w:t>paper_format.htm: lists mnemonic convention used for paper numbering in the program</w:t>
      </w:r>
    </w:p>
    <w:p w:rsidR="0069514E" w:rsidRDefault="0069514E" w:rsidP="0069514E">
      <w:r>
        <w:t>poster.htm: lists dimensions of poster board</w:t>
      </w:r>
    </w:p>
    <w:p w:rsidR="0069514E" w:rsidRDefault="0069514E" w:rsidP="0069514E">
      <w:r>
        <w:t>sample_manuscript.pdf: lists dimensions. Font sizes, etc. for paper</w:t>
      </w:r>
    </w:p>
    <w:p w:rsidR="0069514E" w:rsidRDefault="0069514E" w:rsidP="0069514E">
      <w:r>
        <w:t>SSC-CopyrightAg.doc (.</w:t>
      </w:r>
      <w:proofErr w:type="spellStart"/>
      <w:r>
        <w:t>pdf</w:t>
      </w:r>
      <w:proofErr w:type="spellEnd"/>
      <w:r>
        <w:t>): SSC copyright form</w:t>
      </w:r>
    </w:p>
    <w:p w:rsidR="0069514E" w:rsidRDefault="0069514E" w:rsidP="0069514E">
      <w:r>
        <w:t>Web-pprs.htm:</w:t>
      </w:r>
      <w:r w:rsidR="00DB4E4B">
        <w:t xml:space="preserve"> </w:t>
      </w:r>
      <w:r>
        <w:t xml:space="preserve">discusses copyright issues and intent to transfer asilomar copyright to </w:t>
      </w:r>
      <w:proofErr w:type="spellStart"/>
      <w:proofErr w:type="gramStart"/>
      <w:r>
        <w:t>ieee</w:t>
      </w:r>
      <w:proofErr w:type="spellEnd"/>
      <w:proofErr w:type="gramEnd"/>
      <w:r>
        <w:t xml:space="preserve"> after publication.</w:t>
      </w:r>
    </w:p>
    <w:p w:rsidR="00DB4E4B" w:rsidRDefault="00DB4E4B" w:rsidP="0069514E">
      <w:r>
        <w:t>-------------------------------------------</w:t>
      </w:r>
    </w:p>
    <w:p w:rsidR="0069514E" w:rsidRDefault="0069514E" w:rsidP="0069514E"/>
    <w:p w:rsidR="00DB4E4B" w:rsidRDefault="00DB4E4B" w:rsidP="0069514E">
      <w:r w:rsidRPr="00DB4E4B">
        <w:rPr>
          <w:b/>
          <w:sz w:val="28"/>
          <w:szCs w:val="28"/>
        </w:rPr>
        <w:t>/</w:t>
      </w:r>
      <w:proofErr w:type="spellStart"/>
      <w:r w:rsidRPr="00DB4E4B">
        <w:rPr>
          <w:b/>
          <w:sz w:val="28"/>
          <w:szCs w:val="28"/>
        </w:rPr>
        <w:t>const_info</w:t>
      </w:r>
      <w:proofErr w:type="spellEnd"/>
      <w:r w:rsidRPr="00DB4E4B">
        <w:rPr>
          <w:b/>
          <w:sz w:val="28"/>
          <w:szCs w:val="28"/>
        </w:rPr>
        <w:t>/</w:t>
      </w:r>
      <w:r>
        <w:t>: includes (kind) of constant/permanent information</w:t>
      </w:r>
    </w:p>
    <w:p w:rsidR="00DB4E4B" w:rsidRDefault="00DB4E4B" w:rsidP="0069514E">
      <w:r>
        <w:t>Includes files which describe the asilomar conference site, housing types, local attractions,</w:t>
      </w:r>
    </w:p>
    <w:p w:rsidR="00DB4E4B" w:rsidRDefault="00DB4E4B" w:rsidP="0069514E">
      <w:r>
        <w:t>Directions.htm: lists direction information from airports</w:t>
      </w:r>
    </w:p>
    <w:p w:rsidR="00DB4E4B" w:rsidRDefault="00DB4E4B" w:rsidP="0069514E">
      <w:r>
        <w:t>InviteLetterInstr.htm: lists instructions to get an invitation letter for visa issuance purposes.</w:t>
      </w:r>
    </w:p>
    <w:p w:rsidR="00DB4E4B" w:rsidRDefault="00DB4E4B" w:rsidP="0069514E">
      <w:r>
        <w:t>PastConfList.htm: gives links to previous year conference information (MUST BE KEPT LIVE on site)</w:t>
      </w:r>
    </w:p>
    <w:p w:rsidR="00DB4E4B" w:rsidRDefault="00DB4E4B" w:rsidP="0069514E">
      <w:r>
        <w:t>FAQ.htm: includes frequency asked questions regarding the conference (MUST BE KEPT UP TO DATE)</w:t>
      </w:r>
    </w:p>
    <w:p w:rsidR="00DB4E4B" w:rsidRDefault="00DB4E4B" w:rsidP="0069514E">
      <w:pPr>
        <w:pBdr>
          <w:bottom w:val="single" w:sz="6" w:space="1" w:color="auto"/>
        </w:pBdr>
      </w:pPr>
    </w:p>
    <w:p w:rsidR="00DB4E4B" w:rsidRDefault="00DB4E4B" w:rsidP="0069514E">
      <w:r>
        <w:t>/webpage/</w:t>
      </w:r>
    </w:p>
    <w:p w:rsidR="00DB4E4B" w:rsidRDefault="00DB4E4B" w:rsidP="0069514E">
      <w:r>
        <w:t>Files used to generate the site opening page are:</w:t>
      </w:r>
    </w:p>
    <w:p w:rsidR="00DB4E4B" w:rsidRDefault="00DB4E4B" w:rsidP="0069514E">
      <w:r>
        <w:t>WelcomeMain.htm: bottom right frame</w:t>
      </w:r>
    </w:p>
    <w:p w:rsidR="00DB4E4B" w:rsidRDefault="00DB4E4B" w:rsidP="0069514E">
      <w:r>
        <w:t>NavBar2.htm: left frame</w:t>
      </w:r>
    </w:p>
    <w:p w:rsidR="00DB4E4B" w:rsidRDefault="00DB4E4B" w:rsidP="0069514E">
      <w:r>
        <w:t>Banner.html: contains top banner. (</w:t>
      </w:r>
      <w:proofErr w:type="gramStart"/>
      <w:r>
        <w:t>must</w:t>
      </w:r>
      <w:proofErr w:type="gramEnd"/>
      <w:r>
        <w:t xml:space="preserve"> keep the logos !!!)</w:t>
      </w:r>
    </w:p>
    <w:p w:rsidR="00A82065" w:rsidRDefault="00A82065" w:rsidP="0069514E"/>
    <w:p w:rsidR="00A82065" w:rsidRDefault="00A82065">
      <w:r>
        <w:br w:type="page"/>
      </w:r>
    </w:p>
    <w:p w:rsidR="00A82065" w:rsidRDefault="00A82065" w:rsidP="00A82065">
      <w:pPr>
        <w:jc w:val="center"/>
        <w:rPr>
          <w:b/>
          <w:sz w:val="28"/>
          <w:szCs w:val="28"/>
        </w:rPr>
      </w:pPr>
      <w:r w:rsidRPr="00A82065">
        <w:rPr>
          <w:b/>
          <w:sz w:val="28"/>
          <w:szCs w:val="28"/>
        </w:rPr>
        <w:lastRenderedPageBreak/>
        <w:t>Instructions to access the asilomar webpage</w:t>
      </w:r>
    </w:p>
    <w:p w:rsidR="00A82065" w:rsidRDefault="00A82065" w:rsidP="00A82065"/>
    <w:p w:rsidR="00A82065" w:rsidRDefault="00023A77" w:rsidP="00A82065">
      <w:r>
        <w:t xml:space="preserve">I currently use WS_FTP. Works quite well Please select the file transfer software which you want to use and we will reimburse your </w:t>
      </w:r>
      <w:proofErr w:type="gramStart"/>
      <w:r>
        <w:t>expenses(</w:t>
      </w:r>
      <w:proofErr w:type="gramEnd"/>
      <w:r>
        <w:t>keep receipt and submit to treasurer)  (WS_FTP Professional appears quite good, don’t know whether it is well suited for apple though).</w:t>
      </w:r>
    </w:p>
    <w:p w:rsidR="00023A77" w:rsidRDefault="00023A77" w:rsidP="00A82065"/>
    <w:p w:rsidR="00023A77" w:rsidRDefault="00023A77" w:rsidP="00A82065">
      <w:r>
        <w:t xml:space="preserve">Available at </w:t>
      </w:r>
      <w:hyperlink r:id="rId8" w:history="1">
        <w:r w:rsidRPr="00F0334D">
          <w:rPr>
            <w:rStyle w:val="Hyperlink"/>
          </w:rPr>
          <w:t>http://www.ipswitchft.com/</w:t>
        </w:r>
      </w:hyperlink>
    </w:p>
    <w:p w:rsidR="00023A77" w:rsidRDefault="00023A77" w:rsidP="00A82065"/>
    <w:p w:rsidR="00023A77" w:rsidRDefault="00023A77" w:rsidP="00A82065">
      <w:r>
        <w:t>To access conference website: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23A77" w:rsidTr="00023A77">
        <w:tc>
          <w:tcPr>
            <w:tcW w:w="4428" w:type="dxa"/>
          </w:tcPr>
          <w:p w:rsidR="00023A77" w:rsidRDefault="00023A77" w:rsidP="00A82065">
            <w:r>
              <w:t>Website address</w:t>
            </w:r>
          </w:p>
        </w:tc>
        <w:tc>
          <w:tcPr>
            <w:tcW w:w="4428" w:type="dxa"/>
          </w:tcPr>
          <w:p w:rsidR="00023A77" w:rsidRDefault="00023A77" w:rsidP="00A82065">
            <w:r>
              <w:t>www.asilomarssc.org</w:t>
            </w:r>
          </w:p>
        </w:tc>
      </w:tr>
      <w:tr w:rsidR="00023A77" w:rsidTr="00023A77">
        <w:tc>
          <w:tcPr>
            <w:tcW w:w="4428" w:type="dxa"/>
          </w:tcPr>
          <w:p w:rsidR="00023A77" w:rsidRDefault="00023A77" w:rsidP="00A82065">
            <w:r>
              <w:t>ftp access:</w:t>
            </w:r>
          </w:p>
        </w:tc>
        <w:tc>
          <w:tcPr>
            <w:tcW w:w="4428" w:type="dxa"/>
          </w:tcPr>
          <w:p w:rsidR="00023A77" w:rsidRDefault="00023A77" w:rsidP="00A82065"/>
        </w:tc>
      </w:tr>
      <w:tr w:rsidR="00023A77" w:rsidTr="00023A77">
        <w:tc>
          <w:tcPr>
            <w:tcW w:w="4428" w:type="dxa"/>
          </w:tcPr>
          <w:p w:rsidR="00023A77" w:rsidRDefault="00023A77" w:rsidP="00A82065">
            <w:r>
              <w:t>Pw:</w:t>
            </w:r>
          </w:p>
        </w:tc>
        <w:tc>
          <w:tcPr>
            <w:tcW w:w="4428" w:type="dxa"/>
          </w:tcPr>
          <w:p w:rsidR="00023A77" w:rsidRDefault="00023A77" w:rsidP="00A82065"/>
        </w:tc>
      </w:tr>
      <w:tr w:rsidR="007C06CA" w:rsidTr="00023A77">
        <w:tc>
          <w:tcPr>
            <w:tcW w:w="4428" w:type="dxa"/>
          </w:tcPr>
          <w:p w:rsidR="007C06CA" w:rsidRDefault="007C06CA" w:rsidP="00A82065">
            <w:r>
              <w:t>emchair@asilomarssc.org</w:t>
            </w:r>
          </w:p>
        </w:tc>
        <w:tc>
          <w:tcPr>
            <w:tcW w:w="4428" w:type="dxa"/>
          </w:tcPr>
          <w:p w:rsidR="007C06CA" w:rsidRDefault="007C06CA" w:rsidP="00A82065">
            <w:r>
              <w:t>Pw:</w:t>
            </w:r>
            <w:bookmarkStart w:id="0" w:name="_GoBack"/>
            <w:bookmarkEnd w:id="0"/>
          </w:p>
        </w:tc>
      </w:tr>
    </w:tbl>
    <w:p w:rsidR="00023A77" w:rsidRDefault="00023A77" w:rsidP="00A82065"/>
    <w:p w:rsidR="00023A77" w:rsidRPr="00A82065" w:rsidRDefault="00023A77" w:rsidP="00A82065">
      <w:r w:rsidRPr="00A82065">
        <w:t xml:space="preserve"> </w:t>
      </w:r>
    </w:p>
    <w:p w:rsidR="0069514E" w:rsidRDefault="0069514E" w:rsidP="0069514E"/>
    <w:p w:rsidR="002910BB" w:rsidRDefault="002910BB" w:rsidP="00E70149"/>
    <w:p w:rsidR="002910BB" w:rsidRDefault="002910BB" w:rsidP="00E70149"/>
    <w:p w:rsidR="00E70149" w:rsidRDefault="00E70149" w:rsidP="00E70149"/>
    <w:p w:rsidR="00E70149" w:rsidRDefault="00E70149" w:rsidP="00E70149"/>
    <w:sectPr w:rsidR="00E70149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065" w:rsidRDefault="00A82065" w:rsidP="00A82065">
      <w:r>
        <w:separator/>
      </w:r>
    </w:p>
  </w:endnote>
  <w:endnote w:type="continuationSeparator" w:id="0">
    <w:p w:rsidR="00A82065" w:rsidRDefault="00A82065" w:rsidP="00A8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4735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065" w:rsidRDefault="00A820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6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82065" w:rsidRDefault="00A820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065" w:rsidRDefault="00A82065" w:rsidP="00A82065">
      <w:r>
        <w:separator/>
      </w:r>
    </w:p>
  </w:footnote>
  <w:footnote w:type="continuationSeparator" w:id="0">
    <w:p w:rsidR="00A82065" w:rsidRDefault="00A82065" w:rsidP="00A8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170C"/>
    <w:multiLevelType w:val="hybridMultilevel"/>
    <w:tmpl w:val="A020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F50BE"/>
    <w:multiLevelType w:val="hybridMultilevel"/>
    <w:tmpl w:val="C1A0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49"/>
    <w:rsid w:val="0000033F"/>
    <w:rsid w:val="00000449"/>
    <w:rsid w:val="00000507"/>
    <w:rsid w:val="00000955"/>
    <w:rsid w:val="00000F57"/>
    <w:rsid w:val="00000F96"/>
    <w:rsid w:val="000010A8"/>
    <w:rsid w:val="0000117B"/>
    <w:rsid w:val="00001338"/>
    <w:rsid w:val="0000161C"/>
    <w:rsid w:val="00001B84"/>
    <w:rsid w:val="00001BC8"/>
    <w:rsid w:val="00001E02"/>
    <w:rsid w:val="00001F6F"/>
    <w:rsid w:val="00001FF0"/>
    <w:rsid w:val="00002320"/>
    <w:rsid w:val="00002795"/>
    <w:rsid w:val="00002944"/>
    <w:rsid w:val="00002E1F"/>
    <w:rsid w:val="0000341C"/>
    <w:rsid w:val="000034A4"/>
    <w:rsid w:val="00003763"/>
    <w:rsid w:val="00003D80"/>
    <w:rsid w:val="0000464A"/>
    <w:rsid w:val="00004789"/>
    <w:rsid w:val="00004D3E"/>
    <w:rsid w:val="00006646"/>
    <w:rsid w:val="0000690A"/>
    <w:rsid w:val="00006EA4"/>
    <w:rsid w:val="00007181"/>
    <w:rsid w:val="00007526"/>
    <w:rsid w:val="00007FEC"/>
    <w:rsid w:val="00010795"/>
    <w:rsid w:val="00010843"/>
    <w:rsid w:val="00011700"/>
    <w:rsid w:val="0001170E"/>
    <w:rsid w:val="00011C34"/>
    <w:rsid w:val="00011FE8"/>
    <w:rsid w:val="00012251"/>
    <w:rsid w:val="00012333"/>
    <w:rsid w:val="00012619"/>
    <w:rsid w:val="00012C06"/>
    <w:rsid w:val="000131E4"/>
    <w:rsid w:val="0001353E"/>
    <w:rsid w:val="000135B6"/>
    <w:rsid w:val="00013883"/>
    <w:rsid w:val="00013B93"/>
    <w:rsid w:val="00014356"/>
    <w:rsid w:val="00014B01"/>
    <w:rsid w:val="000151D1"/>
    <w:rsid w:val="00015236"/>
    <w:rsid w:val="00015716"/>
    <w:rsid w:val="00015967"/>
    <w:rsid w:val="00015C97"/>
    <w:rsid w:val="00015EC0"/>
    <w:rsid w:val="0001605A"/>
    <w:rsid w:val="000163B3"/>
    <w:rsid w:val="000164C7"/>
    <w:rsid w:val="000165D4"/>
    <w:rsid w:val="00016B6D"/>
    <w:rsid w:val="00016F1E"/>
    <w:rsid w:val="00016FBC"/>
    <w:rsid w:val="000175C7"/>
    <w:rsid w:val="000175F1"/>
    <w:rsid w:val="00017BC5"/>
    <w:rsid w:val="00017D1F"/>
    <w:rsid w:val="00017D60"/>
    <w:rsid w:val="0002078B"/>
    <w:rsid w:val="000208FA"/>
    <w:rsid w:val="00020E43"/>
    <w:rsid w:val="00020F5A"/>
    <w:rsid w:val="00021668"/>
    <w:rsid w:val="00021C0B"/>
    <w:rsid w:val="00021DED"/>
    <w:rsid w:val="00022032"/>
    <w:rsid w:val="0002272E"/>
    <w:rsid w:val="00022A66"/>
    <w:rsid w:val="00022B9B"/>
    <w:rsid w:val="00022DA8"/>
    <w:rsid w:val="0002304F"/>
    <w:rsid w:val="0002323B"/>
    <w:rsid w:val="00023553"/>
    <w:rsid w:val="000236D6"/>
    <w:rsid w:val="00023A77"/>
    <w:rsid w:val="00023E5F"/>
    <w:rsid w:val="00023F0A"/>
    <w:rsid w:val="0002442D"/>
    <w:rsid w:val="000246D7"/>
    <w:rsid w:val="00025A3D"/>
    <w:rsid w:val="00025AF7"/>
    <w:rsid w:val="000261CF"/>
    <w:rsid w:val="000264EA"/>
    <w:rsid w:val="00026750"/>
    <w:rsid w:val="00026CBA"/>
    <w:rsid w:val="0002703E"/>
    <w:rsid w:val="000270A4"/>
    <w:rsid w:val="00027127"/>
    <w:rsid w:val="00030834"/>
    <w:rsid w:val="000314F3"/>
    <w:rsid w:val="00031553"/>
    <w:rsid w:val="0003155E"/>
    <w:rsid w:val="00031AAC"/>
    <w:rsid w:val="00031C6E"/>
    <w:rsid w:val="0003201E"/>
    <w:rsid w:val="0003207D"/>
    <w:rsid w:val="00032221"/>
    <w:rsid w:val="0003223D"/>
    <w:rsid w:val="000324C4"/>
    <w:rsid w:val="000325DC"/>
    <w:rsid w:val="00032C11"/>
    <w:rsid w:val="00032C92"/>
    <w:rsid w:val="000330D7"/>
    <w:rsid w:val="0003312C"/>
    <w:rsid w:val="000336D1"/>
    <w:rsid w:val="00034FE5"/>
    <w:rsid w:val="00035859"/>
    <w:rsid w:val="00035C96"/>
    <w:rsid w:val="0003626B"/>
    <w:rsid w:val="000362B2"/>
    <w:rsid w:val="0003691A"/>
    <w:rsid w:val="000369D9"/>
    <w:rsid w:val="000373F0"/>
    <w:rsid w:val="000374A1"/>
    <w:rsid w:val="00037674"/>
    <w:rsid w:val="00037867"/>
    <w:rsid w:val="0003787E"/>
    <w:rsid w:val="00037B47"/>
    <w:rsid w:val="00037FD8"/>
    <w:rsid w:val="00040184"/>
    <w:rsid w:val="0004034A"/>
    <w:rsid w:val="000404DC"/>
    <w:rsid w:val="000407A5"/>
    <w:rsid w:val="000408B6"/>
    <w:rsid w:val="00040CEC"/>
    <w:rsid w:val="00040DCC"/>
    <w:rsid w:val="00040E26"/>
    <w:rsid w:val="00041DB2"/>
    <w:rsid w:val="00042543"/>
    <w:rsid w:val="0004275C"/>
    <w:rsid w:val="00042843"/>
    <w:rsid w:val="00042A85"/>
    <w:rsid w:val="00042FA5"/>
    <w:rsid w:val="00043225"/>
    <w:rsid w:val="00043484"/>
    <w:rsid w:val="00043BEB"/>
    <w:rsid w:val="000440F8"/>
    <w:rsid w:val="00044A60"/>
    <w:rsid w:val="00044D98"/>
    <w:rsid w:val="0004520A"/>
    <w:rsid w:val="00045252"/>
    <w:rsid w:val="000456C8"/>
    <w:rsid w:val="0004572D"/>
    <w:rsid w:val="0004573E"/>
    <w:rsid w:val="00045978"/>
    <w:rsid w:val="00045FF4"/>
    <w:rsid w:val="0004643D"/>
    <w:rsid w:val="000466BA"/>
    <w:rsid w:val="00047993"/>
    <w:rsid w:val="0005060A"/>
    <w:rsid w:val="000511F1"/>
    <w:rsid w:val="00051808"/>
    <w:rsid w:val="00051B16"/>
    <w:rsid w:val="00052E68"/>
    <w:rsid w:val="00053060"/>
    <w:rsid w:val="0005387F"/>
    <w:rsid w:val="00053E8E"/>
    <w:rsid w:val="00054061"/>
    <w:rsid w:val="00054176"/>
    <w:rsid w:val="00054FF2"/>
    <w:rsid w:val="00055A56"/>
    <w:rsid w:val="00055C2F"/>
    <w:rsid w:val="000563EC"/>
    <w:rsid w:val="000567BE"/>
    <w:rsid w:val="00056900"/>
    <w:rsid w:val="0005735F"/>
    <w:rsid w:val="00057604"/>
    <w:rsid w:val="00057B5D"/>
    <w:rsid w:val="00057F59"/>
    <w:rsid w:val="000604C0"/>
    <w:rsid w:val="00060A3E"/>
    <w:rsid w:val="00060D5E"/>
    <w:rsid w:val="000616A4"/>
    <w:rsid w:val="00061990"/>
    <w:rsid w:val="00061D4B"/>
    <w:rsid w:val="00061F98"/>
    <w:rsid w:val="00062123"/>
    <w:rsid w:val="000627FD"/>
    <w:rsid w:val="00062816"/>
    <w:rsid w:val="00062C59"/>
    <w:rsid w:val="00062C91"/>
    <w:rsid w:val="00062F6F"/>
    <w:rsid w:val="000631C6"/>
    <w:rsid w:val="000638A4"/>
    <w:rsid w:val="000638F6"/>
    <w:rsid w:val="00063E08"/>
    <w:rsid w:val="0006404C"/>
    <w:rsid w:val="00064775"/>
    <w:rsid w:val="00064B50"/>
    <w:rsid w:val="00064C4A"/>
    <w:rsid w:val="00064DF4"/>
    <w:rsid w:val="0006532A"/>
    <w:rsid w:val="0006553E"/>
    <w:rsid w:val="00066002"/>
    <w:rsid w:val="000661F9"/>
    <w:rsid w:val="0006659D"/>
    <w:rsid w:val="000665F7"/>
    <w:rsid w:val="00066F0F"/>
    <w:rsid w:val="00067E95"/>
    <w:rsid w:val="00067F8B"/>
    <w:rsid w:val="000705B2"/>
    <w:rsid w:val="0007087F"/>
    <w:rsid w:val="0007097E"/>
    <w:rsid w:val="00070F16"/>
    <w:rsid w:val="00071192"/>
    <w:rsid w:val="000719A3"/>
    <w:rsid w:val="000719B0"/>
    <w:rsid w:val="0007294E"/>
    <w:rsid w:val="00072D0B"/>
    <w:rsid w:val="000732F4"/>
    <w:rsid w:val="00073AEB"/>
    <w:rsid w:val="000740B5"/>
    <w:rsid w:val="00074BF8"/>
    <w:rsid w:val="000752F1"/>
    <w:rsid w:val="000754DF"/>
    <w:rsid w:val="00075EDB"/>
    <w:rsid w:val="00075F9C"/>
    <w:rsid w:val="00075FDE"/>
    <w:rsid w:val="00076342"/>
    <w:rsid w:val="00076821"/>
    <w:rsid w:val="000769D2"/>
    <w:rsid w:val="00076C12"/>
    <w:rsid w:val="000774F9"/>
    <w:rsid w:val="00077866"/>
    <w:rsid w:val="00080081"/>
    <w:rsid w:val="00080418"/>
    <w:rsid w:val="00080A72"/>
    <w:rsid w:val="00081082"/>
    <w:rsid w:val="000810BB"/>
    <w:rsid w:val="000816B8"/>
    <w:rsid w:val="000818D0"/>
    <w:rsid w:val="000818FC"/>
    <w:rsid w:val="00081CD7"/>
    <w:rsid w:val="00081E9B"/>
    <w:rsid w:val="00082194"/>
    <w:rsid w:val="000826B0"/>
    <w:rsid w:val="00082B75"/>
    <w:rsid w:val="00083B27"/>
    <w:rsid w:val="00083BCB"/>
    <w:rsid w:val="00084175"/>
    <w:rsid w:val="00084621"/>
    <w:rsid w:val="00084D47"/>
    <w:rsid w:val="00084EBB"/>
    <w:rsid w:val="000850F0"/>
    <w:rsid w:val="00085676"/>
    <w:rsid w:val="000858CE"/>
    <w:rsid w:val="00085B57"/>
    <w:rsid w:val="00085D9E"/>
    <w:rsid w:val="000864D4"/>
    <w:rsid w:val="00086F0E"/>
    <w:rsid w:val="000872A5"/>
    <w:rsid w:val="0008771A"/>
    <w:rsid w:val="0008779E"/>
    <w:rsid w:val="00087DE5"/>
    <w:rsid w:val="000900A8"/>
    <w:rsid w:val="0009013E"/>
    <w:rsid w:val="00090D92"/>
    <w:rsid w:val="000912A8"/>
    <w:rsid w:val="0009161C"/>
    <w:rsid w:val="00091872"/>
    <w:rsid w:val="0009215A"/>
    <w:rsid w:val="00092240"/>
    <w:rsid w:val="000933F6"/>
    <w:rsid w:val="0009360F"/>
    <w:rsid w:val="00093720"/>
    <w:rsid w:val="00093B35"/>
    <w:rsid w:val="00093C23"/>
    <w:rsid w:val="000946BE"/>
    <w:rsid w:val="00094C44"/>
    <w:rsid w:val="00095599"/>
    <w:rsid w:val="00095B50"/>
    <w:rsid w:val="00095DFC"/>
    <w:rsid w:val="00095E3D"/>
    <w:rsid w:val="00095F8D"/>
    <w:rsid w:val="000965AB"/>
    <w:rsid w:val="00096645"/>
    <w:rsid w:val="00096F17"/>
    <w:rsid w:val="00096FA0"/>
    <w:rsid w:val="00097337"/>
    <w:rsid w:val="00097963"/>
    <w:rsid w:val="000979D8"/>
    <w:rsid w:val="000A02FD"/>
    <w:rsid w:val="000A08A3"/>
    <w:rsid w:val="000A0CAA"/>
    <w:rsid w:val="000A0CC3"/>
    <w:rsid w:val="000A1739"/>
    <w:rsid w:val="000A18FA"/>
    <w:rsid w:val="000A23BA"/>
    <w:rsid w:val="000A2DEA"/>
    <w:rsid w:val="000A3295"/>
    <w:rsid w:val="000A3D5E"/>
    <w:rsid w:val="000A4156"/>
    <w:rsid w:val="000A4165"/>
    <w:rsid w:val="000A456C"/>
    <w:rsid w:val="000A5FF2"/>
    <w:rsid w:val="000A62F8"/>
    <w:rsid w:val="000A64C6"/>
    <w:rsid w:val="000A6EAB"/>
    <w:rsid w:val="000A6EEF"/>
    <w:rsid w:val="000A732C"/>
    <w:rsid w:val="000A7B82"/>
    <w:rsid w:val="000B0B12"/>
    <w:rsid w:val="000B139E"/>
    <w:rsid w:val="000B140C"/>
    <w:rsid w:val="000B15F0"/>
    <w:rsid w:val="000B1BE3"/>
    <w:rsid w:val="000B1EA9"/>
    <w:rsid w:val="000B1FA4"/>
    <w:rsid w:val="000B2419"/>
    <w:rsid w:val="000B2617"/>
    <w:rsid w:val="000B27C7"/>
    <w:rsid w:val="000B2AB0"/>
    <w:rsid w:val="000B2C2A"/>
    <w:rsid w:val="000B3019"/>
    <w:rsid w:val="000B3490"/>
    <w:rsid w:val="000B36C2"/>
    <w:rsid w:val="000B3A44"/>
    <w:rsid w:val="000B3D0C"/>
    <w:rsid w:val="000B4035"/>
    <w:rsid w:val="000B4448"/>
    <w:rsid w:val="000B52EE"/>
    <w:rsid w:val="000B566D"/>
    <w:rsid w:val="000B5EFD"/>
    <w:rsid w:val="000B5F85"/>
    <w:rsid w:val="000B62E3"/>
    <w:rsid w:val="000B63B9"/>
    <w:rsid w:val="000B6934"/>
    <w:rsid w:val="000B6EF3"/>
    <w:rsid w:val="000B6F34"/>
    <w:rsid w:val="000B777A"/>
    <w:rsid w:val="000B793A"/>
    <w:rsid w:val="000B79D7"/>
    <w:rsid w:val="000C0066"/>
    <w:rsid w:val="000C0413"/>
    <w:rsid w:val="000C0DD0"/>
    <w:rsid w:val="000C1401"/>
    <w:rsid w:val="000C18DD"/>
    <w:rsid w:val="000C221C"/>
    <w:rsid w:val="000C3191"/>
    <w:rsid w:val="000C3397"/>
    <w:rsid w:val="000C34F7"/>
    <w:rsid w:val="000C3583"/>
    <w:rsid w:val="000C365B"/>
    <w:rsid w:val="000C3CA5"/>
    <w:rsid w:val="000C3DF1"/>
    <w:rsid w:val="000C3FBC"/>
    <w:rsid w:val="000C3FF8"/>
    <w:rsid w:val="000C40EE"/>
    <w:rsid w:val="000C427D"/>
    <w:rsid w:val="000C4AD7"/>
    <w:rsid w:val="000C4D19"/>
    <w:rsid w:val="000C5293"/>
    <w:rsid w:val="000C5A34"/>
    <w:rsid w:val="000C5C13"/>
    <w:rsid w:val="000C61D6"/>
    <w:rsid w:val="000C6321"/>
    <w:rsid w:val="000C6692"/>
    <w:rsid w:val="000C6FF3"/>
    <w:rsid w:val="000C722D"/>
    <w:rsid w:val="000C7CC2"/>
    <w:rsid w:val="000C7CCA"/>
    <w:rsid w:val="000C7E9C"/>
    <w:rsid w:val="000D01E6"/>
    <w:rsid w:val="000D1075"/>
    <w:rsid w:val="000D10AC"/>
    <w:rsid w:val="000D1984"/>
    <w:rsid w:val="000D2682"/>
    <w:rsid w:val="000D28AE"/>
    <w:rsid w:val="000D2911"/>
    <w:rsid w:val="000D2A77"/>
    <w:rsid w:val="000D30BF"/>
    <w:rsid w:val="000D3C5C"/>
    <w:rsid w:val="000D494D"/>
    <w:rsid w:val="000D498C"/>
    <w:rsid w:val="000D580F"/>
    <w:rsid w:val="000D5D09"/>
    <w:rsid w:val="000D5E30"/>
    <w:rsid w:val="000D604D"/>
    <w:rsid w:val="000D6559"/>
    <w:rsid w:val="000D6997"/>
    <w:rsid w:val="000D6B1E"/>
    <w:rsid w:val="000D6CFA"/>
    <w:rsid w:val="000D6E59"/>
    <w:rsid w:val="000D7563"/>
    <w:rsid w:val="000D781F"/>
    <w:rsid w:val="000D7BF8"/>
    <w:rsid w:val="000D7C76"/>
    <w:rsid w:val="000D7E2E"/>
    <w:rsid w:val="000E08E2"/>
    <w:rsid w:val="000E0ECC"/>
    <w:rsid w:val="000E1622"/>
    <w:rsid w:val="000E192D"/>
    <w:rsid w:val="000E19C3"/>
    <w:rsid w:val="000E19C9"/>
    <w:rsid w:val="000E1B89"/>
    <w:rsid w:val="000E23CD"/>
    <w:rsid w:val="000E2742"/>
    <w:rsid w:val="000E2DAA"/>
    <w:rsid w:val="000E2EF0"/>
    <w:rsid w:val="000E32F9"/>
    <w:rsid w:val="000E3EDF"/>
    <w:rsid w:val="000E4230"/>
    <w:rsid w:val="000E4B3B"/>
    <w:rsid w:val="000E4B45"/>
    <w:rsid w:val="000E556A"/>
    <w:rsid w:val="000E5630"/>
    <w:rsid w:val="000E57F8"/>
    <w:rsid w:val="000E5A8E"/>
    <w:rsid w:val="000E5C50"/>
    <w:rsid w:val="000E5C77"/>
    <w:rsid w:val="000E5F0B"/>
    <w:rsid w:val="000E61B0"/>
    <w:rsid w:val="000E6779"/>
    <w:rsid w:val="000E6AC5"/>
    <w:rsid w:val="000E7060"/>
    <w:rsid w:val="000E7103"/>
    <w:rsid w:val="000E73B0"/>
    <w:rsid w:val="000E74C2"/>
    <w:rsid w:val="000F05DD"/>
    <w:rsid w:val="000F0626"/>
    <w:rsid w:val="000F1556"/>
    <w:rsid w:val="000F177F"/>
    <w:rsid w:val="000F1C26"/>
    <w:rsid w:val="000F1FCB"/>
    <w:rsid w:val="000F212A"/>
    <w:rsid w:val="000F25F3"/>
    <w:rsid w:val="000F2B16"/>
    <w:rsid w:val="000F311A"/>
    <w:rsid w:val="000F32F1"/>
    <w:rsid w:val="000F3EFC"/>
    <w:rsid w:val="000F4279"/>
    <w:rsid w:val="000F4500"/>
    <w:rsid w:val="000F4EEC"/>
    <w:rsid w:val="000F4FB3"/>
    <w:rsid w:val="000F51B7"/>
    <w:rsid w:val="000F51EC"/>
    <w:rsid w:val="000F52CD"/>
    <w:rsid w:val="000F5F48"/>
    <w:rsid w:val="000F693F"/>
    <w:rsid w:val="000F771B"/>
    <w:rsid w:val="000F775D"/>
    <w:rsid w:val="00100054"/>
    <w:rsid w:val="00100069"/>
    <w:rsid w:val="0010040A"/>
    <w:rsid w:val="001005FA"/>
    <w:rsid w:val="00100639"/>
    <w:rsid w:val="00100ABF"/>
    <w:rsid w:val="00101015"/>
    <w:rsid w:val="00101B85"/>
    <w:rsid w:val="00101E4F"/>
    <w:rsid w:val="0010214D"/>
    <w:rsid w:val="00102245"/>
    <w:rsid w:val="00102773"/>
    <w:rsid w:val="001028B2"/>
    <w:rsid w:val="00102B33"/>
    <w:rsid w:val="001032A2"/>
    <w:rsid w:val="001033C8"/>
    <w:rsid w:val="00103688"/>
    <w:rsid w:val="001036A9"/>
    <w:rsid w:val="001039FB"/>
    <w:rsid w:val="001044D2"/>
    <w:rsid w:val="001045FD"/>
    <w:rsid w:val="00104699"/>
    <w:rsid w:val="00104A85"/>
    <w:rsid w:val="00104ABF"/>
    <w:rsid w:val="00104D0B"/>
    <w:rsid w:val="00105333"/>
    <w:rsid w:val="0010583E"/>
    <w:rsid w:val="00105E3B"/>
    <w:rsid w:val="0010685A"/>
    <w:rsid w:val="00106F6C"/>
    <w:rsid w:val="00107290"/>
    <w:rsid w:val="001072D5"/>
    <w:rsid w:val="00107A75"/>
    <w:rsid w:val="00107ABC"/>
    <w:rsid w:val="00107B92"/>
    <w:rsid w:val="001105E0"/>
    <w:rsid w:val="001110E2"/>
    <w:rsid w:val="0011124B"/>
    <w:rsid w:val="00111595"/>
    <w:rsid w:val="001116E8"/>
    <w:rsid w:val="0011193B"/>
    <w:rsid w:val="00112088"/>
    <w:rsid w:val="00112112"/>
    <w:rsid w:val="001127ED"/>
    <w:rsid w:val="001128CC"/>
    <w:rsid w:val="00112CCA"/>
    <w:rsid w:val="00112E63"/>
    <w:rsid w:val="001132EB"/>
    <w:rsid w:val="00113B2F"/>
    <w:rsid w:val="00114281"/>
    <w:rsid w:val="00115225"/>
    <w:rsid w:val="00115247"/>
    <w:rsid w:val="00115E15"/>
    <w:rsid w:val="00115F53"/>
    <w:rsid w:val="001163D4"/>
    <w:rsid w:val="001174A0"/>
    <w:rsid w:val="001175B0"/>
    <w:rsid w:val="0011761C"/>
    <w:rsid w:val="00117C72"/>
    <w:rsid w:val="00117D45"/>
    <w:rsid w:val="001203F0"/>
    <w:rsid w:val="00120837"/>
    <w:rsid w:val="0012133A"/>
    <w:rsid w:val="001215BF"/>
    <w:rsid w:val="001216FD"/>
    <w:rsid w:val="00121729"/>
    <w:rsid w:val="00121B11"/>
    <w:rsid w:val="00121D9D"/>
    <w:rsid w:val="00122931"/>
    <w:rsid w:val="00122CFD"/>
    <w:rsid w:val="00122EE1"/>
    <w:rsid w:val="00123787"/>
    <w:rsid w:val="00123A2A"/>
    <w:rsid w:val="00123ABB"/>
    <w:rsid w:val="00123F7D"/>
    <w:rsid w:val="001241E0"/>
    <w:rsid w:val="00124579"/>
    <w:rsid w:val="00124642"/>
    <w:rsid w:val="001247A3"/>
    <w:rsid w:val="00124BC4"/>
    <w:rsid w:val="001252DD"/>
    <w:rsid w:val="0012542A"/>
    <w:rsid w:val="0012557B"/>
    <w:rsid w:val="001258DF"/>
    <w:rsid w:val="0012598F"/>
    <w:rsid w:val="00125C2E"/>
    <w:rsid w:val="00126018"/>
    <w:rsid w:val="0012622E"/>
    <w:rsid w:val="00126501"/>
    <w:rsid w:val="00126EF1"/>
    <w:rsid w:val="0012788F"/>
    <w:rsid w:val="00127981"/>
    <w:rsid w:val="00130637"/>
    <w:rsid w:val="00130AFC"/>
    <w:rsid w:val="00130CCF"/>
    <w:rsid w:val="00131325"/>
    <w:rsid w:val="00131954"/>
    <w:rsid w:val="00131973"/>
    <w:rsid w:val="00131C79"/>
    <w:rsid w:val="00131D09"/>
    <w:rsid w:val="00132B14"/>
    <w:rsid w:val="00132B9B"/>
    <w:rsid w:val="00132E9D"/>
    <w:rsid w:val="00133605"/>
    <w:rsid w:val="00134238"/>
    <w:rsid w:val="0013440A"/>
    <w:rsid w:val="001352F0"/>
    <w:rsid w:val="00135B0D"/>
    <w:rsid w:val="001365DD"/>
    <w:rsid w:val="00136987"/>
    <w:rsid w:val="00136A73"/>
    <w:rsid w:val="00137472"/>
    <w:rsid w:val="001377AA"/>
    <w:rsid w:val="00137A3D"/>
    <w:rsid w:val="00140190"/>
    <w:rsid w:val="001403D6"/>
    <w:rsid w:val="00140C5E"/>
    <w:rsid w:val="00141121"/>
    <w:rsid w:val="001413D8"/>
    <w:rsid w:val="00141EDB"/>
    <w:rsid w:val="0014237C"/>
    <w:rsid w:val="0014272E"/>
    <w:rsid w:val="00142960"/>
    <w:rsid w:val="00142B58"/>
    <w:rsid w:val="00143050"/>
    <w:rsid w:val="001433E1"/>
    <w:rsid w:val="00143661"/>
    <w:rsid w:val="00143943"/>
    <w:rsid w:val="00143A32"/>
    <w:rsid w:val="0014414B"/>
    <w:rsid w:val="00144C3B"/>
    <w:rsid w:val="00144C9F"/>
    <w:rsid w:val="00144E1F"/>
    <w:rsid w:val="0014508D"/>
    <w:rsid w:val="00145FC6"/>
    <w:rsid w:val="00146840"/>
    <w:rsid w:val="00146E0A"/>
    <w:rsid w:val="00146F21"/>
    <w:rsid w:val="00146FFE"/>
    <w:rsid w:val="001470B3"/>
    <w:rsid w:val="00147968"/>
    <w:rsid w:val="001479CF"/>
    <w:rsid w:val="00147D65"/>
    <w:rsid w:val="00147F13"/>
    <w:rsid w:val="0015074B"/>
    <w:rsid w:val="001509C3"/>
    <w:rsid w:val="0015157B"/>
    <w:rsid w:val="0015192E"/>
    <w:rsid w:val="00151EE0"/>
    <w:rsid w:val="0015307C"/>
    <w:rsid w:val="0015315B"/>
    <w:rsid w:val="001533C6"/>
    <w:rsid w:val="0015345B"/>
    <w:rsid w:val="0015352A"/>
    <w:rsid w:val="00153787"/>
    <w:rsid w:val="0015392B"/>
    <w:rsid w:val="001545BB"/>
    <w:rsid w:val="00154D8C"/>
    <w:rsid w:val="00154E06"/>
    <w:rsid w:val="00155390"/>
    <w:rsid w:val="00155849"/>
    <w:rsid w:val="001558F1"/>
    <w:rsid w:val="00155958"/>
    <w:rsid w:val="00155F81"/>
    <w:rsid w:val="001564AB"/>
    <w:rsid w:val="001578B2"/>
    <w:rsid w:val="00157929"/>
    <w:rsid w:val="0015799D"/>
    <w:rsid w:val="00157AD1"/>
    <w:rsid w:val="0016025B"/>
    <w:rsid w:val="00160277"/>
    <w:rsid w:val="0016046A"/>
    <w:rsid w:val="001606D9"/>
    <w:rsid w:val="00160D74"/>
    <w:rsid w:val="00160DA3"/>
    <w:rsid w:val="00161784"/>
    <w:rsid w:val="00161862"/>
    <w:rsid w:val="00161B32"/>
    <w:rsid w:val="00161DDA"/>
    <w:rsid w:val="00161F21"/>
    <w:rsid w:val="0016239C"/>
    <w:rsid w:val="00162751"/>
    <w:rsid w:val="00162FDD"/>
    <w:rsid w:val="00163213"/>
    <w:rsid w:val="0016370E"/>
    <w:rsid w:val="00163768"/>
    <w:rsid w:val="0016449A"/>
    <w:rsid w:val="00164585"/>
    <w:rsid w:val="00164855"/>
    <w:rsid w:val="00164D7D"/>
    <w:rsid w:val="00164DB3"/>
    <w:rsid w:val="00165147"/>
    <w:rsid w:val="00165A91"/>
    <w:rsid w:val="00165C65"/>
    <w:rsid w:val="001667C7"/>
    <w:rsid w:val="00167056"/>
    <w:rsid w:val="00167A44"/>
    <w:rsid w:val="00167C75"/>
    <w:rsid w:val="00167CC1"/>
    <w:rsid w:val="00167FCB"/>
    <w:rsid w:val="0017044E"/>
    <w:rsid w:val="00170520"/>
    <w:rsid w:val="00170E02"/>
    <w:rsid w:val="00170E0B"/>
    <w:rsid w:val="001710CF"/>
    <w:rsid w:val="001713A6"/>
    <w:rsid w:val="00171460"/>
    <w:rsid w:val="001716EC"/>
    <w:rsid w:val="00171EB3"/>
    <w:rsid w:val="00172073"/>
    <w:rsid w:val="001721AF"/>
    <w:rsid w:val="0017270E"/>
    <w:rsid w:val="001730A5"/>
    <w:rsid w:val="00174566"/>
    <w:rsid w:val="001746EA"/>
    <w:rsid w:val="00174D09"/>
    <w:rsid w:val="00174DCD"/>
    <w:rsid w:val="00175041"/>
    <w:rsid w:val="001761EC"/>
    <w:rsid w:val="0017637A"/>
    <w:rsid w:val="0017670C"/>
    <w:rsid w:val="00176D42"/>
    <w:rsid w:val="00176E7A"/>
    <w:rsid w:val="00177430"/>
    <w:rsid w:val="001774D5"/>
    <w:rsid w:val="0017763F"/>
    <w:rsid w:val="0017791A"/>
    <w:rsid w:val="001779E2"/>
    <w:rsid w:val="00177D13"/>
    <w:rsid w:val="001809D8"/>
    <w:rsid w:val="00181535"/>
    <w:rsid w:val="00181792"/>
    <w:rsid w:val="00181F24"/>
    <w:rsid w:val="00182783"/>
    <w:rsid w:val="00182A68"/>
    <w:rsid w:val="00182A85"/>
    <w:rsid w:val="00182A96"/>
    <w:rsid w:val="001833E5"/>
    <w:rsid w:val="00183821"/>
    <w:rsid w:val="001839A8"/>
    <w:rsid w:val="00183C94"/>
    <w:rsid w:val="001844E7"/>
    <w:rsid w:val="00184661"/>
    <w:rsid w:val="00184705"/>
    <w:rsid w:val="00184835"/>
    <w:rsid w:val="00184A7D"/>
    <w:rsid w:val="00184DE8"/>
    <w:rsid w:val="001857BB"/>
    <w:rsid w:val="00185E00"/>
    <w:rsid w:val="00186113"/>
    <w:rsid w:val="001864D3"/>
    <w:rsid w:val="001866D6"/>
    <w:rsid w:val="001869B4"/>
    <w:rsid w:val="00186A29"/>
    <w:rsid w:val="00186BF7"/>
    <w:rsid w:val="00186DD3"/>
    <w:rsid w:val="001872B5"/>
    <w:rsid w:val="00190978"/>
    <w:rsid w:val="00190BCA"/>
    <w:rsid w:val="001914F4"/>
    <w:rsid w:val="001918AD"/>
    <w:rsid w:val="00192044"/>
    <w:rsid w:val="001926DC"/>
    <w:rsid w:val="00192DA8"/>
    <w:rsid w:val="00192E67"/>
    <w:rsid w:val="00192E6B"/>
    <w:rsid w:val="0019307C"/>
    <w:rsid w:val="001930C7"/>
    <w:rsid w:val="00193A8A"/>
    <w:rsid w:val="00193D5C"/>
    <w:rsid w:val="0019462C"/>
    <w:rsid w:val="00194ABF"/>
    <w:rsid w:val="00194D7A"/>
    <w:rsid w:val="00194F91"/>
    <w:rsid w:val="0019509B"/>
    <w:rsid w:val="00195389"/>
    <w:rsid w:val="00195671"/>
    <w:rsid w:val="00195D9C"/>
    <w:rsid w:val="0019641A"/>
    <w:rsid w:val="001964CC"/>
    <w:rsid w:val="00196685"/>
    <w:rsid w:val="00196D43"/>
    <w:rsid w:val="0019766F"/>
    <w:rsid w:val="001977B7"/>
    <w:rsid w:val="00197AB7"/>
    <w:rsid w:val="001A00A1"/>
    <w:rsid w:val="001A00C8"/>
    <w:rsid w:val="001A0480"/>
    <w:rsid w:val="001A09D8"/>
    <w:rsid w:val="001A0CA6"/>
    <w:rsid w:val="001A1191"/>
    <w:rsid w:val="001A15F0"/>
    <w:rsid w:val="001A1ACD"/>
    <w:rsid w:val="001A1C7A"/>
    <w:rsid w:val="001A1DD3"/>
    <w:rsid w:val="001A1E3F"/>
    <w:rsid w:val="001A1EF8"/>
    <w:rsid w:val="001A1FC2"/>
    <w:rsid w:val="001A291E"/>
    <w:rsid w:val="001A292D"/>
    <w:rsid w:val="001A34A4"/>
    <w:rsid w:val="001A3630"/>
    <w:rsid w:val="001A3A69"/>
    <w:rsid w:val="001A3B68"/>
    <w:rsid w:val="001A3BDD"/>
    <w:rsid w:val="001A3EDD"/>
    <w:rsid w:val="001A42CB"/>
    <w:rsid w:val="001A4596"/>
    <w:rsid w:val="001A4642"/>
    <w:rsid w:val="001A46A4"/>
    <w:rsid w:val="001A49DC"/>
    <w:rsid w:val="001A4EB5"/>
    <w:rsid w:val="001A52F8"/>
    <w:rsid w:val="001A5333"/>
    <w:rsid w:val="001A5B53"/>
    <w:rsid w:val="001A5FB0"/>
    <w:rsid w:val="001A64C7"/>
    <w:rsid w:val="001A655F"/>
    <w:rsid w:val="001A662E"/>
    <w:rsid w:val="001A6643"/>
    <w:rsid w:val="001A68DC"/>
    <w:rsid w:val="001A7103"/>
    <w:rsid w:val="001A764E"/>
    <w:rsid w:val="001A7739"/>
    <w:rsid w:val="001A776A"/>
    <w:rsid w:val="001A7E44"/>
    <w:rsid w:val="001B009E"/>
    <w:rsid w:val="001B05B3"/>
    <w:rsid w:val="001B06A0"/>
    <w:rsid w:val="001B096E"/>
    <w:rsid w:val="001B0BB6"/>
    <w:rsid w:val="001B14BA"/>
    <w:rsid w:val="001B215D"/>
    <w:rsid w:val="001B2796"/>
    <w:rsid w:val="001B28DA"/>
    <w:rsid w:val="001B28DD"/>
    <w:rsid w:val="001B342E"/>
    <w:rsid w:val="001B35C1"/>
    <w:rsid w:val="001B3700"/>
    <w:rsid w:val="001B3D9A"/>
    <w:rsid w:val="001B4676"/>
    <w:rsid w:val="001B4911"/>
    <w:rsid w:val="001B4DAB"/>
    <w:rsid w:val="001B5299"/>
    <w:rsid w:val="001B53AF"/>
    <w:rsid w:val="001B547A"/>
    <w:rsid w:val="001B55C8"/>
    <w:rsid w:val="001B5AE9"/>
    <w:rsid w:val="001B6910"/>
    <w:rsid w:val="001B70B6"/>
    <w:rsid w:val="001B7529"/>
    <w:rsid w:val="001B756E"/>
    <w:rsid w:val="001B7676"/>
    <w:rsid w:val="001B7EB2"/>
    <w:rsid w:val="001C00E8"/>
    <w:rsid w:val="001C058F"/>
    <w:rsid w:val="001C0B6E"/>
    <w:rsid w:val="001C1026"/>
    <w:rsid w:val="001C187F"/>
    <w:rsid w:val="001C19A4"/>
    <w:rsid w:val="001C1CA5"/>
    <w:rsid w:val="001C2660"/>
    <w:rsid w:val="001C2CBD"/>
    <w:rsid w:val="001C2D22"/>
    <w:rsid w:val="001C2F29"/>
    <w:rsid w:val="001C3385"/>
    <w:rsid w:val="001C4348"/>
    <w:rsid w:val="001C44D0"/>
    <w:rsid w:val="001C4805"/>
    <w:rsid w:val="001C4F03"/>
    <w:rsid w:val="001C54AA"/>
    <w:rsid w:val="001C5C79"/>
    <w:rsid w:val="001C60DD"/>
    <w:rsid w:val="001C623F"/>
    <w:rsid w:val="001C6510"/>
    <w:rsid w:val="001C67B6"/>
    <w:rsid w:val="001C6B02"/>
    <w:rsid w:val="001C6CC1"/>
    <w:rsid w:val="001C6E8A"/>
    <w:rsid w:val="001C6FA4"/>
    <w:rsid w:val="001C768B"/>
    <w:rsid w:val="001C7715"/>
    <w:rsid w:val="001C7DF9"/>
    <w:rsid w:val="001C7EE1"/>
    <w:rsid w:val="001D0464"/>
    <w:rsid w:val="001D07BD"/>
    <w:rsid w:val="001D084A"/>
    <w:rsid w:val="001D0A34"/>
    <w:rsid w:val="001D0D13"/>
    <w:rsid w:val="001D0F1C"/>
    <w:rsid w:val="001D111D"/>
    <w:rsid w:val="001D12CF"/>
    <w:rsid w:val="001D1303"/>
    <w:rsid w:val="001D18A6"/>
    <w:rsid w:val="001D2709"/>
    <w:rsid w:val="001D2889"/>
    <w:rsid w:val="001D2A7B"/>
    <w:rsid w:val="001D2C2E"/>
    <w:rsid w:val="001D2EF0"/>
    <w:rsid w:val="001D33B3"/>
    <w:rsid w:val="001D3466"/>
    <w:rsid w:val="001D4193"/>
    <w:rsid w:val="001D4395"/>
    <w:rsid w:val="001D4B1C"/>
    <w:rsid w:val="001D4CD0"/>
    <w:rsid w:val="001D50B2"/>
    <w:rsid w:val="001D5142"/>
    <w:rsid w:val="001D53B0"/>
    <w:rsid w:val="001D651F"/>
    <w:rsid w:val="001D6872"/>
    <w:rsid w:val="001D6928"/>
    <w:rsid w:val="001D71C0"/>
    <w:rsid w:val="001D730A"/>
    <w:rsid w:val="001D768B"/>
    <w:rsid w:val="001D7832"/>
    <w:rsid w:val="001D799B"/>
    <w:rsid w:val="001D7C3D"/>
    <w:rsid w:val="001E04B3"/>
    <w:rsid w:val="001E04F9"/>
    <w:rsid w:val="001E075D"/>
    <w:rsid w:val="001E0F91"/>
    <w:rsid w:val="001E0FFD"/>
    <w:rsid w:val="001E11CA"/>
    <w:rsid w:val="001E1450"/>
    <w:rsid w:val="001E1685"/>
    <w:rsid w:val="001E177C"/>
    <w:rsid w:val="001E23AF"/>
    <w:rsid w:val="001E24C1"/>
    <w:rsid w:val="001E25E4"/>
    <w:rsid w:val="001E27CE"/>
    <w:rsid w:val="001E2929"/>
    <w:rsid w:val="001E2A8C"/>
    <w:rsid w:val="001E2AE4"/>
    <w:rsid w:val="001E2B3F"/>
    <w:rsid w:val="001E3768"/>
    <w:rsid w:val="001E3793"/>
    <w:rsid w:val="001E392C"/>
    <w:rsid w:val="001E3BBD"/>
    <w:rsid w:val="001E3E3B"/>
    <w:rsid w:val="001E4AA7"/>
    <w:rsid w:val="001E4B80"/>
    <w:rsid w:val="001E4B8D"/>
    <w:rsid w:val="001E4C4B"/>
    <w:rsid w:val="001E4EED"/>
    <w:rsid w:val="001E5222"/>
    <w:rsid w:val="001E5361"/>
    <w:rsid w:val="001E5CFE"/>
    <w:rsid w:val="001E6BCE"/>
    <w:rsid w:val="001E7BA3"/>
    <w:rsid w:val="001E7C27"/>
    <w:rsid w:val="001E7E29"/>
    <w:rsid w:val="001E7FC8"/>
    <w:rsid w:val="001E7FE3"/>
    <w:rsid w:val="001F0022"/>
    <w:rsid w:val="001F0682"/>
    <w:rsid w:val="001F0753"/>
    <w:rsid w:val="001F0C05"/>
    <w:rsid w:val="001F1D17"/>
    <w:rsid w:val="001F2225"/>
    <w:rsid w:val="001F283E"/>
    <w:rsid w:val="001F2A2F"/>
    <w:rsid w:val="001F2B14"/>
    <w:rsid w:val="001F2FD6"/>
    <w:rsid w:val="001F38F1"/>
    <w:rsid w:val="001F39D6"/>
    <w:rsid w:val="001F3BA6"/>
    <w:rsid w:val="001F3C47"/>
    <w:rsid w:val="001F41CC"/>
    <w:rsid w:val="001F4728"/>
    <w:rsid w:val="001F510D"/>
    <w:rsid w:val="001F5DCC"/>
    <w:rsid w:val="001F63EF"/>
    <w:rsid w:val="001F6851"/>
    <w:rsid w:val="001F6ACB"/>
    <w:rsid w:val="001F6B24"/>
    <w:rsid w:val="001F75D3"/>
    <w:rsid w:val="001F78C4"/>
    <w:rsid w:val="001F7AEB"/>
    <w:rsid w:val="001F7CEB"/>
    <w:rsid w:val="001F7DF2"/>
    <w:rsid w:val="001F7FC9"/>
    <w:rsid w:val="00200185"/>
    <w:rsid w:val="00200278"/>
    <w:rsid w:val="002002D2"/>
    <w:rsid w:val="002003E0"/>
    <w:rsid w:val="00200465"/>
    <w:rsid w:val="00200ADB"/>
    <w:rsid w:val="00200B6F"/>
    <w:rsid w:val="00200EC1"/>
    <w:rsid w:val="002012A3"/>
    <w:rsid w:val="00201901"/>
    <w:rsid w:val="00201EDF"/>
    <w:rsid w:val="00202181"/>
    <w:rsid w:val="00202EA3"/>
    <w:rsid w:val="00202EAC"/>
    <w:rsid w:val="00202F3E"/>
    <w:rsid w:val="0020318A"/>
    <w:rsid w:val="002038C7"/>
    <w:rsid w:val="00203E60"/>
    <w:rsid w:val="00204327"/>
    <w:rsid w:val="00204C73"/>
    <w:rsid w:val="002055A0"/>
    <w:rsid w:val="00205709"/>
    <w:rsid w:val="00205CA1"/>
    <w:rsid w:val="002060E4"/>
    <w:rsid w:val="00206275"/>
    <w:rsid w:val="0020638A"/>
    <w:rsid w:val="00206DB5"/>
    <w:rsid w:val="002073A6"/>
    <w:rsid w:val="00207644"/>
    <w:rsid w:val="00207B57"/>
    <w:rsid w:val="00207D84"/>
    <w:rsid w:val="00207E04"/>
    <w:rsid w:val="00207F3D"/>
    <w:rsid w:val="00210534"/>
    <w:rsid w:val="00210753"/>
    <w:rsid w:val="002109B9"/>
    <w:rsid w:val="00210BDC"/>
    <w:rsid w:val="00210CBC"/>
    <w:rsid w:val="0021132F"/>
    <w:rsid w:val="002116F8"/>
    <w:rsid w:val="00211958"/>
    <w:rsid w:val="00211C27"/>
    <w:rsid w:val="00211C5E"/>
    <w:rsid w:val="00211D0B"/>
    <w:rsid w:val="002121D0"/>
    <w:rsid w:val="002134B9"/>
    <w:rsid w:val="00213884"/>
    <w:rsid w:val="002138DB"/>
    <w:rsid w:val="00214535"/>
    <w:rsid w:val="00214726"/>
    <w:rsid w:val="00214C40"/>
    <w:rsid w:val="00214EB0"/>
    <w:rsid w:val="00215411"/>
    <w:rsid w:val="002154E3"/>
    <w:rsid w:val="00215935"/>
    <w:rsid w:val="00215956"/>
    <w:rsid w:val="002159C1"/>
    <w:rsid w:val="00215FA2"/>
    <w:rsid w:val="00216134"/>
    <w:rsid w:val="00216C07"/>
    <w:rsid w:val="00216D09"/>
    <w:rsid w:val="0021763A"/>
    <w:rsid w:val="0021764D"/>
    <w:rsid w:val="00217B9E"/>
    <w:rsid w:val="00217D55"/>
    <w:rsid w:val="00217DB5"/>
    <w:rsid w:val="00220176"/>
    <w:rsid w:val="002203BE"/>
    <w:rsid w:val="00220D0A"/>
    <w:rsid w:val="00221837"/>
    <w:rsid w:val="00221C8F"/>
    <w:rsid w:val="00221EF3"/>
    <w:rsid w:val="002223E1"/>
    <w:rsid w:val="002225AD"/>
    <w:rsid w:val="00223079"/>
    <w:rsid w:val="00223630"/>
    <w:rsid w:val="00223674"/>
    <w:rsid w:val="00223696"/>
    <w:rsid w:val="00223AA8"/>
    <w:rsid w:val="00223B4C"/>
    <w:rsid w:val="00223ED6"/>
    <w:rsid w:val="002248F8"/>
    <w:rsid w:val="00224A6D"/>
    <w:rsid w:val="00224D30"/>
    <w:rsid w:val="002257F1"/>
    <w:rsid w:val="00225970"/>
    <w:rsid w:val="00225C72"/>
    <w:rsid w:val="00225CDB"/>
    <w:rsid w:val="002267FA"/>
    <w:rsid w:val="00226914"/>
    <w:rsid w:val="00226B76"/>
    <w:rsid w:val="00226CA4"/>
    <w:rsid w:val="00227C68"/>
    <w:rsid w:val="00230662"/>
    <w:rsid w:val="00230ABA"/>
    <w:rsid w:val="00230BC4"/>
    <w:rsid w:val="00230ECE"/>
    <w:rsid w:val="00230EFF"/>
    <w:rsid w:val="0023146D"/>
    <w:rsid w:val="00231BDA"/>
    <w:rsid w:val="00231C42"/>
    <w:rsid w:val="00231CA8"/>
    <w:rsid w:val="00231CBE"/>
    <w:rsid w:val="00231D58"/>
    <w:rsid w:val="002321C3"/>
    <w:rsid w:val="00232C65"/>
    <w:rsid w:val="0023344B"/>
    <w:rsid w:val="002335A4"/>
    <w:rsid w:val="002338E0"/>
    <w:rsid w:val="00233C6A"/>
    <w:rsid w:val="00233F0F"/>
    <w:rsid w:val="0023438E"/>
    <w:rsid w:val="002347FF"/>
    <w:rsid w:val="00234C38"/>
    <w:rsid w:val="0023515B"/>
    <w:rsid w:val="002358E0"/>
    <w:rsid w:val="00235BD3"/>
    <w:rsid w:val="002362BC"/>
    <w:rsid w:val="0023653E"/>
    <w:rsid w:val="00236578"/>
    <w:rsid w:val="00237172"/>
    <w:rsid w:val="0023726C"/>
    <w:rsid w:val="00237370"/>
    <w:rsid w:val="00237869"/>
    <w:rsid w:val="00240059"/>
    <w:rsid w:val="00240208"/>
    <w:rsid w:val="0024062F"/>
    <w:rsid w:val="00240810"/>
    <w:rsid w:val="002408B9"/>
    <w:rsid w:val="002408C5"/>
    <w:rsid w:val="00241977"/>
    <w:rsid w:val="00241A20"/>
    <w:rsid w:val="00241D8D"/>
    <w:rsid w:val="00241EF1"/>
    <w:rsid w:val="00241F01"/>
    <w:rsid w:val="00242231"/>
    <w:rsid w:val="002422AF"/>
    <w:rsid w:val="00242452"/>
    <w:rsid w:val="0024368A"/>
    <w:rsid w:val="00243EC2"/>
    <w:rsid w:val="002440D9"/>
    <w:rsid w:val="00244384"/>
    <w:rsid w:val="002444F8"/>
    <w:rsid w:val="00244552"/>
    <w:rsid w:val="00244721"/>
    <w:rsid w:val="0024558E"/>
    <w:rsid w:val="002458E7"/>
    <w:rsid w:val="00245AC8"/>
    <w:rsid w:val="00246279"/>
    <w:rsid w:val="00246E73"/>
    <w:rsid w:val="0024721F"/>
    <w:rsid w:val="00250079"/>
    <w:rsid w:val="002510B0"/>
    <w:rsid w:val="00251514"/>
    <w:rsid w:val="00251610"/>
    <w:rsid w:val="00251776"/>
    <w:rsid w:val="0025197D"/>
    <w:rsid w:val="00251B69"/>
    <w:rsid w:val="0025216B"/>
    <w:rsid w:val="002524E5"/>
    <w:rsid w:val="00252FB3"/>
    <w:rsid w:val="002545D7"/>
    <w:rsid w:val="00254C4F"/>
    <w:rsid w:val="00254E0B"/>
    <w:rsid w:val="00254F5D"/>
    <w:rsid w:val="00255098"/>
    <w:rsid w:val="002551B5"/>
    <w:rsid w:val="00255969"/>
    <w:rsid w:val="00255A9E"/>
    <w:rsid w:val="00256B07"/>
    <w:rsid w:val="002570B7"/>
    <w:rsid w:val="00257A3C"/>
    <w:rsid w:val="00257D10"/>
    <w:rsid w:val="0026008E"/>
    <w:rsid w:val="00260263"/>
    <w:rsid w:val="002606B9"/>
    <w:rsid w:val="002608D9"/>
    <w:rsid w:val="00261543"/>
    <w:rsid w:val="00261775"/>
    <w:rsid w:val="00261C41"/>
    <w:rsid w:val="00262A2A"/>
    <w:rsid w:val="00262EF0"/>
    <w:rsid w:val="00262F58"/>
    <w:rsid w:val="0026360E"/>
    <w:rsid w:val="00263EFC"/>
    <w:rsid w:val="00263F0A"/>
    <w:rsid w:val="002641FF"/>
    <w:rsid w:val="00264689"/>
    <w:rsid w:val="002647EA"/>
    <w:rsid w:val="00264800"/>
    <w:rsid w:val="00264900"/>
    <w:rsid w:val="00264C41"/>
    <w:rsid w:val="002652C0"/>
    <w:rsid w:val="002652CB"/>
    <w:rsid w:val="00265A04"/>
    <w:rsid w:val="00265A61"/>
    <w:rsid w:val="00265E04"/>
    <w:rsid w:val="00265F06"/>
    <w:rsid w:val="00265F12"/>
    <w:rsid w:val="00266006"/>
    <w:rsid w:val="00266010"/>
    <w:rsid w:val="00266364"/>
    <w:rsid w:val="00266BDD"/>
    <w:rsid w:val="00266CC6"/>
    <w:rsid w:val="002670BE"/>
    <w:rsid w:val="00267321"/>
    <w:rsid w:val="00270414"/>
    <w:rsid w:val="00270596"/>
    <w:rsid w:val="002709CC"/>
    <w:rsid w:val="00270E96"/>
    <w:rsid w:val="0027153C"/>
    <w:rsid w:val="00271577"/>
    <w:rsid w:val="00271F45"/>
    <w:rsid w:val="00272819"/>
    <w:rsid w:val="00272A97"/>
    <w:rsid w:val="00272B56"/>
    <w:rsid w:val="00272CA0"/>
    <w:rsid w:val="00273681"/>
    <w:rsid w:val="00273741"/>
    <w:rsid w:val="00273AAE"/>
    <w:rsid w:val="00273C58"/>
    <w:rsid w:val="00273D2B"/>
    <w:rsid w:val="00273F92"/>
    <w:rsid w:val="00274A3E"/>
    <w:rsid w:val="00274B19"/>
    <w:rsid w:val="00274D08"/>
    <w:rsid w:val="00274D10"/>
    <w:rsid w:val="00274F6D"/>
    <w:rsid w:val="002751AD"/>
    <w:rsid w:val="0027587D"/>
    <w:rsid w:val="002758A1"/>
    <w:rsid w:val="00276116"/>
    <w:rsid w:val="00276293"/>
    <w:rsid w:val="0027639D"/>
    <w:rsid w:val="00276529"/>
    <w:rsid w:val="00276678"/>
    <w:rsid w:val="00276A87"/>
    <w:rsid w:val="002776C4"/>
    <w:rsid w:val="00277CB4"/>
    <w:rsid w:val="00277D0E"/>
    <w:rsid w:val="00280502"/>
    <w:rsid w:val="002807EE"/>
    <w:rsid w:val="00280B26"/>
    <w:rsid w:val="002810D6"/>
    <w:rsid w:val="00281173"/>
    <w:rsid w:val="00281506"/>
    <w:rsid w:val="00281A66"/>
    <w:rsid w:val="00281C20"/>
    <w:rsid w:val="00281C71"/>
    <w:rsid w:val="00282481"/>
    <w:rsid w:val="00282AC6"/>
    <w:rsid w:val="00282E68"/>
    <w:rsid w:val="00283025"/>
    <w:rsid w:val="00283957"/>
    <w:rsid w:val="00283E2A"/>
    <w:rsid w:val="00284012"/>
    <w:rsid w:val="002840E0"/>
    <w:rsid w:val="00284657"/>
    <w:rsid w:val="00284BC9"/>
    <w:rsid w:val="00284CBB"/>
    <w:rsid w:val="00284E3C"/>
    <w:rsid w:val="002852B1"/>
    <w:rsid w:val="00285A71"/>
    <w:rsid w:val="002862BB"/>
    <w:rsid w:val="00286653"/>
    <w:rsid w:val="00286760"/>
    <w:rsid w:val="002867D4"/>
    <w:rsid w:val="002869F5"/>
    <w:rsid w:val="00287479"/>
    <w:rsid w:val="00287874"/>
    <w:rsid w:val="00287A91"/>
    <w:rsid w:val="002900E8"/>
    <w:rsid w:val="00290B96"/>
    <w:rsid w:val="00290E88"/>
    <w:rsid w:val="00290F3C"/>
    <w:rsid w:val="002910BB"/>
    <w:rsid w:val="002911B5"/>
    <w:rsid w:val="0029128D"/>
    <w:rsid w:val="00291466"/>
    <w:rsid w:val="00291B7A"/>
    <w:rsid w:val="00291CD6"/>
    <w:rsid w:val="00291D1C"/>
    <w:rsid w:val="00291E3E"/>
    <w:rsid w:val="00291EC3"/>
    <w:rsid w:val="00292394"/>
    <w:rsid w:val="00292523"/>
    <w:rsid w:val="00292C8C"/>
    <w:rsid w:val="0029352D"/>
    <w:rsid w:val="0029376D"/>
    <w:rsid w:val="002938EE"/>
    <w:rsid w:val="0029437C"/>
    <w:rsid w:val="00294A4B"/>
    <w:rsid w:val="00294D0E"/>
    <w:rsid w:val="0029538A"/>
    <w:rsid w:val="002956F0"/>
    <w:rsid w:val="00295EC7"/>
    <w:rsid w:val="00295F14"/>
    <w:rsid w:val="00296192"/>
    <w:rsid w:val="002961DB"/>
    <w:rsid w:val="00296537"/>
    <w:rsid w:val="00296C62"/>
    <w:rsid w:val="00296FEC"/>
    <w:rsid w:val="0029706F"/>
    <w:rsid w:val="0029766B"/>
    <w:rsid w:val="00297AE5"/>
    <w:rsid w:val="00297E11"/>
    <w:rsid w:val="002A0363"/>
    <w:rsid w:val="002A0595"/>
    <w:rsid w:val="002A06A8"/>
    <w:rsid w:val="002A118B"/>
    <w:rsid w:val="002A11A6"/>
    <w:rsid w:val="002A177A"/>
    <w:rsid w:val="002A18D6"/>
    <w:rsid w:val="002A2659"/>
    <w:rsid w:val="002A36D3"/>
    <w:rsid w:val="002A3B6C"/>
    <w:rsid w:val="002A421D"/>
    <w:rsid w:val="002A4423"/>
    <w:rsid w:val="002A44E7"/>
    <w:rsid w:val="002A4C06"/>
    <w:rsid w:val="002A4DC8"/>
    <w:rsid w:val="002A4E25"/>
    <w:rsid w:val="002A4E9E"/>
    <w:rsid w:val="002A506E"/>
    <w:rsid w:val="002A58BE"/>
    <w:rsid w:val="002A59A7"/>
    <w:rsid w:val="002A5D26"/>
    <w:rsid w:val="002A5DCC"/>
    <w:rsid w:val="002A748E"/>
    <w:rsid w:val="002A7726"/>
    <w:rsid w:val="002A7785"/>
    <w:rsid w:val="002A785B"/>
    <w:rsid w:val="002A7A50"/>
    <w:rsid w:val="002A7D3D"/>
    <w:rsid w:val="002A7F4D"/>
    <w:rsid w:val="002B00CD"/>
    <w:rsid w:val="002B0471"/>
    <w:rsid w:val="002B07B8"/>
    <w:rsid w:val="002B0A36"/>
    <w:rsid w:val="002B10C7"/>
    <w:rsid w:val="002B1BC6"/>
    <w:rsid w:val="002B1BEB"/>
    <w:rsid w:val="002B255F"/>
    <w:rsid w:val="002B26DC"/>
    <w:rsid w:val="002B2B75"/>
    <w:rsid w:val="002B34DE"/>
    <w:rsid w:val="002B37A1"/>
    <w:rsid w:val="002B3980"/>
    <w:rsid w:val="002B3F0E"/>
    <w:rsid w:val="002B4397"/>
    <w:rsid w:val="002B4452"/>
    <w:rsid w:val="002B44C6"/>
    <w:rsid w:val="002B4885"/>
    <w:rsid w:val="002B4910"/>
    <w:rsid w:val="002B4BDB"/>
    <w:rsid w:val="002B4D0A"/>
    <w:rsid w:val="002B5708"/>
    <w:rsid w:val="002B59E7"/>
    <w:rsid w:val="002B5C46"/>
    <w:rsid w:val="002B621C"/>
    <w:rsid w:val="002B635B"/>
    <w:rsid w:val="002B664E"/>
    <w:rsid w:val="002B68A1"/>
    <w:rsid w:val="002B6FB5"/>
    <w:rsid w:val="002B70BA"/>
    <w:rsid w:val="002B738E"/>
    <w:rsid w:val="002B73EE"/>
    <w:rsid w:val="002B7683"/>
    <w:rsid w:val="002C032C"/>
    <w:rsid w:val="002C0631"/>
    <w:rsid w:val="002C0CFD"/>
    <w:rsid w:val="002C0E8D"/>
    <w:rsid w:val="002C1623"/>
    <w:rsid w:val="002C1D3D"/>
    <w:rsid w:val="002C1D5E"/>
    <w:rsid w:val="002C1E33"/>
    <w:rsid w:val="002C25BE"/>
    <w:rsid w:val="002C27F4"/>
    <w:rsid w:val="002C2A60"/>
    <w:rsid w:val="002C2ACA"/>
    <w:rsid w:val="002C2BCB"/>
    <w:rsid w:val="002C2D56"/>
    <w:rsid w:val="002C2ED2"/>
    <w:rsid w:val="002C398B"/>
    <w:rsid w:val="002C3F27"/>
    <w:rsid w:val="002C41FD"/>
    <w:rsid w:val="002C4366"/>
    <w:rsid w:val="002C44B5"/>
    <w:rsid w:val="002C4955"/>
    <w:rsid w:val="002C4CC5"/>
    <w:rsid w:val="002C4EB9"/>
    <w:rsid w:val="002C53F2"/>
    <w:rsid w:val="002C578D"/>
    <w:rsid w:val="002C5BCA"/>
    <w:rsid w:val="002C5DF5"/>
    <w:rsid w:val="002C5E69"/>
    <w:rsid w:val="002C6B6F"/>
    <w:rsid w:val="002C6C1B"/>
    <w:rsid w:val="002C74EC"/>
    <w:rsid w:val="002C75A1"/>
    <w:rsid w:val="002C79CB"/>
    <w:rsid w:val="002C7AE1"/>
    <w:rsid w:val="002C7C0F"/>
    <w:rsid w:val="002D029C"/>
    <w:rsid w:val="002D045C"/>
    <w:rsid w:val="002D0A73"/>
    <w:rsid w:val="002D0BBE"/>
    <w:rsid w:val="002D1F0F"/>
    <w:rsid w:val="002D27F4"/>
    <w:rsid w:val="002D28B2"/>
    <w:rsid w:val="002D2A19"/>
    <w:rsid w:val="002D2C35"/>
    <w:rsid w:val="002D3019"/>
    <w:rsid w:val="002D3054"/>
    <w:rsid w:val="002D30F5"/>
    <w:rsid w:val="002D3190"/>
    <w:rsid w:val="002D3705"/>
    <w:rsid w:val="002D3F51"/>
    <w:rsid w:val="002D40BB"/>
    <w:rsid w:val="002D4278"/>
    <w:rsid w:val="002D4807"/>
    <w:rsid w:val="002D4DF9"/>
    <w:rsid w:val="002D50CE"/>
    <w:rsid w:val="002D5277"/>
    <w:rsid w:val="002D59F1"/>
    <w:rsid w:val="002D5FE7"/>
    <w:rsid w:val="002D6257"/>
    <w:rsid w:val="002D67FD"/>
    <w:rsid w:val="002D6904"/>
    <w:rsid w:val="002D7BC7"/>
    <w:rsid w:val="002D7C90"/>
    <w:rsid w:val="002D7CE2"/>
    <w:rsid w:val="002D7E8B"/>
    <w:rsid w:val="002E02E9"/>
    <w:rsid w:val="002E0EB8"/>
    <w:rsid w:val="002E0F0C"/>
    <w:rsid w:val="002E102C"/>
    <w:rsid w:val="002E13A5"/>
    <w:rsid w:val="002E13C7"/>
    <w:rsid w:val="002E1889"/>
    <w:rsid w:val="002E201D"/>
    <w:rsid w:val="002E25DE"/>
    <w:rsid w:val="002E29AD"/>
    <w:rsid w:val="002E2FD8"/>
    <w:rsid w:val="002E30BB"/>
    <w:rsid w:val="002E3FDB"/>
    <w:rsid w:val="002E4233"/>
    <w:rsid w:val="002E4582"/>
    <w:rsid w:val="002E45BE"/>
    <w:rsid w:val="002E492C"/>
    <w:rsid w:val="002E5213"/>
    <w:rsid w:val="002E52B8"/>
    <w:rsid w:val="002E554C"/>
    <w:rsid w:val="002E55EF"/>
    <w:rsid w:val="002E57A0"/>
    <w:rsid w:val="002E5B63"/>
    <w:rsid w:val="002E5BC2"/>
    <w:rsid w:val="002E5DA1"/>
    <w:rsid w:val="002E5F3C"/>
    <w:rsid w:val="002E5F5E"/>
    <w:rsid w:val="002E63FF"/>
    <w:rsid w:val="002E6742"/>
    <w:rsid w:val="002E771D"/>
    <w:rsid w:val="002E7745"/>
    <w:rsid w:val="002E7768"/>
    <w:rsid w:val="002E7865"/>
    <w:rsid w:val="002E78FB"/>
    <w:rsid w:val="002E795E"/>
    <w:rsid w:val="002E7CB9"/>
    <w:rsid w:val="002F0303"/>
    <w:rsid w:val="002F05DB"/>
    <w:rsid w:val="002F06BB"/>
    <w:rsid w:val="002F0C05"/>
    <w:rsid w:val="002F19C1"/>
    <w:rsid w:val="002F1CCD"/>
    <w:rsid w:val="002F1D7F"/>
    <w:rsid w:val="002F2E3B"/>
    <w:rsid w:val="002F3078"/>
    <w:rsid w:val="002F400D"/>
    <w:rsid w:val="002F4017"/>
    <w:rsid w:val="002F4945"/>
    <w:rsid w:val="002F49A6"/>
    <w:rsid w:val="002F500F"/>
    <w:rsid w:val="002F6267"/>
    <w:rsid w:val="002F6C44"/>
    <w:rsid w:val="002F6D09"/>
    <w:rsid w:val="002F7003"/>
    <w:rsid w:val="002F740D"/>
    <w:rsid w:val="00300E05"/>
    <w:rsid w:val="00300F26"/>
    <w:rsid w:val="003015EE"/>
    <w:rsid w:val="003017F1"/>
    <w:rsid w:val="00301B9A"/>
    <w:rsid w:val="00301CAC"/>
    <w:rsid w:val="003022FC"/>
    <w:rsid w:val="00302D2D"/>
    <w:rsid w:val="003039EE"/>
    <w:rsid w:val="00304176"/>
    <w:rsid w:val="00304442"/>
    <w:rsid w:val="003046B3"/>
    <w:rsid w:val="00304A2A"/>
    <w:rsid w:val="00304C62"/>
    <w:rsid w:val="0030526D"/>
    <w:rsid w:val="00306163"/>
    <w:rsid w:val="00306B67"/>
    <w:rsid w:val="00306BDE"/>
    <w:rsid w:val="00306BE9"/>
    <w:rsid w:val="00307839"/>
    <w:rsid w:val="003079A5"/>
    <w:rsid w:val="00307D2D"/>
    <w:rsid w:val="003100E6"/>
    <w:rsid w:val="003105A7"/>
    <w:rsid w:val="00310607"/>
    <w:rsid w:val="00310871"/>
    <w:rsid w:val="00311422"/>
    <w:rsid w:val="003117FB"/>
    <w:rsid w:val="00311FC7"/>
    <w:rsid w:val="003141AF"/>
    <w:rsid w:val="00314356"/>
    <w:rsid w:val="00315369"/>
    <w:rsid w:val="00315D18"/>
    <w:rsid w:val="00315E26"/>
    <w:rsid w:val="00316073"/>
    <w:rsid w:val="003161E8"/>
    <w:rsid w:val="0031646F"/>
    <w:rsid w:val="00317135"/>
    <w:rsid w:val="00317213"/>
    <w:rsid w:val="00317846"/>
    <w:rsid w:val="00317DE5"/>
    <w:rsid w:val="00317EA4"/>
    <w:rsid w:val="003200EB"/>
    <w:rsid w:val="003210EA"/>
    <w:rsid w:val="00321112"/>
    <w:rsid w:val="00321162"/>
    <w:rsid w:val="003219BF"/>
    <w:rsid w:val="0032282C"/>
    <w:rsid w:val="0032284A"/>
    <w:rsid w:val="003231CC"/>
    <w:rsid w:val="003232AE"/>
    <w:rsid w:val="0032332F"/>
    <w:rsid w:val="00323357"/>
    <w:rsid w:val="00324055"/>
    <w:rsid w:val="003242BA"/>
    <w:rsid w:val="003242E0"/>
    <w:rsid w:val="003243CD"/>
    <w:rsid w:val="00324536"/>
    <w:rsid w:val="003246FF"/>
    <w:rsid w:val="0032474E"/>
    <w:rsid w:val="00324C8A"/>
    <w:rsid w:val="00325738"/>
    <w:rsid w:val="00325D75"/>
    <w:rsid w:val="00325FCF"/>
    <w:rsid w:val="003265D0"/>
    <w:rsid w:val="003268EE"/>
    <w:rsid w:val="00326ECD"/>
    <w:rsid w:val="00327D57"/>
    <w:rsid w:val="00330053"/>
    <w:rsid w:val="003301CD"/>
    <w:rsid w:val="003311FA"/>
    <w:rsid w:val="00331471"/>
    <w:rsid w:val="0033196D"/>
    <w:rsid w:val="00331A4A"/>
    <w:rsid w:val="00332D37"/>
    <w:rsid w:val="00333043"/>
    <w:rsid w:val="00333234"/>
    <w:rsid w:val="00333E04"/>
    <w:rsid w:val="00334076"/>
    <w:rsid w:val="003345FC"/>
    <w:rsid w:val="0033461F"/>
    <w:rsid w:val="003349BB"/>
    <w:rsid w:val="00334A2E"/>
    <w:rsid w:val="003356D9"/>
    <w:rsid w:val="00335E2F"/>
    <w:rsid w:val="00335EEC"/>
    <w:rsid w:val="00336093"/>
    <w:rsid w:val="00336598"/>
    <w:rsid w:val="0033680A"/>
    <w:rsid w:val="00336898"/>
    <w:rsid w:val="00336910"/>
    <w:rsid w:val="00336971"/>
    <w:rsid w:val="00336B0E"/>
    <w:rsid w:val="00336F7D"/>
    <w:rsid w:val="00337309"/>
    <w:rsid w:val="00337F6D"/>
    <w:rsid w:val="00340370"/>
    <w:rsid w:val="003406A6"/>
    <w:rsid w:val="0034089D"/>
    <w:rsid w:val="00340B01"/>
    <w:rsid w:val="00340B59"/>
    <w:rsid w:val="00340C72"/>
    <w:rsid w:val="0034158E"/>
    <w:rsid w:val="00341850"/>
    <w:rsid w:val="00341FE7"/>
    <w:rsid w:val="003420F0"/>
    <w:rsid w:val="003424AF"/>
    <w:rsid w:val="0034284B"/>
    <w:rsid w:val="003434AE"/>
    <w:rsid w:val="00343BBB"/>
    <w:rsid w:val="00343D43"/>
    <w:rsid w:val="0034410B"/>
    <w:rsid w:val="003444E7"/>
    <w:rsid w:val="00344830"/>
    <w:rsid w:val="00344889"/>
    <w:rsid w:val="00344F9D"/>
    <w:rsid w:val="0034591E"/>
    <w:rsid w:val="0034594A"/>
    <w:rsid w:val="003459C4"/>
    <w:rsid w:val="00345BA1"/>
    <w:rsid w:val="00345EDD"/>
    <w:rsid w:val="00346140"/>
    <w:rsid w:val="0034655A"/>
    <w:rsid w:val="003468BB"/>
    <w:rsid w:val="00347C59"/>
    <w:rsid w:val="003508AE"/>
    <w:rsid w:val="00350911"/>
    <w:rsid w:val="00350B8C"/>
    <w:rsid w:val="003512E3"/>
    <w:rsid w:val="003513CC"/>
    <w:rsid w:val="00351C4C"/>
    <w:rsid w:val="00352239"/>
    <w:rsid w:val="00352968"/>
    <w:rsid w:val="00352ABC"/>
    <w:rsid w:val="00352D60"/>
    <w:rsid w:val="0035326B"/>
    <w:rsid w:val="00353763"/>
    <w:rsid w:val="00353BF6"/>
    <w:rsid w:val="00353EB5"/>
    <w:rsid w:val="003540EF"/>
    <w:rsid w:val="00354496"/>
    <w:rsid w:val="00354646"/>
    <w:rsid w:val="00354C1B"/>
    <w:rsid w:val="00354CBD"/>
    <w:rsid w:val="00354E31"/>
    <w:rsid w:val="003550E7"/>
    <w:rsid w:val="00356412"/>
    <w:rsid w:val="00356863"/>
    <w:rsid w:val="00356B74"/>
    <w:rsid w:val="003571F3"/>
    <w:rsid w:val="00357332"/>
    <w:rsid w:val="00357498"/>
    <w:rsid w:val="0035760C"/>
    <w:rsid w:val="00357AF2"/>
    <w:rsid w:val="0036064C"/>
    <w:rsid w:val="003606B6"/>
    <w:rsid w:val="00360B72"/>
    <w:rsid w:val="00360F3A"/>
    <w:rsid w:val="003614D4"/>
    <w:rsid w:val="00361A8D"/>
    <w:rsid w:val="00361B3B"/>
    <w:rsid w:val="00361E10"/>
    <w:rsid w:val="00361EB1"/>
    <w:rsid w:val="00361EC1"/>
    <w:rsid w:val="00362211"/>
    <w:rsid w:val="00362F18"/>
    <w:rsid w:val="00362F82"/>
    <w:rsid w:val="00362F8D"/>
    <w:rsid w:val="003638AC"/>
    <w:rsid w:val="00363D82"/>
    <w:rsid w:val="003640F7"/>
    <w:rsid w:val="003646F1"/>
    <w:rsid w:val="0036479D"/>
    <w:rsid w:val="0036527C"/>
    <w:rsid w:val="0036557A"/>
    <w:rsid w:val="00366901"/>
    <w:rsid w:val="003670C9"/>
    <w:rsid w:val="003677E4"/>
    <w:rsid w:val="00370291"/>
    <w:rsid w:val="0037036B"/>
    <w:rsid w:val="003705BF"/>
    <w:rsid w:val="003710DA"/>
    <w:rsid w:val="0037128A"/>
    <w:rsid w:val="003724CF"/>
    <w:rsid w:val="003729BA"/>
    <w:rsid w:val="00372EE5"/>
    <w:rsid w:val="00373027"/>
    <w:rsid w:val="003733F8"/>
    <w:rsid w:val="00374AAD"/>
    <w:rsid w:val="00374B23"/>
    <w:rsid w:val="00375A5A"/>
    <w:rsid w:val="00375D2E"/>
    <w:rsid w:val="00375F2E"/>
    <w:rsid w:val="00377BA2"/>
    <w:rsid w:val="00377C39"/>
    <w:rsid w:val="0038014C"/>
    <w:rsid w:val="003801FF"/>
    <w:rsid w:val="00380500"/>
    <w:rsid w:val="0038054D"/>
    <w:rsid w:val="0038059C"/>
    <w:rsid w:val="00380D5B"/>
    <w:rsid w:val="003811E3"/>
    <w:rsid w:val="00381294"/>
    <w:rsid w:val="00381A7E"/>
    <w:rsid w:val="00381C3E"/>
    <w:rsid w:val="00381CB7"/>
    <w:rsid w:val="00382169"/>
    <w:rsid w:val="0038284B"/>
    <w:rsid w:val="00382CAC"/>
    <w:rsid w:val="0038314F"/>
    <w:rsid w:val="00383430"/>
    <w:rsid w:val="00383DCD"/>
    <w:rsid w:val="0038419D"/>
    <w:rsid w:val="00385338"/>
    <w:rsid w:val="0038556C"/>
    <w:rsid w:val="00385AE2"/>
    <w:rsid w:val="003866AF"/>
    <w:rsid w:val="00386978"/>
    <w:rsid w:val="003869D5"/>
    <w:rsid w:val="003870D7"/>
    <w:rsid w:val="003872C9"/>
    <w:rsid w:val="0038755C"/>
    <w:rsid w:val="003878C3"/>
    <w:rsid w:val="003878C5"/>
    <w:rsid w:val="00387D0B"/>
    <w:rsid w:val="00387F13"/>
    <w:rsid w:val="00390401"/>
    <w:rsid w:val="0039090A"/>
    <w:rsid w:val="00390A3D"/>
    <w:rsid w:val="0039166D"/>
    <w:rsid w:val="00391738"/>
    <w:rsid w:val="00392468"/>
    <w:rsid w:val="00392586"/>
    <w:rsid w:val="00392AA7"/>
    <w:rsid w:val="00392DFB"/>
    <w:rsid w:val="0039368A"/>
    <w:rsid w:val="00393754"/>
    <w:rsid w:val="00393E98"/>
    <w:rsid w:val="0039497F"/>
    <w:rsid w:val="00394F64"/>
    <w:rsid w:val="0039505E"/>
    <w:rsid w:val="00395215"/>
    <w:rsid w:val="0039555F"/>
    <w:rsid w:val="00395841"/>
    <w:rsid w:val="00395859"/>
    <w:rsid w:val="00396173"/>
    <w:rsid w:val="00396340"/>
    <w:rsid w:val="00396597"/>
    <w:rsid w:val="0039669F"/>
    <w:rsid w:val="00396B33"/>
    <w:rsid w:val="0039736E"/>
    <w:rsid w:val="003973B0"/>
    <w:rsid w:val="00397763"/>
    <w:rsid w:val="00397799"/>
    <w:rsid w:val="00397867"/>
    <w:rsid w:val="00397E1E"/>
    <w:rsid w:val="003A0236"/>
    <w:rsid w:val="003A0465"/>
    <w:rsid w:val="003A0C7B"/>
    <w:rsid w:val="003A1277"/>
    <w:rsid w:val="003A1754"/>
    <w:rsid w:val="003A17D6"/>
    <w:rsid w:val="003A20A4"/>
    <w:rsid w:val="003A27BC"/>
    <w:rsid w:val="003A2B95"/>
    <w:rsid w:val="003A2C64"/>
    <w:rsid w:val="003A3254"/>
    <w:rsid w:val="003A33D1"/>
    <w:rsid w:val="003A372D"/>
    <w:rsid w:val="003A37BD"/>
    <w:rsid w:val="003A38CB"/>
    <w:rsid w:val="003A3905"/>
    <w:rsid w:val="003A3CDD"/>
    <w:rsid w:val="003A41C4"/>
    <w:rsid w:val="003A4339"/>
    <w:rsid w:val="003A481A"/>
    <w:rsid w:val="003A4A3B"/>
    <w:rsid w:val="003A57BE"/>
    <w:rsid w:val="003A57C1"/>
    <w:rsid w:val="003A5AE5"/>
    <w:rsid w:val="003A5D8B"/>
    <w:rsid w:val="003A5DBA"/>
    <w:rsid w:val="003A6A99"/>
    <w:rsid w:val="003A6CA6"/>
    <w:rsid w:val="003A6CB8"/>
    <w:rsid w:val="003A71D7"/>
    <w:rsid w:val="003B03AB"/>
    <w:rsid w:val="003B07D9"/>
    <w:rsid w:val="003B09C5"/>
    <w:rsid w:val="003B0D5B"/>
    <w:rsid w:val="003B103A"/>
    <w:rsid w:val="003B11ED"/>
    <w:rsid w:val="003B14C7"/>
    <w:rsid w:val="003B15BB"/>
    <w:rsid w:val="003B1879"/>
    <w:rsid w:val="003B18EF"/>
    <w:rsid w:val="003B1DDC"/>
    <w:rsid w:val="003B2032"/>
    <w:rsid w:val="003B2050"/>
    <w:rsid w:val="003B2AB2"/>
    <w:rsid w:val="003B33A4"/>
    <w:rsid w:val="003B4095"/>
    <w:rsid w:val="003B4424"/>
    <w:rsid w:val="003B4578"/>
    <w:rsid w:val="003B47D2"/>
    <w:rsid w:val="003B51C4"/>
    <w:rsid w:val="003B5D3D"/>
    <w:rsid w:val="003B5F06"/>
    <w:rsid w:val="003B5FF0"/>
    <w:rsid w:val="003B653B"/>
    <w:rsid w:val="003B66AE"/>
    <w:rsid w:val="003B6FB3"/>
    <w:rsid w:val="003B7189"/>
    <w:rsid w:val="003B72F3"/>
    <w:rsid w:val="003B734F"/>
    <w:rsid w:val="003B7578"/>
    <w:rsid w:val="003B75B4"/>
    <w:rsid w:val="003B76E6"/>
    <w:rsid w:val="003B7D16"/>
    <w:rsid w:val="003B7D6C"/>
    <w:rsid w:val="003C0169"/>
    <w:rsid w:val="003C02AF"/>
    <w:rsid w:val="003C0608"/>
    <w:rsid w:val="003C0EA1"/>
    <w:rsid w:val="003C0F3E"/>
    <w:rsid w:val="003C1318"/>
    <w:rsid w:val="003C17AE"/>
    <w:rsid w:val="003C1B61"/>
    <w:rsid w:val="003C1B9E"/>
    <w:rsid w:val="003C2376"/>
    <w:rsid w:val="003C2EEC"/>
    <w:rsid w:val="003C32D5"/>
    <w:rsid w:val="003C35EC"/>
    <w:rsid w:val="003C4567"/>
    <w:rsid w:val="003C479B"/>
    <w:rsid w:val="003C490D"/>
    <w:rsid w:val="003C4D18"/>
    <w:rsid w:val="003C57D0"/>
    <w:rsid w:val="003C5B25"/>
    <w:rsid w:val="003C5F8F"/>
    <w:rsid w:val="003C60DE"/>
    <w:rsid w:val="003C6E57"/>
    <w:rsid w:val="003C7199"/>
    <w:rsid w:val="003C72D1"/>
    <w:rsid w:val="003C7878"/>
    <w:rsid w:val="003C78C3"/>
    <w:rsid w:val="003C7963"/>
    <w:rsid w:val="003C7BEF"/>
    <w:rsid w:val="003C7C53"/>
    <w:rsid w:val="003C7E5D"/>
    <w:rsid w:val="003D00FD"/>
    <w:rsid w:val="003D01C6"/>
    <w:rsid w:val="003D0AAF"/>
    <w:rsid w:val="003D0EB2"/>
    <w:rsid w:val="003D1118"/>
    <w:rsid w:val="003D12B6"/>
    <w:rsid w:val="003D186E"/>
    <w:rsid w:val="003D1D00"/>
    <w:rsid w:val="003D1E1B"/>
    <w:rsid w:val="003D2375"/>
    <w:rsid w:val="003D2490"/>
    <w:rsid w:val="003D254B"/>
    <w:rsid w:val="003D2B3E"/>
    <w:rsid w:val="003D31B6"/>
    <w:rsid w:val="003D373F"/>
    <w:rsid w:val="003D3929"/>
    <w:rsid w:val="003D3CC6"/>
    <w:rsid w:val="003D3D01"/>
    <w:rsid w:val="003D4031"/>
    <w:rsid w:val="003D4404"/>
    <w:rsid w:val="003D4EDA"/>
    <w:rsid w:val="003D5089"/>
    <w:rsid w:val="003D55F0"/>
    <w:rsid w:val="003D579C"/>
    <w:rsid w:val="003D5B32"/>
    <w:rsid w:val="003D5E66"/>
    <w:rsid w:val="003D5F99"/>
    <w:rsid w:val="003D6240"/>
    <w:rsid w:val="003D6247"/>
    <w:rsid w:val="003D64CF"/>
    <w:rsid w:val="003D652C"/>
    <w:rsid w:val="003D6EE8"/>
    <w:rsid w:val="003D742E"/>
    <w:rsid w:val="003D7B47"/>
    <w:rsid w:val="003E01BB"/>
    <w:rsid w:val="003E024F"/>
    <w:rsid w:val="003E08CD"/>
    <w:rsid w:val="003E0B6C"/>
    <w:rsid w:val="003E0C74"/>
    <w:rsid w:val="003E0C9E"/>
    <w:rsid w:val="003E0D6D"/>
    <w:rsid w:val="003E1294"/>
    <w:rsid w:val="003E1728"/>
    <w:rsid w:val="003E1779"/>
    <w:rsid w:val="003E1B95"/>
    <w:rsid w:val="003E3230"/>
    <w:rsid w:val="003E37E3"/>
    <w:rsid w:val="003E3F6E"/>
    <w:rsid w:val="003E41C4"/>
    <w:rsid w:val="003E42D6"/>
    <w:rsid w:val="003E4636"/>
    <w:rsid w:val="003E4B81"/>
    <w:rsid w:val="003E4C48"/>
    <w:rsid w:val="003E4D52"/>
    <w:rsid w:val="003E4E9C"/>
    <w:rsid w:val="003E50C4"/>
    <w:rsid w:val="003E5208"/>
    <w:rsid w:val="003E5C2E"/>
    <w:rsid w:val="003E62C3"/>
    <w:rsid w:val="003E7F75"/>
    <w:rsid w:val="003E7FAB"/>
    <w:rsid w:val="003F00C3"/>
    <w:rsid w:val="003F02F1"/>
    <w:rsid w:val="003F0DD7"/>
    <w:rsid w:val="003F1326"/>
    <w:rsid w:val="003F13A9"/>
    <w:rsid w:val="003F1DBF"/>
    <w:rsid w:val="003F1EB2"/>
    <w:rsid w:val="003F1F9F"/>
    <w:rsid w:val="003F2E2C"/>
    <w:rsid w:val="003F2EDD"/>
    <w:rsid w:val="003F2EF1"/>
    <w:rsid w:val="003F2F0D"/>
    <w:rsid w:val="003F3459"/>
    <w:rsid w:val="003F398F"/>
    <w:rsid w:val="003F3E3D"/>
    <w:rsid w:val="003F43FA"/>
    <w:rsid w:val="003F4411"/>
    <w:rsid w:val="003F4957"/>
    <w:rsid w:val="003F4B23"/>
    <w:rsid w:val="003F5780"/>
    <w:rsid w:val="003F5832"/>
    <w:rsid w:val="003F5875"/>
    <w:rsid w:val="003F5A63"/>
    <w:rsid w:val="003F5E79"/>
    <w:rsid w:val="003F612F"/>
    <w:rsid w:val="003F648C"/>
    <w:rsid w:val="003F6A5E"/>
    <w:rsid w:val="003F6DD2"/>
    <w:rsid w:val="003F6DF4"/>
    <w:rsid w:val="003F7388"/>
    <w:rsid w:val="003F77FB"/>
    <w:rsid w:val="003F7B38"/>
    <w:rsid w:val="003F7BDE"/>
    <w:rsid w:val="003F7C11"/>
    <w:rsid w:val="003F7C1B"/>
    <w:rsid w:val="003F7F53"/>
    <w:rsid w:val="003F7F7F"/>
    <w:rsid w:val="0040038E"/>
    <w:rsid w:val="00400597"/>
    <w:rsid w:val="00400AFB"/>
    <w:rsid w:val="00400FEA"/>
    <w:rsid w:val="0040142F"/>
    <w:rsid w:val="0040182E"/>
    <w:rsid w:val="00402726"/>
    <w:rsid w:val="00402E29"/>
    <w:rsid w:val="0040301D"/>
    <w:rsid w:val="004031E1"/>
    <w:rsid w:val="004046B2"/>
    <w:rsid w:val="00404A29"/>
    <w:rsid w:val="004057FF"/>
    <w:rsid w:val="00405931"/>
    <w:rsid w:val="004059A5"/>
    <w:rsid w:val="00405A09"/>
    <w:rsid w:val="00405C76"/>
    <w:rsid w:val="004066B3"/>
    <w:rsid w:val="0040690A"/>
    <w:rsid w:val="00406A5F"/>
    <w:rsid w:val="00407685"/>
    <w:rsid w:val="00407C60"/>
    <w:rsid w:val="0041098C"/>
    <w:rsid w:val="00411906"/>
    <w:rsid w:val="0041255C"/>
    <w:rsid w:val="0041327A"/>
    <w:rsid w:val="004133E4"/>
    <w:rsid w:val="00413BE4"/>
    <w:rsid w:val="00414427"/>
    <w:rsid w:val="004144CD"/>
    <w:rsid w:val="00414E48"/>
    <w:rsid w:val="0041596C"/>
    <w:rsid w:val="00415C0F"/>
    <w:rsid w:val="00415C44"/>
    <w:rsid w:val="00415CB4"/>
    <w:rsid w:val="00415EE3"/>
    <w:rsid w:val="00416179"/>
    <w:rsid w:val="00416910"/>
    <w:rsid w:val="00416BFF"/>
    <w:rsid w:val="00416DC6"/>
    <w:rsid w:val="00417443"/>
    <w:rsid w:val="00417EF0"/>
    <w:rsid w:val="00417FFA"/>
    <w:rsid w:val="00420583"/>
    <w:rsid w:val="00420A15"/>
    <w:rsid w:val="00421794"/>
    <w:rsid w:val="00421F3C"/>
    <w:rsid w:val="00422473"/>
    <w:rsid w:val="00422830"/>
    <w:rsid w:val="00422888"/>
    <w:rsid w:val="004239FC"/>
    <w:rsid w:val="004249C2"/>
    <w:rsid w:val="00424A29"/>
    <w:rsid w:val="0042564B"/>
    <w:rsid w:val="00425CBA"/>
    <w:rsid w:val="00426918"/>
    <w:rsid w:val="00427124"/>
    <w:rsid w:val="00427C39"/>
    <w:rsid w:val="00427C42"/>
    <w:rsid w:val="00427D3D"/>
    <w:rsid w:val="00427FD9"/>
    <w:rsid w:val="00430700"/>
    <w:rsid w:val="0043107E"/>
    <w:rsid w:val="00431B36"/>
    <w:rsid w:val="00431C2F"/>
    <w:rsid w:val="004324F4"/>
    <w:rsid w:val="00432689"/>
    <w:rsid w:val="00433413"/>
    <w:rsid w:val="00433CC6"/>
    <w:rsid w:val="00433F7D"/>
    <w:rsid w:val="004340F8"/>
    <w:rsid w:val="004347A4"/>
    <w:rsid w:val="00434955"/>
    <w:rsid w:val="0043504C"/>
    <w:rsid w:val="004352E8"/>
    <w:rsid w:val="00435585"/>
    <w:rsid w:val="00435B8F"/>
    <w:rsid w:val="0043614D"/>
    <w:rsid w:val="00436773"/>
    <w:rsid w:val="00436789"/>
    <w:rsid w:val="004367BC"/>
    <w:rsid w:val="00436882"/>
    <w:rsid w:val="004369AE"/>
    <w:rsid w:val="00436B31"/>
    <w:rsid w:val="00436FDD"/>
    <w:rsid w:val="0043795A"/>
    <w:rsid w:val="00437FFA"/>
    <w:rsid w:val="00440C4A"/>
    <w:rsid w:val="00441181"/>
    <w:rsid w:val="00441688"/>
    <w:rsid w:val="00441AD1"/>
    <w:rsid w:val="00441CE4"/>
    <w:rsid w:val="00441D93"/>
    <w:rsid w:val="00441F92"/>
    <w:rsid w:val="004421C1"/>
    <w:rsid w:val="0044238D"/>
    <w:rsid w:val="00442EFC"/>
    <w:rsid w:val="004433B4"/>
    <w:rsid w:val="00443A4D"/>
    <w:rsid w:val="00443BD9"/>
    <w:rsid w:val="00443E6D"/>
    <w:rsid w:val="004443C8"/>
    <w:rsid w:val="004459C4"/>
    <w:rsid w:val="00445B60"/>
    <w:rsid w:val="00445C2C"/>
    <w:rsid w:val="004461E7"/>
    <w:rsid w:val="004463AB"/>
    <w:rsid w:val="0044648E"/>
    <w:rsid w:val="0044698B"/>
    <w:rsid w:val="00446A9A"/>
    <w:rsid w:val="00446DEA"/>
    <w:rsid w:val="0044723E"/>
    <w:rsid w:val="004474FC"/>
    <w:rsid w:val="004508C1"/>
    <w:rsid w:val="004514AA"/>
    <w:rsid w:val="004515FF"/>
    <w:rsid w:val="004526AE"/>
    <w:rsid w:val="0045296F"/>
    <w:rsid w:val="0045297C"/>
    <w:rsid w:val="00452BC0"/>
    <w:rsid w:val="00452D5C"/>
    <w:rsid w:val="00452E01"/>
    <w:rsid w:val="004530E1"/>
    <w:rsid w:val="0045383E"/>
    <w:rsid w:val="00453B23"/>
    <w:rsid w:val="00453C39"/>
    <w:rsid w:val="00454105"/>
    <w:rsid w:val="004541A5"/>
    <w:rsid w:val="004548D0"/>
    <w:rsid w:val="00454CA4"/>
    <w:rsid w:val="00454F22"/>
    <w:rsid w:val="0045548D"/>
    <w:rsid w:val="0045557D"/>
    <w:rsid w:val="00455A5C"/>
    <w:rsid w:val="0045683B"/>
    <w:rsid w:val="00457285"/>
    <w:rsid w:val="004573A0"/>
    <w:rsid w:val="004575AB"/>
    <w:rsid w:val="00457810"/>
    <w:rsid w:val="00457C88"/>
    <w:rsid w:val="00460007"/>
    <w:rsid w:val="004605B5"/>
    <w:rsid w:val="00460852"/>
    <w:rsid w:val="00460C68"/>
    <w:rsid w:val="00460DFD"/>
    <w:rsid w:val="0046113E"/>
    <w:rsid w:val="00461494"/>
    <w:rsid w:val="00461B9D"/>
    <w:rsid w:val="00461CCA"/>
    <w:rsid w:val="00461CEF"/>
    <w:rsid w:val="00461F03"/>
    <w:rsid w:val="00461F7B"/>
    <w:rsid w:val="00462111"/>
    <w:rsid w:val="00462771"/>
    <w:rsid w:val="00462CBF"/>
    <w:rsid w:val="00462F2D"/>
    <w:rsid w:val="0046342D"/>
    <w:rsid w:val="0046356D"/>
    <w:rsid w:val="00464124"/>
    <w:rsid w:val="0046481D"/>
    <w:rsid w:val="00465C36"/>
    <w:rsid w:val="00465DC7"/>
    <w:rsid w:val="00465FC9"/>
    <w:rsid w:val="004664A6"/>
    <w:rsid w:val="00466D38"/>
    <w:rsid w:val="00467854"/>
    <w:rsid w:val="00467EC1"/>
    <w:rsid w:val="004701CB"/>
    <w:rsid w:val="0047070A"/>
    <w:rsid w:val="004709EC"/>
    <w:rsid w:val="00471248"/>
    <w:rsid w:val="0047184F"/>
    <w:rsid w:val="0047197F"/>
    <w:rsid w:val="00471AF1"/>
    <w:rsid w:val="00471C0F"/>
    <w:rsid w:val="0047223B"/>
    <w:rsid w:val="00472C32"/>
    <w:rsid w:val="0047318D"/>
    <w:rsid w:val="004732D8"/>
    <w:rsid w:val="00473C88"/>
    <w:rsid w:val="0047409A"/>
    <w:rsid w:val="00474104"/>
    <w:rsid w:val="004743AC"/>
    <w:rsid w:val="00474B5B"/>
    <w:rsid w:val="00474E65"/>
    <w:rsid w:val="00474F53"/>
    <w:rsid w:val="00474F71"/>
    <w:rsid w:val="004767CF"/>
    <w:rsid w:val="00476A6A"/>
    <w:rsid w:val="00476AB5"/>
    <w:rsid w:val="00476C4C"/>
    <w:rsid w:val="00477F30"/>
    <w:rsid w:val="00480019"/>
    <w:rsid w:val="00480190"/>
    <w:rsid w:val="00480EDB"/>
    <w:rsid w:val="0048113A"/>
    <w:rsid w:val="004818A7"/>
    <w:rsid w:val="004818EE"/>
    <w:rsid w:val="00481B1A"/>
    <w:rsid w:val="004820E1"/>
    <w:rsid w:val="00482101"/>
    <w:rsid w:val="004825D2"/>
    <w:rsid w:val="00482BE0"/>
    <w:rsid w:val="00483263"/>
    <w:rsid w:val="00483707"/>
    <w:rsid w:val="00483716"/>
    <w:rsid w:val="00484242"/>
    <w:rsid w:val="00484726"/>
    <w:rsid w:val="00484798"/>
    <w:rsid w:val="00484A7A"/>
    <w:rsid w:val="004851C4"/>
    <w:rsid w:val="004854E4"/>
    <w:rsid w:val="0048568D"/>
    <w:rsid w:val="0048569B"/>
    <w:rsid w:val="00485A3B"/>
    <w:rsid w:val="0048698E"/>
    <w:rsid w:val="00486C1B"/>
    <w:rsid w:val="00487031"/>
    <w:rsid w:val="004871C6"/>
    <w:rsid w:val="004872B9"/>
    <w:rsid w:val="0048748C"/>
    <w:rsid w:val="00487B30"/>
    <w:rsid w:val="0049026F"/>
    <w:rsid w:val="00490E0F"/>
    <w:rsid w:val="004913E4"/>
    <w:rsid w:val="00491B09"/>
    <w:rsid w:val="004922E1"/>
    <w:rsid w:val="004926CB"/>
    <w:rsid w:val="0049273C"/>
    <w:rsid w:val="00492A28"/>
    <w:rsid w:val="00492C65"/>
    <w:rsid w:val="00492D07"/>
    <w:rsid w:val="00493019"/>
    <w:rsid w:val="004932A6"/>
    <w:rsid w:val="00493436"/>
    <w:rsid w:val="00493565"/>
    <w:rsid w:val="0049358E"/>
    <w:rsid w:val="00493D8B"/>
    <w:rsid w:val="00494781"/>
    <w:rsid w:val="004947DA"/>
    <w:rsid w:val="00494A3D"/>
    <w:rsid w:val="00494ACF"/>
    <w:rsid w:val="00494B1F"/>
    <w:rsid w:val="00494F06"/>
    <w:rsid w:val="00494FDA"/>
    <w:rsid w:val="0049532A"/>
    <w:rsid w:val="00495715"/>
    <w:rsid w:val="004957CB"/>
    <w:rsid w:val="00495A2B"/>
    <w:rsid w:val="00495D65"/>
    <w:rsid w:val="0049671D"/>
    <w:rsid w:val="004967B9"/>
    <w:rsid w:val="00497116"/>
    <w:rsid w:val="00497491"/>
    <w:rsid w:val="00497B4C"/>
    <w:rsid w:val="004A0071"/>
    <w:rsid w:val="004A01A2"/>
    <w:rsid w:val="004A0683"/>
    <w:rsid w:val="004A06EA"/>
    <w:rsid w:val="004A08C2"/>
    <w:rsid w:val="004A09EA"/>
    <w:rsid w:val="004A0F9F"/>
    <w:rsid w:val="004A16A7"/>
    <w:rsid w:val="004A1EBE"/>
    <w:rsid w:val="004A260C"/>
    <w:rsid w:val="004A29BE"/>
    <w:rsid w:val="004A2AC8"/>
    <w:rsid w:val="004A2D27"/>
    <w:rsid w:val="004A2ECA"/>
    <w:rsid w:val="004A39FE"/>
    <w:rsid w:val="004A3B5D"/>
    <w:rsid w:val="004A3D34"/>
    <w:rsid w:val="004A3DC0"/>
    <w:rsid w:val="004A3EF3"/>
    <w:rsid w:val="004A405B"/>
    <w:rsid w:val="004A4A22"/>
    <w:rsid w:val="004A4DD6"/>
    <w:rsid w:val="004A51D5"/>
    <w:rsid w:val="004A51E5"/>
    <w:rsid w:val="004A5670"/>
    <w:rsid w:val="004A580E"/>
    <w:rsid w:val="004A5C93"/>
    <w:rsid w:val="004A7869"/>
    <w:rsid w:val="004A7D7E"/>
    <w:rsid w:val="004A7F1E"/>
    <w:rsid w:val="004B0485"/>
    <w:rsid w:val="004B06C5"/>
    <w:rsid w:val="004B0834"/>
    <w:rsid w:val="004B08DA"/>
    <w:rsid w:val="004B0C39"/>
    <w:rsid w:val="004B121E"/>
    <w:rsid w:val="004B1E9D"/>
    <w:rsid w:val="004B2049"/>
    <w:rsid w:val="004B34E3"/>
    <w:rsid w:val="004B37C3"/>
    <w:rsid w:val="004B3B11"/>
    <w:rsid w:val="004B401C"/>
    <w:rsid w:val="004B43AA"/>
    <w:rsid w:val="004B45F7"/>
    <w:rsid w:val="004B4A56"/>
    <w:rsid w:val="004B5C74"/>
    <w:rsid w:val="004B5DEC"/>
    <w:rsid w:val="004B5E61"/>
    <w:rsid w:val="004B61A4"/>
    <w:rsid w:val="004B67E2"/>
    <w:rsid w:val="004B6A9B"/>
    <w:rsid w:val="004B6F7A"/>
    <w:rsid w:val="004B733C"/>
    <w:rsid w:val="004B74FC"/>
    <w:rsid w:val="004B7B76"/>
    <w:rsid w:val="004B7F12"/>
    <w:rsid w:val="004C0177"/>
    <w:rsid w:val="004C02EB"/>
    <w:rsid w:val="004C0C63"/>
    <w:rsid w:val="004C0D96"/>
    <w:rsid w:val="004C0F39"/>
    <w:rsid w:val="004C10E9"/>
    <w:rsid w:val="004C15BB"/>
    <w:rsid w:val="004C18B6"/>
    <w:rsid w:val="004C1EEB"/>
    <w:rsid w:val="004C1F1A"/>
    <w:rsid w:val="004C2199"/>
    <w:rsid w:val="004C34B9"/>
    <w:rsid w:val="004C34DA"/>
    <w:rsid w:val="004C3664"/>
    <w:rsid w:val="004C397E"/>
    <w:rsid w:val="004C3E03"/>
    <w:rsid w:val="004C423B"/>
    <w:rsid w:val="004C48D6"/>
    <w:rsid w:val="004C516F"/>
    <w:rsid w:val="004C51AA"/>
    <w:rsid w:val="004C5706"/>
    <w:rsid w:val="004C58C8"/>
    <w:rsid w:val="004C5BA4"/>
    <w:rsid w:val="004C6D71"/>
    <w:rsid w:val="004C6F2E"/>
    <w:rsid w:val="004C7312"/>
    <w:rsid w:val="004C74C9"/>
    <w:rsid w:val="004C7968"/>
    <w:rsid w:val="004C7DCA"/>
    <w:rsid w:val="004C7DF9"/>
    <w:rsid w:val="004D071F"/>
    <w:rsid w:val="004D117B"/>
    <w:rsid w:val="004D16DD"/>
    <w:rsid w:val="004D19D5"/>
    <w:rsid w:val="004D2BA4"/>
    <w:rsid w:val="004D2EB9"/>
    <w:rsid w:val="004D324B"/>
    <w:rsid w:val="004D385F"/>
    <w:rsid w:val="004D404E"/>
    <w:rsid w:val="004D452E"/>
    <w:rsid w:val="004D52D6"/>
    <w:rsid w:val="004D5470"/>
    <w:rsid w:val="004D54B5"/>
    <w:rsid w:val="004D5681"/>
    <w:rsid w:val="004D67AC"/>
    <w:rsid w:val="004D6C1A"/>
    <w:rsid w:val="004D72EA"/>
    <w:rsid w:val="004D7C4D"/>
    <w:rsid w:val="004D7C6F"/>
    <w:rsid w:val="004E00D6"/>
    <w:rsid w:val="004E0701"/>
    <w:rsid w:val="004E0CD7"/>
    <w:rsid w:val="004E0D80"/>
    <w:rsid w:val="004E1386"/>
    <w:rsid w:val="004E1628"/>
    <w:rsid w:val="004E1743"/>
    <w:rsid w:val="004E1EC4"/>
    <w:rsid w:val="004E21A2"/>
    <w:rsid w:val="004E241F"/>
    <w:rsid w:val="004E290D"/>
    <w:rsid w:val="004E2BFF"/>
    <w:rsid w:val="004E338C"/>
    <w:rsid w:val="004E360E"/>
    <w:rsid w:val="004E3618"/>
    <w:rsid w:val="004E383A"/>
    <w:rsid w:val="004E3B7B"/>
    <w:rsid w:val="004E4089"/>
    <w:rsid w:val="004E40FE"/>
    <w:rsid w:val="004E4312"/>
    <w:rsid w:val="004E4F0F"/>
    <w:rsid w:val="004E50CD"/>
    <w:rsid w:val="004E5167"/>
    <w:rsid w:val="004E5411"/>
    <w:rsid w:val="004E65FC"/>
    <w:rsid w:val="004E6A99"/>
    <w:rsid w:val="004E6E06"/>
    <w:rsid w:val="004E6FC1"/>
    <w:rsid w:val="004E753B"/>
    <w:rsid w:val="004E79BF"/>
    <w:rsid w:val="004E7ABB"/>
    <w:rsid w:val="004E7C37"/>
    <w:rsid w:val="004F016F"/>
    <w:rsid w:val="004F0285"/>
    <w:rsid w:val="004F08B1"/>
    <w:rsid w:val="004F0B26"/>
    <w:rsid w:val="004F0B2E"/>
    <w:rsid w:val="004F10F3"/>
    <w:rsid w:val="004F148D"/>
    <w:rsid w:val="004F2302"/>
    <w:rsid w:val="004F2443"/>
    <w:rsid w:val="004F2504"/>
    <w:rsid w:val="004F2613"/>
    <w:rsid w:val="004F3659"/>
    <w:rsid w:val="004F39AB"/>
    <w:rsid w:val="004F3A1D"/>
    <w:rsid w:val="004F3B54"/>
    <w:rsid w:val="004F3D39"/>
    <w:rsid w:val="004F3FA4"/>
    <w:rsid w:val="004F3FC1"/>
    <w:rsid w:val="004F460D"/>
    <w:rsid w:val="004F5063"/>
    <w:rsid w:val="004F534D"/>
    <w:rsid w:val="004F540E"/>
    <w:rsid w:val="004F59CA"/>
    <w:rsid w:val="004F5C9F"/>
    <w:rsid w:val="004F60C6"/>
    <w:rsid w:val="004F60EC"/>
    <w:rsid w:val="004F672C"/>
    <w:rsid w:val="004F67AD"/>
    <w:rsid w:val="004F6B5A"/>
    <w:rsid w:val="004F721C"/>
    <w:rsid w:val="004F7454"/>
    <w:rsid w:val="004F777B"/>
    <w:rsid w:val="004F7AFB"/>
    <w:rsid w:val="005001FB"/>
    <w:rsid w:val="005007D4"/>
    <w:rsid w:val="00500813"/>
    <w:rsid w:val="00500F04"/>
    <w:rsid w:val="00500FBF"/>
    <w:rsid w:val="00501706"/>
    <w:rsid w:val="00501A0E"/>
    <w:rsid w:val="00501C7A"/>
    <w:rsid w:val="00502001"/>
    <w:rsid w:val="0050230A"/>
    <w:rsid w:val="00502B65"/>
    <w:rsid w:val="00502D2A"/>
    <w:rsid w:val="00503381"/>
    <w:rsid w:val="005034FF"/>
    <w:rsid w:val="0050350A"/>
    <w:rsid w:val="00503984"/>
    <w:rsid w:val="00503DFE"/>
    <w:rsid w:val="00503EA0"/>
    <w:rsid w:val="00503F84"/>
    <w:rsid w:val="00504576"/>
    <w:rsid w:val="005049DE"/>
    <w:rsid w:val="00504DE3"/>
    <w:rsid w:val="00504EE5"/>
    <w:rsid w:val="00505183"/>
    <w:rsid w:val="005056A4"/>
    <w:rsid w:val="005056F0"/>
    <w:rsid w:val="005057FF"/>
    <w:rsid w:val="00506271"/>
    <w:rsid w:val="0050694E"/>
    <w:rsid w:val="005069E1"/>
    <w:rsid w:val="00506D67"/>
    <w:rsid w:val="00506F8E"/>
    <w:rsid w:val="005070ED"/>
    <w:rsid w:val="00507573"/>
    <w:rsid w:val="005075E5"/>
    <w:rsid w:val="005079BB"/>
    <w:rsid w:val="00510012"/>
    <w:rsid w:val="00511B41"/>
    <w:rsid w:val="00511F6A"/>
    <w:rsid w:val="00512259"/>
    <w:rsid w:val="00512B71"/>
    <w:rsid w:val="00512BBF"/>
    <w:rsid w:val="00512D38"/>
    <w:rsid w:val="0051301E"/>
    <w:rsid w:val="00513938"/>
    <w:rsid w:val="005143A4"/>
    <w:rsid w:val="0051479C"/>
    <w:rsid w:val="00514929"/>
    <w:rsid w:val="00514B8A"/>
    <w:rsid w:val="00514C5E"/>
    <w:rsid w:val="00514E72"/>
    <w:rsid w:val="00514F54"/>
    <w:rsid w:val="00515337"/>
    <w:rsid w:val="0051581E"/>
    <w:rsid w:val="00515D94"/>
    <w:rsid w:val="00516012"/>
    <w:rsid w:val="0051603D"/>
    <w:rsid w:val="00517112"/>
    <w:rsid w:val="00517118"/>
    <w:rsid w:val="005171C3"/>
    <w:rsid w:val="005171DA"/>
    <w:rsid w:val="0051749C"/>
    <w:rsid w:val="005175D6"/>
    <w:rsid w:val="0051780B"/>
    <w:rsid w:val="005179C3"/>
    <w:rsid w:val="00517AF7"/>
    <w:rsid w:val="00520C21"/>
    <w:rsid w:val="00520E24"/>
    <w:rsid w:val="00520FFF"/>
    <w:rsid w:val="00521484"/>
    <w:rsid w:val="00521CD2"/>
    <w:rsid w:val="00521E89"/>
    <w:rsid w:val="005226BF"/>
    <w:rsid w:val="00522EE2"/>
    <w:rsid w:val="00523063"/>
    <w:rsid w:val="0052333B"/>
    <w:rsid w:val="00523AD1"/>
    <w:rsid w:val="00523CFF"/>
    <w:rsid w:val="00524223"/>
    <w:rsid w:val="00524627"/>
    <w:rsid w:val="005249BB"/>
    <w:rsid w:val="00524B7A"/>
    <w:rsid w:val="00524BE6"/>
    <w:rsid w:val="00524F5C"/>
    <w:rsid w:val="00525B93"/>
    <w:rsid w:val="005261E4"/>
    <w:rsid w:val="0052665B"/>
    <w:rsid w:val="00526D90"/>
    <w:rsid w:val="00527094"/>
    <w:rsid w:val="00527C86"/>
    <w:rsid w:val="00527E6B"/>
    <w:rsid w:val="0053008A"/>
    <w:rsid w:val="00530444"/>
    <w:rsid w:val="0053082F"/>
    <w:rsid w:val="00530856"/>
    <w:rsid w:val="005308F2"/>
    <w:rsid w:val="005311E2"/>
    <w:rsid w:val="005313BD"/>
    <w:rsid w:val="005317BC"/>
    <w:rsid w:val="00531ABD"/>
    <w:rsid w:val="00532668"/>
    <w:rsid w:val="005329E5"/>
    <w:rsid w:val="0053328C"/>
    <w:rsid w:val="00533315"/>
    <w:rsid w:val="005335B8"/>
    <w:rsid w:val="00533A6C"/>
    <w:rsid w:val="0053414B"/>
    <w:rsid w:val="00534F6C"/>
    <w:rsid w:val="00534FD9"/>
    <w:rsid w:val="00535205"/>
    <w:rsid w:val="0053549C"/>
    <w:rsid w:val="005355C8"/>
    <w:rsid w:val="005358F9"/>
    <w:rsid w:val="005359C2"/>
    <w:rsid w:val="00536153"/>
    <w:rsid w:val="005364F1"/>
    <w:rsid w:val="00536EC3"/>
    <w:rsid w:val="00537B60"/>
    <w:rsid w:val="00537D99"/>
    <w:rsid w:val="00537DC7"/>
    <w:rsid w:val="00540149"/>
    <w:rsid w:val="00540797"/>
    <w:rsid w:val="00540BE7"/>
    <w:rsid w:val="005410B4"/>
    <w:rsid w:val="0054250E"/>
    <w:rsid w:val="00542DF9"/>
    <w:rsid w:val="00542E20"/>
    <w:rsid w:val="00543077"/>
    <w:rsid w:val="005431AA"/>
    <w:rsid w:val="00543AC9"/>
    <w:rsid w:val="00543B3C"/>
    <w:rsid w:val="00543D16"/>
    <w:rsid w:val="00544326"/>
    <w:rsid w:val="005444E4"/>
    <w:rsid w:val="0054453C"/>
    <w:rsid w:val="005445A7"/>
    <w:rsid w:val="0054469B"/>
    <w:rsid w:val="005448D9"/>
    <w:rsid w:val="00544E28"/>
    <w:rsid w:val="00545254"/>
    <w:rsid w:val="00545702"/>
    <w:rsid w:val="0054574E"/>
    <w:rsid w:val="005464D8"/>
    <w:rsid w:val="00546675"/>
    <w:rsid w:val="00546C44"/>
    <w:rsid w:val="00547057"/>
    <w:rsid w:val="0054750C"/>
    <w:rsid w:val="00547ABC"/>
    <w:rsid w:val="00547D6F"/>
    <w:rsid w:val="00550002"/>
    <w:rsid w:val="005505EE"/>
    <w:rsid w:val="005507E2"/>
    <w:rsid w:val="00550E3E"/>
    <w:rsid w:val="005510FE"/>
    <w:rsid w:val="00551321"/>
    <w:rsid w:val="005513A7"/>
    <w:rsid w:val="00551BB6"/>
    <w:rsid w:val="00551C75"/>
    <w:rsid w:val="00552046"/>
    <w:rsid w:val="005522AD"/>
    <w:rsid w:val="005528C6"/>
    <w:rsid w:val="005529EE"/>
    <w:rsid w:val="00552EDD"/>
    <w:rsid w:val="00552F22"/>
    <w:rsid w:val="00553481"/>
    <w:rsid w:val="00553497"/>
    <w:rsid w:val="00553DB5"/>
    <w:rsid w:val="00553E34"/>
    <w:rsid w:val="005544A6"/>
    <w:rsid w:val="00554753"/>
    <w:rsid w:val="005549D5"/>
    <w:rsid w:val="00555011"/>
    <w:rsid w:val="0055528B"/>
    <w:rsid w:val="005554DD"/>
    <w:rsid w:val="00555AE4"/>
    <w:rsid w:val="00555B06"/>
    <w:rsid w:val="005560CB"/>
    <w:rsid w:val="00556657"/>
    <w:rsid w:val="0055678E"/>
    <w:rsid w:val="0055694A"/>
    <w:rsid w:val="00556963"/>
    <w:rsid w:val="00557391"/>
    <w:rsid w:val="005574A2"/>
    <w:rsid w:val="005577E9"/>
    <w:rsid w:val="00557D7C"/>
    <w:rsid w:val="00560108"/>
    <w:rsid w:val="005603E8"/>
    <w:rsid w:val="005609DC"/>
    <w:rsid w:val="00560BBF"/>
    <w:rsid w:val="00560D8A"/>
    <w:rsid w:val="00560F5E"/>
    <w:rsid w:val="005612E5"/>
    <w:rsid w:val="005615F4"/>
    <w:rsid w:val="005617B1"/>
    <w:rsid w:val="00561828"/>
    <w:rsid w:val="00562355"/>
    <w:rsid w:val="00562387"/>
    <w:rsid w:val="00562AB7"/>
    <w:rsid w:val="00562E20"/>
    <w:rsid w:val="005639D4"/>
    <w:rsid w:val="00563B9F"/>
    <w:rsid w:val="00564446"/>
    <w:rsid w:val="00564812"/>
    <w:rsid w:val="00564CBE"/>
    <w:rsid w:val="00565BE1"/>
    <w:rsid w:val="00566109"/>
    <w:rsid w:val="00566E5D"/>
    <w:rsid w:val="0056738A"/>
    <w:rsid w:val="005677C5"/>
    <w:rsid w:val="00567E6D"/>
    <w:rsid w:val="00570615"/>
    <w:rsid w:val="00570CFB"/>
    <w:rsid w:val="00571252"/>
    <w:rsid w:val="005716BD"/>
    <w:rsid w:val="0057210A"/>
    <w:rsid w:val="00572AD2"/>
    <w:rsid w:val="00572CE3"/>
    <w:rsid w:val="00572EAB"/>
    <w:rsid w:val="00573E33"/>
    <w:rsid w:val="00573E65"/>
    <w:rsid w:val="00573EDF"/>
    <w:rsid w:val="00573FCE"/>
    <w:rsid w:val="0057416F"/>
    <w:rsid w:val="0057419A"/>
    <w:rsid w:val="005754A5"/>
    <w:rsid w:val="005754F4"/>
    <w:rsid w:val="005755F2"/>
    <w:rsid w:val="0057560F"/>
    <w:rsid w:val="00575A43"/>
    <w:rsid w:val="00575E56"/>
    <w:rsid w:val="00575F1B"/>
    <w:rsid w:val="00575F43"/>
    <w:rsid w:val="00575F96"/>
    <w:rsid w:val="005763D3"/>
    <w:rsid w:val="005764FB"/>
    <w:rsid w:val="0057673E"/>
    <w:rsid w:val="00576DFA"/>
    <w:rsid w:val="005771E7"/>
    <w:rsid w:val="00577E39"/>
    <w:rsid w:val="00580512"/>
    <w:rsid w:val="005807E4"/>
    <w:rsid w:val="0058101D"/>
    <w:rsid w:val="0058102B"/>
    <w:rsid w:val="00581934"/>
    <w:rsid w:val="0058287A"/>
    <w:rsid w:val="00582B8A"/>
    <w:rsid w:val="00582B9F"/>
    <w:rsid w:val="00582FBE"/>
    <w:rsid w:val="00583239"/>
    <w:rsid w:val="0058345C"/>
    <w:rsid w:val="00583B5A"/>
    <w:rsid w:val="005846E2"/>
    <w:rsid w:val="00584793"/>
    <w:rsid w:val="00584881"/>
    <w:rsid w:val="00584B2B"/>
    <w:rsid w:val="00584E9E"/>
    <w:rsid w:val="005857D7"/>
    <w:rsid w:val="00585975"/>
    <w:rsid w:val="00585C18"/>
    <w:rsid w:val="00585FCF"/>
    <w:rsid w:val="00586406"/>
    <w:rsid w:val="00586879"/>
    <w:rsid w:val="005868E9"/>
    <w:rsid w:val="0058746D"/>
    <w:rsid w:val="00587B6B"/>
    <w:rsid w:val="00587C06"/>
    <w:rsid w:val="00587CBC"/>
    <w:rsid w:val="0059052B"/>
    <w:rsid w:val="00590936"/>
    <w:rsid w:val="00590A60"/>
    <w:rsid w:val="00590E6D"/>
    <w:rsid w:val="005922B9"/>
    <w:rsid w:val="005922D6"/>
    <w:rsid w:val="00592631"/>
    <w:rsid w:val="00593030"/>
    <w:rsid w:val="005931C6"/>
    <w:rsid w:val="005933F4"/>
    <w:rsid w:val="005937AA"/>
    <w:rsid w:val="005938C0"/>
    <w:rsid w:val="00594085"/>
    <w:rsid w:val="005940C8"/>
    <w:rsid w:val="00594100"/>
    <w:rsid w:val="00594B7B"/>
    <w:rsid w:val="00594DB1"/>
    <w:rsid w:val="0059527A"/>
    <w:rsid w:val="0059530D"/>
    <w:rsid w:val="0059550A"/>
    <w:rsid w:val="0059611D"/>
    <w:rsid w:val="0059682A"/>
    <w:rsid w:val="00596CD6"/>
    <w:rsid w:val="00596CF1"/>
    <w:rsid w:val="00596D25"/>
    <w:rsid w:val="00596D33"/>
    <w:rsid w:val="00596F20"/>
    <w:rsid w:val="005A02D3"/>
    <w:rsid w:val="005A05B8"/>
    <w:rsid w:val="005A0826"/>
    <w:rsid w:val="005A0B7B"/>
    <w:rsid w:val="005A1210"/>
    <w:rsid w:val="005A1CB7"/>
    <w:rsid w:val="005A1F6E"/>
    <w:rsid w:val="005A27A9"/>
    <w:rsid w:val="005A284A"/>
    <w:rsid w:val="005A3342"/>
    <w:rsid w:val="005A3985"/>
    <w:rsid w:val="005A3DAE"/>
    <w:rsid w:val="005A42A3"/>
    <w:rsid w:val="005A4599"/>
    <w:rsid w:val="005A48FA"/>
    <w:rsid w:val="005A5282"/>
    <w:rsid w:val="005A5356"/>
    <w:rsid w:val="005A5AB8"/>
    <w:rsid w:val="005A5C24"/>
    <w:rsid w:val="005A5ECF"/>
    <w:rsid w:val="005A5F6A"/>
    <w:rsid w:val="005A6559"/>
    <w:rsid w:val="005A6CB2"/>
    <w:rsid w:val="005A6D24"/>
    <w:rsid w:val="005A6EB6"/>
    <w:rsid w:val="005A79BE"/>
    <w:rsid w:val="005A7C1E"/>
    <w:rsid w:val="005B0B5B"/>
    <w:rsid w:val="005B11C7"/>
    <w:rsid w:val="005B1645"/>
    <w:rsid w:val="005B1D7F"/>
    <w:rsid w:val="005B20EA"/>
    <w:rsid w:val="005B2451"/>
    <w:rsid w:val="005B28A0"/>
    <w:rsid w:val="005B2A55"/>
    <w:rsid w:val="005B2E5F"/>
    <w:rsid w:val="005B2FFB"/>
    <w:rsid w:val="005B38B8"/>
    <w:rsid w:val="005B3A85"/>
    <w:rsid w:val="005B3D8F"/>
    <w:rsid w:val="005B3F4A"/>
    <w:rsid w:val="005B3FA4"/>
    <w:rsid w:val="005B4175"/>
    <w:rsid w:val="005B4301"/>
    <w:rsid w:val="005B454A"/>
    <w:rsid w:val="005B4652"/>
    <w:rsid w:val="005B489B"/>
    <w:rsid w:val="005B490E"/>
    <w:rsid w:val="005B5B72"/>
    <w:rsid w:val="005B6075"/>
    <w:rsid w:val="005B61FE"/>
    <w:rsid w:val="005B624D"/>
    <w:rsid w:val="005B6293"/>
    <w:rsid w:val="005B64EB"/>
    <w:rsid w:val="005B66F7"/>
    <w:rsid w:val="005B7228"/>
    <w:rsid w:val="005B75B8"/>
    <w:rsid w:val="005B77CF"/>
    <w:rsid w:val="005B79FA"/>
    <w:rsid w:val="005B7B48"/>
    <w:rsid w:val="005C08AD"/>
    <w:rsid w:val="005C0A0C"/>
    <w:rsid w:val="005C0F04"/>
    <w:rsid w:val="005C137A"/>
    <w:rsid w:val="005C141F"/>
    <w:rsid w:val="005C1488"/>
    <w:rsid w:val="005C1947"/>
    <w:rsid w:val="005C1FDD"/>
    <w:rsid w:val="005C21FD"/>
    <w:rsid w:val="005C246E"/>
    <w:rsid w:val="005C24C4"/>
    <w:rsid w:val="005C2B14"/>
    <w:rsid w:val="005C2E3B"/>
    <w:rsid w:val="005C2E7C"/>
    <w:rsid w:val="005C33D9"/>
    <w:rsid w:val="005C355B"/>
    <w:rsid w:val="005C3B15"/>
    <w:rsid w:val="005C3ED4"/>
    <w:rsid w:val="005C42F0"/>
    <w:rsid w:val="005C4D13"/>
    <w:rsid w:val="005C5145"/>
    <w:rsid w:val="005C52FC"/>
    <w:rsid w:val="005C590D"/>
    <w:rsid w:val="005C5A07"/>
    <w:rsid w:val="005C5BBD"/>
    <w:rsid w:val="005C5CA3"/>
    <w:rsid w:val="005C5EED"/>
    <w:rsid w:val="005C6C70"/>
    <w:rsid w:val="005C6C7C"/>
    <w:rsid w:val="005C6CB7"/>
    <w:rsid w:val="005C6F65"/>
    <w:rsid w:val="005C725E"/>
    <w:rsid w:val="005C76D9"/>
    <w:rsid w:val="005D080E"/>
    <w:rsid w:val="005D0B43"/>
    <w:rsid w:val="005D0F87"/>
    <w:rsid w:val="005D0FBB"/>
    <w:rsid w:val="005D1141"/>
    <w:rsid w:val="005D1323"/>
    <w:rsid w:val="005D1903"/>
    <w:rsid w:val="005D22AF"/>
    <w:rsid w:val="005D23C5"/>
    <w:rsid w:val="005D264E"/>
    <w:rsid w:val="005D28D9"/>
    <w:rsid w:val="005D2A70"/>
    <w:rsid w:val="005D2C68"/>
    <w:rsid w:val="005D3575"/>
    <w:rsid w:val="005D384D"/>
    <w:rsid w:val="005D3C6D"/>
    <w:rsid w:val="005D41F9"/>
    <w:rsid w:val="005D4931"/>
    <w:rsid w:val="005D4D23"/>
    <w:rsid w:val="005D4F60"/>
    <w:rsid w:val="005D5125"/>
    <w:rsid w:val="005D555C"/>
    <w:rsid w:val="005D5CBA"/>
    <w:rsid w:val="005D5F57"/>
    <w:rsid w:val="005D6149"/>
    <w:rsid w:val="005D671B"/>
    <w:rsid w:val="005D69EE"/>
    <w:rsid w:val="005D79C6"/>
    <w:rsid w:val="005D7C40"/>
    <w:rsid w:val="005D7CF5"/>
    <w:rsid w:val="005D7FC9"/>
    <w:rsid w:val="005E036C"/>
    <w:rsid w:val="005E0599"/>
    <w:rsid w:val="005E0706"/>
    <w:rsid w:val="005E0CF9"/>
    <w:rsid w:val="005E26D2"/>
    <w:rsid w:val="005E2DAF"/>
    <w:rsid w:val="005E2E17"/>
    <w:rsid w:val="005E35E0"/>
    <w:rsid w:val="005E36E5"/>
    <w:rsid w:val="005E36F6"/>
    <w:rsid w:val="005E36FB"/>
    <w:rsid w:val="005E3B8F"/>
    <w:rsid w:val="005E3C9D"/>
    <w:rsid w:val="005E4173"/>
    <w:rsid w:val="005E421F"/>
    <w:rsid w:val="005E4E0B"/>
    <w:rsid w:val="005E5563"/>
    <w:rsid w:val="005E57EE"/>
    <w:rsid w:val="005E5B23"/>
    <w:rsid w:val="005E6731"/>
    <w:rsid w:val="005E67F1"/>
    <w:rsid w:val="005E698F"/>
    <w:rsid w:val="005E6E58"/>
    <w:rsid w:val="005E744E"/>
    <w:rsid w:val="005E74FC"/>
    <w:rsid w:val="005E7BC1"/>
    <w:rsid w:val="005E7D0D"/>
    <w:rsid w:val="005F00DA"/>
    <w:rsid w:val="005F0312"/>
    <w:rsid w:val="005F05D6"/>
    <w:rsid w:val="005F0FFE"/>
    <w:rsid w:val="005F1381"/>
    <w:rsid w:val="005F13E2"/>
    <w:rsid w:val="005F1759"/>
    <w:rsid w:val="005F1907"/>
    <w:rsid w:val="005F1A0A"/>
    <w:rsid w:val="005F22F2"/>
    <w:rsid w:val="005F279F"/>
    <w:rsid w:val="005F32E5"/>
    <w:rsid w:val="005F3483"/>
    <w:rsid w:val="005F3801"/>
    <w:rsid w:val="005F41E2"/>
    <w:rsid w:val="005F4EBF"/>
    <w:rsid w:val="005F4ED3"/>
    <w:rsid w:val="005F55E9"/>
    <w:rsid w:val="005F5763"/>
    <w:rsid w:val="005F5EF3"/>
    <w:rsid w:val="005F5F8E"/>
    <w:rsid w:val="005F645D"/>
    <w:rsid w:val="005F64A8"/>
    <w:rsid w:val="005F6517"/>
    <w:rsid w:val="005F656C"/>
    <w:rsid w:val="005F6720"/>
    <w:rsid w:val="005F6854"/>
    <w:rsid w:val="005F691C"/>
    <w:rsid w:val="005F694E"/>
    <w:rsid w:val="005F6A3A"/>
    <w:rsid w:val="005F6F1E"/>
    <w:rsid w:val="005F755C"/>
    <w:rsid w:val="005F766D"/>
    <w:rsid w:val="005F771E"/>
    <w:rsid w:val="005F7B69"/>
    <w:rsid w:val="005F7C95"/>
    <w:rsid w:val="005F7D21"/>
    <w:rsid w:val="00600559"/>
    <w:rsid w:val="0060093F"/>
    <w:rsid w:val="00600A0F"/>
    <w:rsid w:val="006012F3"/>
    <w:rsid w:val="0060140A"/>
    <w:rsid w:val="00601545"/>
    <w:rsid w:val="006015A4"/>
    <w:rsid w:val="00602118"/>
    <w:rsid w:val="00602394"/>
    <w:rsid w:val="00602AF2"/>
    <w:rsid w:val="00602ECB"/>
    <w:rsid w:val="00603110"/>
    <w:rsid w:val="00603606"/>
    <w:rsid w:val="006038E7"/>
    <w:rsid w:val="0060393B"/>
    <w:rsid w:val="006039B2"/>
    <w:rsid w:val="00603BA5"/>
    <w:rsid w:val="00603C2C"/>
    <w:rsid w:val="006046BF"/>
    <w:rsid w:val="00604D5D"/>
    <w:rsid w:val="00605514"/>
    <w:rsid w:val="006058D1"/>
    <w:rsid w:val="00605B63"/>
    <w:rsid w:val="00605D81"/>
    <w:rsid w:val="00605EBE"/>
    <w:rsid w:val="00606351"/>
    <w:rsid w:val="00606C2E"/>
    <w:rsid w:val="00606F75"/>
    <w:rsid w:val="0060714B"/>
    <w:rsid w:val="00607694"/>
    <w:rsid w:val="00607713"/>
    <w:rsid w:val="00607F2B"/>
    <w:rsid w:val="00610190"/>
    <w:rsid w:val="006103F7"/>
    <w:rsid w:val="006106A2"/>
    <w:rsid w:val="0061084C"/>
    <w:rsid w:val="00611039"/>
    <w:rsid w:val="00611114"/>
    <w:rsid w:val="00611233"/>
    <w:rsid w:val="00611484"/>
    <w:rsid w:val="00611919"/>
    <w:rsid w:val="006126D9"/>
    <w:rsid w:val="006126DD"/>
    <w:rsid w:val="00612896"/>
    <w:rsid w:val="006136B6"/>
    <w:rsid w:val="00613B6D"/>
    <w:rsid w:val="0061418D"/>
    <w:rsid w:val="0061434C"/>
    <w:rsid w:val="0061438C"/>
    <w:rsid w:val="00614616"/>
    <w:rsid w:val="00614968"/>
    <w:rsid w:val="00614D6F"/>
    <w:rsid w:val="00615515"/>
    <w:rsid w:val="00615593"/>
    <w:rsid w:val="006159C6"/>
    <w:rsid w:val="00615B0A"/>
    <w:rsid w:val="00615D58"/>
    <w:rsid w:val="006164B5"/>
    <w:rsid w:val="00616DF6"/>
    <w:rsid w:val="00617179"/>
    <w:rsid w:val="00617403"/>
    <w:rsid w:val="00617F56"/>
    <w:rsid w:val="00620007"/>
    <w:rsid w:val="00620B69"/>
    <w:rsid w:val="00620D0B"/>
    <w:rsid w:val="00621336"/>
    <w:rsid w:val="00621C09"/>
    <w:rsid w:val="00621F2A"/>
    <w:rsid w:val="0062204F"/>
    <w:rsid w:val="00622473"/>
    <w:rsid w:val="00622C5A"/>
    <w:rsid w:val="00623329"/>
    <w:rsid w:val="00623422"/>
    <w:rsid w:val="00623505"/>
    <w:rsid w:val="006237AC"/>
    <w:rsid w:val="00623A62"/>
    <w:rsid w:val="00623F3E"/>
    <w:rsid w:val="0062470F"/>
    <w:rsid w:val="006248CD"/>
    <w:rsid w:val="00624FEC"/>
    <w:rsid w:val="00625594"/>
    <w:rsid w:val="006258F8"/>
    <w:rsid w:val="00625B2E"/>
    <w:rsid w:val="00625C2B"/>
    <w:rsid w:val="00625CE3"/>
    <w:rsid w:val="0062600A"/>
    <w:rsid w:val="00626432"/>
    <w:rsid w:val="006265B3"/>
    <w:rsid w:val="00626681"/>
    <w:rsid w:val="00626982"/>
    <w:rsid w:val="00626B54"/>
    <w:rsid w:val="00627428"/>
    <w:rsid w:val="00627578"/>
    <w:rsid w:val="00627936"/>
    <w:rsid w:val="00627ABB"/>
    <w:rsid w:val="0063005F"/>
    <w:rsid w:val="00630807"/>
    <w:rsid w:val="00630ADA"/>
    <w:rsid w:val="00630BBC"/>
    <w:rsid w:val="0063132D"/>
    <w:rsid w:val="0063166F"/>
    <w:rsid w:val="00631932"/>
    <w:rsid w:val="00631B08"/>
    <w:rsid w:val="00631CAE"/>
    <w:rsid w:val="00631CC9"/>
    <w:rsid w:val="0063244F"/>
    <w:rsid w:val="00632A33"/>
    <w:rsid w:val="00633008"/>
    <w:rsid w:val="006337CE"/>
    <w:rsid w:val="00633CDE"/>
    <w:rsid w:val="00634086"/>
    <w:rsid w:val="00634751"/>
    <w:rsid w:val="0063505D"/>
    <w:rsid w:val="006356E6"/>
    <w:rsid w:val="006358F9"/>
    <w:rsid w:val="00635B61"/>
    <w:rsid w:val="00635D26"/>
    <w:rsid w:val="00635D8F"/>
    <w:rsid w:val="00636713"/>
    <w:rsid w:val="00636DF7"/>
    <w:rsid w:val="00637ED4"/>
    <w:rsid w:val="006408FB"/>
    <w:rsid w:val="00640F2A"/>
    <w:rsid w:val="00641110"/>
    <w:rsid w:val="00641CA7"/>
    <w:rsid w:val="006428D7"/>
    <w:rsid w:val="00642C5F"/>
    <w:rsid w:val="00642E5A"/>
    <w:rsid w:val="00643294"/>
    <w:rsid w:val="0064375C"/>
    <w:rsid w:val="00643A52"/>
    <w:rsid w:val="006446C8"/>
    <w:rsid w:val="00644884"/>
    <w:rsid w:val="00644A47"/>
    <w:rsid w:val="00644C21"/>
    <w:rsid w:val="00645336"/>
    <w:rsid w:val="00645704"/>
    <w:rsid w:val="00645908"/>
    <w:rsid w:val="00645A4A"/>
    <w:rsid w:val="00645C81"/>
    <w:rsid w:val="0064674B"/>
    <w:rsid w:val="00646AF0"/>
    <w:rsid w:val="00646E82"/>
    <w:rsid w:val="006506C5"/>
    <w:rsid w:val="00650710"/>
    <w:rsid w:val="00650A39"/>
    <w:rsid w:val="00650C28"/>
    <w:rsid w:val="00650D6E"/>
    <w:rsid w:val="00651193"/>
    <w:rsid w:val="006511D9"/>
    <w:rsid w:val="00651236"/>
    <w:rsid w:val="00651E4B"/>
    <w:rsid w:val="00652441"/>
    <w:rsid w:val="00652883"/>
    <w:rsid w:val="00652E26"/>
    <w:rsid w:val="00653571"/>
    <w:rsid w:val="00653968"/>
    <w:rsid w:val="00653D06"/>
    <w:rsid w:val="006543B5"/>
    <w:rsid w:val="0065491A"/>
    <w:rsid w:val="00654B8B"/>
    <w:rsid w:val="00654FB0"/>
    <w:rsid w:val="0065546D"/>
    <w:rsid w:val="0065577B"/>
    <w:rsid w:val="00655DDC"/>
    <w:rsid w:val="00655E05"/>
    <w:rsid w:val="00656247"/>
    <w:rsid w:val="006565A8"/>
    <w:rsid w:val="00656750"/>
    <w:rsid w:val="00656887"/>
    <w:rsid w:val="00656B71"/>
    <w:rsid w:val="00656CB3"/>
    <w:rsid w:val="0065715C"/>
    <w:rsid w:val="00657432"/>
    <w:rsid w:val="006579CE"/>
    <w:rsid w:val="00657BF2"/>
    <w:rsid w:val="00660AAF"/>
    <w:rsid w:val="00660BBA"/>
    <w:rsid w:val="006611E9"/>
    <w:rsid w:val="006618DE"/>
    <w:rsid w:val="00661A89"/>
    <w:rsid w:val="00662FD7"/>
    <w:rsid w:val="00663047"/>
    <w:rsid w:val="0066394A"/>
    <w:rsid w:val="00663C59"/>
    <w:rsid w:val="006644DF"/>
    <w:rsid w:val="00664894"/>
    <w:rsid w:val="0066498A"/>
    <w:rsid w:val="00664CE6"/>
    <w:rsid w:val="006657EF"/>
    <w:rsid w:val="00665890"/>
    <w:rsid w:val="00665E9B"/>
    <w:rsid w:val="00665F5F"/>
    <w:rsid w:val="0066696A"/>
    <w:rsid w:val="00666AE8"/>
    <w:rsid w:val="006670DE"/>
    <w:rsid w:val="00667DF4"/>
    <w:rsid w:val="00670C3E"/>
    <w:rsid w:val="00670C55"/>
    <w:rsid w:val="00671041"/>
    <w:rsid w:val="00671B96"/>
    <w:rsid w:val="00671C91"/>
    <w:rsid w:val="00671E82"/>
    <w:rsid w:val="00672185"/>
    <w:rsid w:val="00672189"/>
    <w:rsid w:val="006722E0"/>
    <w:rsid w:val="00672A40"/>
    <w:rsid w:val="00672ADA"/>
    <w:rsid w:val="00673207"/>
    <w:rsid w:val="0067348F"/>
    <w:rsid w:val="00673983"/>
    <w:rsid w:val="00673A0A"/>
    <w:rsid w:val="00673C79"/>
    <w:rsid w:val="00673EE0"/>
    <w:rsid w:val="0067405D"/>
    <w:rsid w:val="00674135"/>
    <w:rsid w:val="00674524"/>
    <w:rsid w:val="00674DFA"/>
    <w:rsid w:val="00674ECA"/>
    <w:rsid w:val="006757B8"/>
    <w:rsid w:val="00675F4B"/>
    <w:rsid w:val="006763AE"/>
    <w:rsid w:val="006767F1"/>
    <w:rsid w:val="00676997"/>
    <w:rsid w:val="00677265"/>
    <w:rsid w:val="00677C06"/>
    <w:rsid w:val="00680999"/>
    <w:rsid w:val="00680BDA"/>
    <w:rsid w:val="00681411"/>
    <w:rsid w:val="006816D3"/>
    <w:rsid w:val="00682511"/>
    <w:rsid w:val="0068268B"/>
    <w:rsid w:val="00682DF3"/>
    <w:rsid w:val="006831B8"/>
    <w:rsid w:val="006839B5"/>
    <w:rsid w:val="006839E1"/>
    <w:rsid w:val="00684AE1"/>
    <w:rsid w:val="00685315"/>
    <w:rsid w:val="0068551E"/>
    <w:rsid w:val="0068564A"/>
    <w:rsid w:val="00685890"/>
    <w:rsid w:val="006871B9"/>
    <w:rsid w:val="00687BA7"/>
    <w:rsid w:val="00687C03"/>
    <w:rsid w:val="0069006B"/>
    <w:rsid w:val="0069025A"/>
    <w:rsid w:val="00690FE0"/>
    <w:rsid w:val="00691767"/>
    <w:rsid w:val="00691BE8"/>
    <w:rsid w:val="00691F4A"/>
    <w:rsid w:val="00692076"/>
    <w:rsid w:val="0069226D"/>
    <w:rsid w:val="00692589"/>
    <w:rsid w:val="0069377E"/>
    <w:rsid w:val="0069407F"/>
    <w:rsid w:val="0069424A"/>
    <w:rsid w:val="0069514E"/>
    <w:rsid w:val="00695204"/>
    <w:rsid w:val="00695F30"/>
    <w:rsid w:val="00696113"/>
    <w:rsid w:val="00696152"/>
    <w:rsid w:val="006966A4"/>
    <w:rsid w:val="006967DB"/>
    <w:rsid w:val="006967EC"/>
    <w:rsid w:val="00696836"/>
    <w:rsid w:val="00696861"/>
    <w:rsid w:val="00696C2F"/>
    <w:rsid w:val="00696C3D"/>
    <w:rsid w:val="00697886"/>
    <w:rsid w:val="00697A66"/>
    <w:rsid w:val="00697D22"/>
    <w:rsid w:val="006A12B2"/>
    <w:rsid w:val="006A134D"/>
    <w:rsid w:val="006A15BB"/>
    <w:rsid w:val="006A19D8"/>
    <w:rsid w:val="006A2247"/>
    <w:rsid w:val="006A256B"/>
    <w:rsid w:val="006A2700"/>
    <w:rsid w:val="006A2740"/>
    <w:rsid w:val="006A2D96"/>
    <w:rsid w:val="006A348C"/>
    <w:rsid w:val="006A39A2"/>
    <w:rsid w:val="006A3C1C"/>
    <w:rsid w:val="006A3CCC"/>
    <w:rsid w:val="006A460B"/>
    <w:rsid w:val="006A47AE"/>
    <w:rsid w:val="006A4CF5"/>
    <w:rsid w:val="006A4DCE"/>
    <w:rsid w:val="006A5728"/>
    <w:rsid w:val="006A57B7"/>
    <w:rsid w:val="006A58F5"/>
    <w:rsid w:val="006A6563"/>
    <w:rsid w:val="006A6834"/>
    <w:rsid w:val="006A684B"/>
    <w:rsid w:val="006A6C64"/>
    <w:rsid w:val="006A7095"/>
    <w:rsid w:val="006A7AB1"/>
    <w:rsid w:val="006A7CEB"/>
    <w:rsid w:val="006B1CBB"/>
    <w:rsid w:val="006B1D97"/>
    <w:rsid w:val="006B2E08"/>
    <w:rsid w:val="006B2F0E"/>
    <w:rsid w:val="006B2F47"/>
    <w:rsid w:val="006B3376"/>
    <w:rsid w:val="006B387D"/>
    <w:rsid w:val="006B388F"/>
    <w:rsid w:val="006B3DC4"/>
    <w:rsid w:val="006B3E46"/>
    <w:rsid w:val="006B3EEA"/>
    <w:rsid w:val="006B45D9"/>
    <w:rsid w:val="006B4B10"/>
    <w:rsid w:val="006B4C70"/>
    <w:rsid w:val="006B508D"/>
    <w:rsid w:val="006B5351"/>
    <w:rsid w:val="006B5D9B"/>
    <w:rsid w:val="006B6525"/>
    <w:rsid w:val="006B6BC3"/>
    <w:rsid w:val="006B6CBB"/>
    <w:rsid w:val="006B716D"/>
    <w:rsid w:val="006B7390"/>
    <w:rsid w:val="006B7AEF"/>
    <w:rsid w:val="006B7DF9"/>
    <w:rsid w:val="006C000C"/>
    <w:rsid w:val="006C02C4"/>
    <w:rsid w:val="006C0B6E"/>
    <w:rsid w:val="006C0F99"/>
    <w:rsid w:val="006C11B5"/>
    <w:rsid w:val="006C1668"/>
    <w:rsid w:val="006C1AE7"/>
    <w:rsid w:val="006C1AF0"/>
    <w:rsid w:val="006C1E38"/>
    <w:rsid w:val="006C1FF1"/>
    <w:rsid w:val="006C2641"/>
    <w:rsid w:val="006C2A9D"/>
    <w:rsid w:val="006C2B25"/>
    <w:rsid w:val="006C2D14"/>
    <w:rsid w:val="006C2E95"/>
    <w:rsid w:val="006C4147"/>
    <w:rsid w:val="006C4402"/>
    <w:rsid w:val="006C4DFC"/>
    <w:rsid w:val="006C4F4F"/>
    <w:rsid w:val="006C5642"/>
    <w:rsid w:val="006C5DE7"/>
    <w:rsid w:val="006C6009"/>
    <w:rsid w:val="006C6363"/>
    <w:rsid w:val="006C6569"/>
    <w:rsid w:val="006C6718"/>
    <w:rsid w:val="006C68E6"/>
    <w:rsid w:val="006C70B9"/>
    <w:rsid w:val="006C743A"/>
    <w:rsid w:val="006C7AAC"/>
    <w:rsid w:val="006C7E2C"/>
    <w:rsid w:val="006D027A"/>
    <w:rsid w:val="006D162E"/>
    <w:rsid w:val="006D2289"/>
    <w:rsid w:val="006D257A"/>
    <w:rsid w:val="006D2BD2"/>
    <w:rsid w:val="006D2E21"/>
    <w:rsid w:val="006D35AC"/>
    <w:rsid w:val="006D3631"/>
    <w:rsid w:val="006D368D"/>
    <w:rsid w:val="006D37F4"/>
    <w:rsid w:val="006D3E32"/>
    <w:rsid w:val="006D44C7"/>
    <w:rsid w:val="006D470E"/>
    <w:rsid w:val="006D4B4D"/>
    <w:rsid w:val="006D4BED"/>
    <w:rsid w:val="006D5891"/>
    <w:rsid w:val="006D59C7"/>
    <w:rsid w:val="006D5BDF"/>
    <w:rsid w:val="006D5BF0"/>
    <w:rsid w:val="006D5D9B"/>
    <w:rsid w:val="006D5E4C"/>
    <w:rsid w:val="006D7722"/>
    <w:rsid w:val="006D7CA4"/>
    <w:rsid w:val="006D7D7E"/>
    <w:rsid w:val="006E07F2"/>
    <w:rsid w:val="006E083A"/>
    <w:rsid w:val="006E1272"/>
    <w:rsid w:val="006E1659"/>
    <w:rsid w:val="006E1DFD"/>
    <w:rsid w:val="006E1E98"/>
    <w:rsid w:val="006E28D7"/>
    <w:rsid w:val="006E31D4"/>
    <w:rsid w:val="006E36A5"/>
    <w:rsid w:val="006E3A03"/>
    <w:rsid w:val="006E4C0E"/>
    <w:rsid w:val="006E4CF5"/>
    <w:rsid w:val="006E5057"/>
    <w:rsid w:val="006E51F0"/>
    <w:rsid w:val="006E5C33"/>
    <w:rsid w:val="006E5D53"/>
    <w:rsid w:val="006E6295"/>
    <w:rsid w:val="006E6BA4"/>
    <w:rsid w:val="006E6C88"/>
    <w:rsid w:val="006E706C"/>
    <w:rsid w:val="006E7362"/>
    <w:rsid w:val="006E73BF"/>
    <w:rsid w:val="006E7C2C"/>
    <w:rsid w:val="006F0088"/>
    <w:rsid w:val="006F1283"/>
    <w:rsid w:val="006F186E"/>
    <w:rsid w:val="006F1D08"/>
    <w:rsid w:val="006F1F8D"/>
    <w:rsid w:val="006F206D"/>
    <w:rsid w:val="006F3466"/>
    <w:rsid w:val="006F357B"/>
    <w:rsid w:val="006F3615"/>
    <w:rsid w:val="006F39C8"/>
    <w:rsid w:val="006F39FF"/>
    <w:rsid w:val="006F4011"/>
    <w:rsid w:val="006F41A3"/>
    <w:rsid w:val="006F4361"/>
    <w:rsid w:val="006F5402"/>
    <w:rsid w:val="006F5908"/>
    <w:rsid w:val="006F5EA6"/>
    <w:rsid w:val="006F5EB5"/>
    <w:rsid w:val="006F6254"/>
    <w:rsid w:val="006F62B4"/>
    <w:rsid w:val="006F62BA"/>
    <w:rsid w:val="006F67BE"/>
    <w:rsid w:val="006F69FB"/>
    <w:rsid w:val="006F6EFE"/>
    <w:rsid w:val="006F7435"/>
    <w:rsid w:val="006F7797"/>
    <w:rsid w:val="007002EC"/>
    <w:rsid w:val="00700937"/>
    <w:rsid w:val="0070095F"/>
    <w:rsid w:val="00700C82"/>
    <w:rsid w:val="00700DE4"/>
    <w:rsid w:val="0070111A"/>
    <w:rsid w:val="00701228"/>
    <w:rsid w:val="00701891"/>
    <w:rsid w:val="00701944"/>
    <w:rsid w:val="00701BA1"/>
    <w:rsid w:val="007022C6"/>
    <w:rsid w:val="00702801"/>
    <w:rsid w:val="007031A8"/>
    <w:rsid w:val="00703F49"/>
    <w:rsid w:val="007043FD"/>
    <w:rsid w:val="0070499D"/>
    <w:rsid w:val="00704AD2"/>
    <w:rsid w:val="0070579C"/>
    <w:rsid w:val="00705965"/>
    <w:rsid w:val="007059CC"/>
    <w:rsid w:val="007064B6"/>
    <w:rsid w:val="0070671A"/>
    <w:rsid w:val="00706FEC"/>
    <w:rsid w:val="0070725A"/>
    <w:rsid w:val="0070756F"/>
    <w:rsid w:val="007076A2"/>
    <w:rsid w:val="0071097E"/>
    <w:rsid w:val="00710A0B"/>
    <w:rsid w:val="00710E81"/>
    <w:rsid w:val="00710E8E"/>
    <w:rsid w:val="007115AD"/>
    <w:rsid w:val="00711722"/>
    <w:rsid w:val="0071287C"/>
    <w:rsid w:val="007138AA"/>
    <w:rsid w:val="00713CBC"/>
    <w:rsid w:val="00714C1E"/>
    <w:rsid w:val="00714C80"/>
    <w:rsid w:val="00714D8D"/>
    <w:rsid w:val="007151B9"/>
    <w:rsid w:val="00715298"/>
    <w:rsid w:val="007156B1"/>
    <w:rsid w:val="00715988"/>
    <w:rsid w:val="00715AB0"/>
    <w:rsid w:val="00716B52"/>
    <w:rsid w:val="00716F92"/>
    <w:rsid w:val="00717F76"/>
    <w:rsid w:val="00720364"/>
    <w:rsid w:val="00720B60"/>
    <w:rsid w:val="00720E12"/>
    <w:rsid w:val="00721645"/>
    <w:rsid w:val="007218CA"/>
    <w:rsid w:val="00721F01"/>
    <w:rsid w:val="00721F33"/>
    <w:rsid w:val="0072222F"/>
    <w:rsid w:val="007228E7"/>
    <w:rsid w:val="00722992"/>
    <w:rsid w:val="007235B9"/>
    <w:rsid w:val="007236D0"/>
    <w:rsid w:val="00724946"/>
    <w:rsid w:val="00724AEA"/>
    <w:rsid w:val="00724AF0"/>
    <w:rsid w:val="00724F9A"/>
    <w:rsid w:val="007254B9"/>
    <w:rsid w:val="00725897"/>
    <w:rsid w:val="00725C0B"/>
    <w:rsid w:val="00725C71"/>
    <w:rsid w:val="007261C2"/>
    <w:rsid w:val="0072714B"/>
    <w:rsid w:val="0072717B"/>
    <w:rsid w:val="00727DB3"/>
    <w:rsid w:val="00727E46"/>
    <w:rsid w:val="0073002F"/>
    <w:rsid w:val="007309E4"/>
    <w:rsid w:val="00730CD8"/>
    <w:rsid w:val="00730CF8"/>
    <w:rsid w:val="0073121A"/>
    <w:rsid w:val="00731550"/>
    <w:rsid w:val="00731985"/>
    <w:rsid w:val="00731CC7"/>
    <w:rsid w:val="00731D8D"/>
    <w:rsid w:val="00732806"/>
    <w:rsid w:val="007330C5"/>
    <w:rsid w:val="0073336F"/>
    <w:rsid w:val="007338AE"/>
    <w:rsid w:val="00733D3A"/>
    <w:rsid w:val="00733FA9"/>
    <w:rsid w:val="0073481D"/>
    <w:rsid w:val="00734917"/>
    <w:rsid w:val="00734B2C"/>
    <w:rsid w:val="00735371"/>
    <w:rsid w:val="007364FB"/>
    <w:rsid w:val="00736839"/>
    <w:rsid w:val="00736A98"/>
    <w:rsid w:val="00736C7B"/>
    <w:rsid w:val="0073706F"/>
    <w:rsid w:val="0073729E"/>
    <w:rsid w:val="0073741C"/>
    <w:rsid w:val="00737AC6"/>
    <w:rsid w:val="0074015E"/>
    <w:rsid w:val="00740170"/>
    <w:rsid w:val="00740463"/>
    <w:rsid w:val="00740AC3"/>
    <w:rsid w:val="00740D97"/>
    <w:rsid w:val="00740DB3"/>
    <w:rsid w:val="00741B6D"/>
    <w:rsid w:val="00742647"/>
    <w:rsid w:val="007437E7"/>
    <w:rsid w:val="00743A48"/>
    <w:rsid w:val="0074502B"/>
    <w:rsid w:val="00745038"/>
    <w:rsid w:val="00745FD4"/>
    <w:rsid w:val="007460FC"/>
    <w:rsid w:val="007463D8"/>
    <w:rsid w:val="007468BD"/>
    <w:rsid w:val="00746BA3"/>
    <w:rsid w:val="007473AE"/>
    <w:rsid w:val="00747573"/>
    <w:rsid w:val="007476C2"/>
    <w:rsid w:val="00747F90"/>
    <w:rsid w:val="0075013F"/>
    <w:rsid w:val="007501E9"/>
    <w:rsid w:val="007504E7"/>
    <w:rsid w:val="00750694"/>
    <w:rsid w:val="007508EA"/>
    <w:rsid w:val="00750FBC"/>
    <w:rsid w:val="0075105C"/>
    <w:rsid w:val="007515F7"/>
    <w:rsid w:val="00751E7B"/>
    <w:rsid w:val="007523F6"/>
    <w:rsid w:val="00752539"/>
    <w:rsid w:val="00752B3A"/>
    <w:rsid w:val="00752B5F"/>
    <w:rsid w:val="00752E16"/>
    <w:rsid w:val="00753035"/>
    <w:rsid w:val="0075341E"/>
    <w:rsid w:val="00753433"/>
    <w:rsid w:val="007537E9"/>
    <w:rsid w:val="00753EE4"/>
    <w:rsid w:val="00753FA7"/>
    <w:rsid w:val="00753FD7"/>
    <w:rsid w:val="0075426B"/>
    <w:rsid w:val="007542ED"/>
    <w:rsid w:val="0075457C"/>
    <w:rsid w:val="00754A3E"/>
    <w:rsid w:val="00754AC6"/>
    <w:rsid w:val="007552D3"/>
    <w:rsid w:val="0075597A"/>
    <w:rsid w:val="007559F3"/>
    <w:rsid w:val="00755BA1"/>
    <w:rsid w:val="007560F9"/>
    <w:rsid w:val="00756250"/>
    <w:rsid w:val="00756D3A"/>
    <w:rsid w:val="00756D98"/>
    <w:rsid w:val="007575B1"/>
    <w:rsid w:val="007577D2"/>
    <w:rsid w:val="00757E87"/>
    <w:rsid w:val="0076067E"/>
    <w:rsid w:val="007607BB"/>
    <w:rsid w:val="007607C3"/>
    <w:rsid w:val="00760903"/>
    <w:rsid w:val="007623AD"/>
    <w:rsid w:val="00762462"/>
    <w:rsid w:val="00762A30"/>
    <w:rsid w:val="00762E24"/>
    <w:rsid w:val="00763220"/>
    <w:rsid w:val="00763282"/>
    <w:rsid w:val="00763D09"/>
    <w:rsid w:val="0076492C"/>
    <w:rsid w:val="00764A67"/>
    <w:rsid w:val="00764BDC"/>
    <w:rsid w:val="00764C7D"/>
    <w:rsid w:val="00764DDE"/>
    <w:rsid w:val="00765226"/>
    <w:rsid w:val="007654A3"/>
    <w:rsid w:val="00765BF2"/>
    <w:rsid w:val="00766307"/>
    <w:rsid w:val="007667EB"/>
    <w:rsid w:val="00766A25"/>
    <w:rsid w:val="00766FC7"/>
    <w:rsid w:val="0076740C"/>
    <w:rsid w:val="0076754D"/>
    <w:rsid w:val="007675B7"/>
    <w:rsid w:val="00767607"/>
    <w:rsid w:val="00767838"/>
    <w:rsid w:val="007701E6"/>
    <w:rsid w:val="00770A22"/>
    <w:rsid w:val="00770D9E"/>
    <w:rsid w:val="007716DD"/>
    <w:rsid w:val="00771D71"/>
    <w:rsid w:val="00771D85"/>
    <w:rsid w:val="00771E67"/>
    <w:rsid w:val="007726F4"/>
    <w:rsid w:val="00772BEA"/>
    <w:rsid w:val="00772C3E"/>
    <w:rsid w:val="007735FD"/>
    <w:rsid w:val="0077392F"/>
    <w:rsid w:val="00774231"/>
    <w:rsid w:val="007744D1"/>
    <w:rsid w:val="007744EC"/>
    <w:rsid w:val="00774DBC"/>
    <w:rsid w:val="00774F32"/>
    <w:rsid w:val="007754A9"/>
    <w:rsid w:val="0077590F"/>
    <w:rsid w:val="00776672"/>
    <w:rsid w:val="00776D5A"/>
    <w:rsid w:val="007770FD"/>
    <w:rsid w:val="00777197"/>
    <w:rsid w:val="00777606"/>
    <w:rsid w:val="00777714"/>
    <w:rsid w:val="00777AEA"/>
    <w:rsid w:val="00777D86"/>
    <w:rsid w:val="00777DFC"/>
    <w:rsid w:val="00777E74"/>
    <w:rsid w:val="007805D2"/>
    <w:rsid w:val="00780A95"/>
    <w:rsid w:val="00780B2D"/>
    <w:rsid w:val="00780D33"/>
    <w:rsid w:val="007817DC"/>
    <w:rsid w:val="00781DA0"/>
    <w:rsid w:val="00782C02"/>
    <w:rsid w:val="007831BF"/>
    <w:rsid w:val="0078331D"/>
    <w:rsid w:val="00784138"/>
    <w:rsid w:val="007844AA"/>
    <w:rsid w:val="007847A4"/>
    <w:rsid w:val="007849E6"/>
    <w:rsid w:val="00784BC6"/>
    <w:rsid w:val="00784D10"/>
    <w:rsid w:val="00785D7E"/>
    <w:rsid w:val="00786210"/>
    <w:rsid w:val="007863BB"/>
    <w:rsid w:val="00786711"/>
    <w:rsid w:val="00786A46"/>
    <w:rsid w:val="00786AE7"/>
    <w:rsid w:val="00786F31"/>
    <w:rsid w:val="00786F96"/>
    <w:rsid w:val="0078724B"/>
    <w:rsid w:val="007878D2"/>
    <w:rsid w:val="00787D1E"/>
    <w:rsid w:val="00787DC2"/>
    <w:rsid w:val="00787F31"/>
    <w:rsid w:val="007900B7"/>
    <w:rsid w:val="00790401"/>
    <w:rsid w:val="00790522"/>
    <w:rsid w:val="00790E31"/>
    <w:rsid w:val="00790F53"/>
    <w:rsid w:val="0079114B"/>
    <w:rsid w:val="007912ED"/>
    <w:rsid w:val="007914FE"/>
    <w:rsid w:val="00791578"/>
    <w:rsid w:val="00791CEB"/>
    <w:rsid w:val="0079209A"/>
    <w:rsid w:val="007926A9"/>
    <w:rsid w:val="0079294A"/>
    <w:rsid w:val="00793133"/>
    <w:rsid w:val="00793467"/>
    <w:rsid w:val="0079346A"/>
    <w:rsid w:val="00793736"/>
    <w:rsid w:val="007937CB"/>
    <w:rsid w:val="00793D09"/>
    <w:rsid w:val="0079420D"/>
    <w:rsid w:val="00794A95"/>
    <w:rsid w:val="00794DAE"/>
    <w:rsid w:val="00795296"/>
    <w:rsid w:val="00795716"/>
    <w:rsid w:val="007959CE"/>
    <w:rsid w:val="007960E7"/>
    <w:rsid w:val="007960EF"/>
    <w:rsid w:val="00796210"/>
    <w:rsid w:val="007964DB"/>
    <w:rsid w:val="00796C78"/>
    <w:rsid w:val="00796F8C"/>
    <w:rsid w:val="0079756B"/>
    <w:rsid w:val="007975FB"/>
    <w:rsid w:val="007A0AE9"/>
    <w:rsid w:val="007A0B46"/>
    <w:rsid w:val="007A0F03"/>
    <w:rsid w:val="007A14C3"/>
    <w:rsid w:val="007A157B"/>
    <w:rsid w:val="007A1C1D"/>
    <w:rsid w:val="007A25B0"/>
    <w:rsid w:val="007A2705"/>
    <w:rsid w:val="007A2B72"/>
    <w:rsid w:val="007A300C"/>
    <w:rsid w:val="007A33F1"/>
    <w:rsid w:val="007A3448"/>
    <w:rsid w:val="007A3C4D"/>
    <w:rsid w:val="007A3ECA"/>
    <w:rsid w:val="007A42FA"/>
    <w:rsid w:val="007A4995"/>
    <w:rsid w:val="007A4E45"/>
    <w:rsid w:val="007A4ECB"/>
    <w:rsid w:val="007A5089"/>
    <w:rsid w:val="007A509C"/>
    <w:rsid w:val="007A53AA"/>
    <w:rsid w:val="007A5C30"/>
    <w:rsid w:val="007A662F"/>
    <w:rsid w:val="007A71E2"/>
    <w:rsid w:val="007A74EB"/>
    <w:rsid w:val="007B05BE"/>
    <w:rsid w:val="007B0653"/>
    <w:rsid w:val="007B0FC5"/>
    <w:rsid w:val="007B139D"/>
    <w:rsid w:val="007B1581"/>
    <w:rsid w:val="007B15C7"/>
    <w:rsid w:val="007B15D8"/>
    <w:rsid w:val="007B19C2"/>
    <w:rsid w:val="007B1BA1"/>
    <w:rsid w:val="007B1FB0"/>
    <w:rsid w:val="007B3047"/>
    <w:rsid w:val="007B3457"/>
    <w:rsid w:val="007B3EB4"/>
    <w:rsid w:val="007B44E9"/>
    <w:rsid w:val="007B47C7"/>
    <w:rsid w:val="007B54BB"/>
    <w:rsid w:val="007B5B5B"/>
    <w:rsid w:val="007B6360"/>
    <w:rsid w:val="007B6437"/>
    <w:rsid w:val="007B65E4"/>
    <w:rsid w:val="007B66B2"/>
    <w:rsid w:val="007B6977"/>
    <w:rsid w:val="007B7450"/>
    <w:rsid w:val="007B78C8"/>
    <w:rsid w:val="007B7F63"/>
    <w:rsid w:val="007C0069"/>
    <w:rsid w:val="007C03E9"/>
    <w:rsid w:val="007C06CA"/>
    <w:rsid w:val="007C075C"/>
    <w:rsid w:val="007C079B"/>
    <w:rsid w:val="007C079D"/>
    <w:rsid w:val="007C093F"/>
    <w:rsid w:val="007C13D9"/>
    <w:rsid w:val="007C14C9"/>
    <w:rsid w:val="007C15D1"/>
    <w:rsid w:val="007C1680"/>
    <w:rsid w:val="007C1CF4"/>
    <w:rsid w:val="007C1E98"/>
    <w:rsid w:val="007C1F57"/>
    <w:rsid w:val="007C2063"/>
    <w:rsid w:val="007C2189"/>
    <w:rsid w:val="007C21C2"/>
    <w:rsid w:val="007C277D"/>
    <w:rsid w:val="007C2B1A"/>
    <w:rsid w:val="007C2FB5"/>
    <w:rsid w:val="007C4046"/>
    <w:rsid w:val="007C42C0"/>
    <w:rsid w:val="007C44E8"/>
    <w:rsid w:val="007C4B70"/>
    <w:rsid w:val="007C4BB2"/>
    <w:rsid w:val="007C4C75"/>
    <w:rsid w:val="007C51E7"/>
    <w:rsid w:val="007C5218"/>
    <w:rsid w:val="007C57FA"/>
    <w:rsid w:val="007C58F7"/>
    <w:rsid w:val="007C5FAB"/>
    <w:rsid w:val="007C6073"/>
    <w:rsid w:val="007C6B00"/>
    <w:rsid w:val="007C6F27"/>
    <w:rsid w:val="007C783E"/>
    <w:rsid w:val="007D0362"/>
    <w:rsid w:val="007D08E7"/>
    <w:rsid w:val="007D0DA5"/>
    <w:rsid w:val="007D17C5"/>
    <w:rsid w:val="007D18EF"/>
    <w:rsid w:val="007D1E41"/>
    <w:rsid w:val="007D214F"/>
    <w:rsid w:val="007D2BFF"/>
    <w:rsid w:val="007D2F59"/>
    <w:rsid w:val="007D31EB"/>
    <w:rsid w:val="007D322C"/>
    <w:rsid w:val="007D339C"/>
    <w:rsid w:val="007D385B"/>
    <w:rsid w:val="007D47CC"/>
    <w:rsid w:val="007D49F9"/>
    <w:rsid w:val="007D4CC9"/>
    <w:rsid w:val="007D4D4D"/>
    <w:rsid w:val="007D4DEC"/>
    <w:rsid w:val="007D4F34"/>
    <w:rsid w:val="007D518D"/>
    <w:rsid w:val="007D51E9"/>
    <w:rsid w:val="007D52A8"/>
    <w:rsid w:val="007D534F"/>
    <w:rsid w:val="007D53AC"/>
    <w:rsid w:val="007D53D5"/>
    <w:rsid w:val="007D597F"/>
    <w:rsid w:val="007D5CE4"/>
    <w:rsid w:val="007D6211"/>
    <w:rsid w:val="007D6378"/>
    <w:rsid w:val="007D674D"/>
    <w:rsid w:val="007D6845"/>
    <w:rsid w:val="007D6AC9"/>
    <w:rsid w:val="007D6C31"/>
    <w:rsid w:val="007D6EA8"/>
    <w:rsid w:val="007D73B6"/>
    <w:rsid w:val="007D7FA5"/>
    <w:rsid w:val="007E02FA"/>
    <w:rsid w:val="007E070A"/>
    <w:rsid w:val="007E09AE"/>
    <w:rsid w:val="007E0FE4"/>
    <w:rsid w:val="007E15EB"/>
    <w:rsid w:val="007E1C2A"/>
    <w:rsid w:val="007E1FF0"/>
    <w:rsid w:val="007E21A4"/>
    <w:rsid w:val="007E357E"/>
    <w:rsid w:val="007E3821"/>
    <w:rsid w:val="007E424A"/>
    <w:rsid w:val="007E4C08"/>
    <w:rsid w:val="007E4C1E"/>
    <w:rsid w:val="007E55FF"/>
    <w:rsid w:val="007E56A0"/>
    <w:rsid w:val="007E56E9"/>
    <w:rsid w:val="007E571B"/>
    <w:rsid w:val="007E5A7F"/>
    <w:rsid w:val="007E5DA8"/>
    <w:rsid w:val="007E6067"/>
    <w:rsid w:val="007E617D"/>
    <w:rsid w:val="007E6285"/>
    <w:rsid w:val="007E62EC"/>
    <w:rsid w:val="007E652E"/>
    <w:rsid w:val="007E65DC"/>
    <w:rsid w:val="007E68D9"/>
    <w:rsid w:val="007E6CFB"/>
    <w:rsid w:val="007E6F8C"/>
    <w:rsid w:val="007E788E"/>
    <w:rsid w:val="007E79DF"/>
    <w:rsid w:val="007E7B47"/>
    <w:rsid w:val="007E7CCD"/>
    <w:rsid w:val="007F07AF"/>
    <w:rsid w:val="007F080C"/>
    <w:rsid w:val="007F0881"/>
    <w:rsid w:val="007F08C6"/>
    <w:rsid w:val="007F0AED"/>
    <w:rsid w:val="007F0E36"/>
    <w:rsid w:val="007F11E4"/>
    <w:rsid w:val="007F1A35"/>
    <w:rsid w:val="007F1D45"/>
    <w:rsid w:val="007F20FB"/>
    <w:rsid w:val="007F22D6"/>
    <w:rsid w:val="007F2446"/>
    <w:rsid w:val="007F26C9"/>
    <w:rsid w:val="007F2D0A"/>
    <w:rsid w:val="007F2DFC"/>
    <w:rsid w:val="007F3262"/>
    <w:rsid w:val="007F3264"/>
    <w:rsid w:val="007F3C1E"/>
    <w:rsid w:val="007F401A"/>
    <w:rsid w:val="007F4702"/>
    <w:rsid w:val="007F4747"/>
    <w:rsid w:val="007F4859"/>
    <w:rsid w:val="007F48F6"/>
    <w:rsid w:val="007F49AD"/>
    <w:rsid w:val="007F4AB5"/>
    <w:rsid w:val="007F4B66"/>
    <w:rsid w:val="007F4BA1"/>
    <w:rsid w:val="007F5479"/>
    <w:rsid w:val="007F56E5"/>
    <w:rsid w:val="007F63C2"/>
    <w:rsid w:val="007F644E"/>
    <w:rsid w:val="007F722D"/>
    <w:rsid w:val="007F750C"/>
    <w:rsid w:val="008002B5"/>
    <w:rsid w:val="008002F3"/>
    <w:rsid w:val="00800347"/>
    <w:rsid w:val="00800371"/>
    <w:rsid w:val="00801280"/>
    <w:rsid w:val="008013AD"/>
    <w:rsid w:val="00801577"/>
    <w:rsid w:val="008017E6"/>
    <w:rsid w:val="00801A00"/>
    <w:rsid w:val="00801E08"/>
    <w:rsid w:val="00801EDB"/>
    <w:rsid w:val="008024DD"/>
    <w:rsid w:val="00802516"/>
    <w:rsid w:val="008028AB"/>
    <w:rsid w:val="00802DAB"/>
    <w:rsid w:val="008031B9"/>
    <w:rsid w:val="0080340B"/>
    <w:rsid w:val="00804271"/>
    <w:rsid w:val="008052EF"/>
    <w:rsid w:val="008056AC"/>
    <w:rsid w:val="008058E4"/>
    <w:rsid w:val="00805CA2"/>
    <w:rsid w:val="00805DB7"/>
    <w:rsid w:val="00806326"/>
    <w:rsid w:val="00806905"/>
    <w:rsid w:val="00806D48"/>
    <w:rsid w:val="00806FBA"/>
    <w:rsid w:val="00807285"/>
    <w:rsid w:val="00807472"/>
    <w:rsid w:val="008079D3"/>
    <w:rsid w:val="00807DE7"/>
    <w:rsid w:val="008108F3"/>
    <w:rsid w:val="00810B81"/>
    <w:rsid w:val="00811153"/>
    <w:rsid w:val="00811602"/>
    <w:rsid w:val="00811E73"/>
    <w:rsid w:val="00811EE4"/>
    <w:rsid w:val="00811F91"/>
    <w:rsid w:val="008121F0"/>
    <w:rsid w:val="00812C57"/>
    <w:rsid w:val="00812E19"/>
    <w:rsid w:val="00812E35"/>
    <w:rsid w:val="0081345D"/>
    <w:rsid w:val="00813618"/>
    <w:rsid w:val="00813760"/>
    <w:rsid w:val="00813F0B"/>
    <w:rsid w:val="00814126"/>
    <w:rsid w:val="00815137"/>
    <w:rsid w:val="0081581C"/>
    <w:rsid w:val="00815B71"/>
    <w:rsid w:val="00815E73"/>
    <w:rsid w:val="00816083"/>
    <w:rsid w:val="008160D4"/>
    <w:rsid w:val="008164C1"/>
    <w:rsid w:val="008168C5"/>
    <w:rsid w:val="00816950"/>
    <w:rsid w:val="00816B55"/>
    <w:rsid w:val="00817089"/>
    <w:rsid w:val="00820848"/>
    <w:rsid w:val="00820B3A"/>
    <w:rsid w:val="00820C1C"/>
    <w:rsid w:val="00820FB1"/>
    <w:rsid w:val="00822015"/>
    <w:rsid w:val="008220AA"/>
    <w:rsid w:val="00822411"/>
    <w:rsid w:val="008226E2"/>
    <w:rsid w:val="00822B83"/>
    <w:rsid w:val="00823132"/>
    <w:rsid w:val="008231CD"/>
    <w:rsid w:val="008233F5"/>
    <w:rsid w:val="00823587"/>
    <w:rsid w:val="0082380B"/>
    <w:rsid w:val="00823AE4"/>
    <w:rsid w:val="00823B27"/>
    <w:rsid w:val="00823CAE"/>
    <w:rsid w:val="00823E8C"/>
    <w:rsid w:val="008243C2"/>
    <w:rsid w:val="00824B19"/>
    <w:rsid w:val="00824B82"/>
    <w:rsid w:val="00824E2A"/>
    <w:rsid w:val="00825056"/>
    <w:rsid w:val="008254CB"/>
    <w:rsid w:val="0082574F"/>
    <w:rsid w:val="00826174"/>
    <w:rsid w:val="00826946"/>
    <w:rsid w:val="00826D9A"/>
    <w:rsid w:val="00827377"/>
    <w:rsid w:val="008274A2"/>
    <w:rsid w:val="0082761B"/>
    <w:rsid w:val="00827779"/>
    <w:rsid w:val="008279E5"/>
    <w:rsid w:val="00827DE1"/>
    <w:rsid w:val="008300A2"/>
    <w:rsid w:val="00830491"/>
    <w:rsid w:val="00830636"/>
    <w:rsid w:val="008309E6"/>
    <w:rsid w:val="00831214"/>
    <w:rsid w:val="00831631"/>
    <w:rsid w:val="00831A2B"/>
    <w:rsid w:val="00831BEB"/>
    <w:rsid w:val="00831BEC"/>
    <w:rsid w:val="008322B4"/>
    <w:rsid w:val="008323C2"/>
    <w:rsid w:val="00833746"/>
    <w:rsid w:val="00833B1B"/>
    <w:rsid w:val="00834332"/>
    <w:rsid w:val="008348FB"/>
    <w:rsid w:val="00834A6C"/>
    <w:rsid w:val="00834FA5"/>
    <w:rsid w:val="00834FF9"/>
    <w:rsid w:val="008356C0"/>
    <w:rsid w:val="00836074"/>
    <w:rsid w:val="008363E5"/>
    <w:rsid w:val="00836A4B"/>
    <w:rsid w:val="00836D86"/>
    <w:rsid w:val="00836F60"/>
    <w:rsid w:val="0083711B"/>
    <w:rsid w:val="00837181"/>
    <w:rsid w:val="008375E7"/>
    <w:rsid w:val="0083761E"/>
    <w:rsid w:val="008402BB"/>
    <w:rsid w:val="00840DBB"/>
    <w:rsid w:val="008413AD"/>
    <w:rsid w:val="008414F6"/>
    <w:rsid w:val="00841B8B"/>
    <w:rsid w:val="0084226D"/>
    <w:rsid w:val="0084227A"/>
    <w:rsid w:val="0084268F"/>
    <w:rsid w:val="00842A83"/>
    <w:rsid w:val="00843052"/>
    <w:rsid w:val="00843BD9"/>
    <w:rsid w:val="00843D56"/>
    <w:rsid w:val="00843F34"/>
    <w:rsid w:val="0084543F"/>
    <w:rsid w:val="00845649"/>
    <w:rsid w:val="00845CA4"/>
    <w:rsid w:val="00845FC4"/>
    <w:rsid w:val="00846537"/>
    <w:rsid w:val="008465D1"/>
    <w:rsid w:val="00846696"/>
    <w:rsid w:val="00847236"/>
    <w:rsid w:val="0084784A"/>
    <w:rsid w:val="008479BC"/>
    <w:rsid w:val="0085048C"/>
    <w:rsid w:val="008506A8"/>
    <w:rsid w:val="00851277"/>
    <w:rsid w:val="00851745"/>
    <w:rsid w:val="008519A9"/>
    <w:rsid w:val="008519CB"/>
    <w:rsid w:val="00851C24"/>
    <w:rsid w:val="008520E5"/>
    <w:rsid w:val="008524CA"/>
    <w:rsid w:val="0085259B"/>
    <w:rsid w:val="00852A31"/>
    <w:rsid w:val="0085365E"/>
    <w:rsid w:val="00853803"/>
    <w:rsid w:val="008541BC"/>
    <w:rsid w:val="00854427"/>
    <w:rsid w:val="00854CA6"/>
    <w:rsid w:val="00854CC5"/>
    <w:rsid w:val="0085510A"/>
    <w:rsid w:val="00855380"/>
    <w:rsid w:val="008555C1"/>
    <w:rsid w:val="00855856"/>
    <w:rsid w:val="00855AB0"/>
    <w:rsid w:val="00855D92"/>
    <w:rsid w:val="00855DD6"/>
    <w:rsid w:val="008573E5"/>
    <w:rsid w:val="0085740D"/>
    <w:rsid w:val="00857F81"/>
    <w:rsid w:val="008605A7"/>
    <w:rsid w:val="00860E36"/>
    <w:rsid w:val="00861EF5"/>
    <w:rsid w:val="008624AA"/>
    <w:rsid w:val="00862E05"/>
    <w:rsid w:val="00862EEB"/>
    <w:rsid w:val="008630E7"/>
    <w:rsid w:val="008630F5"/>
    <w:rsid w:val="00863224"/>
    <w:rsid w:val="008634B9"/>
    <w:rsid w:val="00863DA6"/>
    <w:rsid w:val="00864634"/>
    <w:rsid w:val="00864693"/>
    <w:rsid w:val="008649C4"/>
    <w:rsid w:val="008655E6"/>
    <w:rsid w:val="00865A2B"/>
    <w:rsid w:val="0086624E"/>
    <w:rsid w:val="00866445"/>
    <w:rsid w:val="00866C95"/>
    <w:rsid w:val="00867230"/>
    <w:rsid w:val="00867797"/>
    <w:rsid w:val="00867A84"/>
    <w:rsid w:val="00867B0B"/>
    <w:rsid w:val="00867D83"/>
    <w:rsid w:val="00867F91"/>
    <w:rsid w:val="00870054"/>
    <w:rsid w:val="00870E30"/>
    <w:rsid w:val="0087124C"/>
    <w:rsid w:val="0087176F"/>
    <w:rsid w:val="008718A1"/>
    <w:rsid w:val="00871D06"/>
    <w:rsid w:val="00872479"/>
    <w:rsid w:val="00872AD3"/>
    <w:rsid w:val="00872AE7"/>
    <w:rsid w:val="00872FDD"/>
    <w:rsid w:val="0087342D"/>
    <w:rsid w:val="00873971"/>
    <w:rsid w:val="00873AEB"/>
    <w:rsid w:val="00874255"/>
    <w:rsid w:val="0087429B"/>
    <w:rsid w:val="00874BED"/>
    <w:rsid w:val="00874C61"/>
    <w:rsid w:val="0087500C"/>
    <w:rsid w:val="008753FC"/>
    <w:rsid w:val="0087551F"/>
    <w:rsid w:val="00875A88"/>
    <w:rsid w:val="0087607B"/>
    <w:rsid w:val="00876190"/>
    <w:rsid w:val="0087653F"/>
    <w:rsid w:val="0087686F"/>
    <w:rsid w:val="00876BCE"/>
    <w:rsid w:val="00876E55"/>
    <w:rsid w:val="008772C5"/>
    <w:rsid w:val="008806A9"/>
    <w:rsid w:val="00880AAE"/>
    <w:rsid w:val="00880BE3"/>
    <w:rsid w:val="00881423"/>
    <w:rsid w:val="00881C3F"/>
    <w:rsid w:val="00881C84"/>
    <w:rsid w:val="00881F38"/>
    <w:rsid w:val="00882091"/>
    <w:rsid w:val="00882882"/>
    <w:rsid w:val="00882F64"/>
    <w:rsid w:val="00882FDE"/>
    <w:rsid w:val="00883162"/>
    <w:rsid w:val="0088339A"/>
    <w:rsid w:val="0088405E"/>
    <w:rsid w:val="00884638"/>
    <w:rsid w:val="00884664"/>
    <w:rsid w:val="008847C4"/>
    <w:rsid w:val="0088518F"/>
    <w:rsid w:val="00885499"/>
    <w:rsid w:val="00885528"/>
    <w:rsid w:val="008856BE"/>
    <w:rsid w:val="00885CD3"/>
    <w:rsid w:val="00885F20"/>
    <w:rsid w:val="008860DB"/>
    <w:rsid w:val="0088636F"/>
    <w:rsid w:val="0088670B"/>
    <w:rsid w:val="00886B3D"/>
    <w:rsid w:val="00887380"/>
    <w:rsid w:val="00887A7E"/>
    <w:rsid w:val="00890019"/>
    <w:rsid w:val="008901CB"/>
    <w:rsid w:val="00890A1B"/>
    <w:rsid w:val="00890B81"/>
    <w:rsid w:val="0089134A"/>
    <w:rsid w:val="00891742"/>
    <w:rsid w:val="00891AE0"/>
    <w:rsid w:val="0089239C"/>
    <w:rsid w:val="00892BDB"/>
    <w:rsid w:val="00892EE1"/>
    <w:rsid w:val="0089388C"/>
    <w:rsid w:val="0089494F"/>
    <w:rsid w:val="00894AEC"/>
    <w:rsid w:val="00895644"/>
    <w:rsid w:val="0089568C"/>
    <w:rsid w:val="00895867"/>
    <w:rsid w:val="008978C5"/>
    <w:rsid w:val="00897D4E"/>
    <w:rsid w:val="008A04BE"/>
    <w:rsid w:val="008A0D86"/>
    <w:rsid w:val="008A0EB3"/>
    <w:rsid w:val="008A0F85"/>
    <w:rsid w:val="008A1040"/>
    <w:rsid w:val="008A13D5"/>
    <w:rsid w:val="008A1561"/>
    <w:rsid w:val="008A1704"/>
    <w:rsid w:val="008A1792"/>
    <w:rsid w:val="008A1D69"/>
    <w:rsid w:val="008A2177"/>
    <w:rsid w:val="008A22B7"/>
    <w:rsid w:val="008A2507"/>
    <w:rsid w:val="008A2874"/>
    <w:rsid w:val="008A2ECB"/>
    <w:rsid w:val="008A3AA8"/>
    <w:rsid w:val="008A3B1F"/>
    <w:rsid w:val="008A3C6C"/>
    <w:rsid w:val="008A3CC4"/>
    <w:rsid w:val="008A4069"/>
    <w:rsid w:val="008A5067"/>
    <w:rsid w:val="008A5393"/>
    <w:rsid w:val="008A5401"/>
    <w:rsid w:val="008A55BB"/>
    <w:rsid w:val="008A5994"/>
    <w:rsid w:val="008A5AE4"/>
    <w:rsid w:val="008A6611"/>
    <w:rsid w:val="008A705C"/>
    <w:rsid w:val="008A7089"/>
    <w:rsid w:val="008A70E9"/>
    <w:rsid w:val="008A7463"/>
    <w:rsid w:val="008A7575"/>
    <w:rsid w:val="008B00CF"/>
    <w:rsid w:val="008B0966"/>
    <w:rsid w:val="008B0992"/>
    <w:rsid w:val="008B0B1E"/>
    <w:rsid w:val="008B1085"/>
    <w:rsid w:val="008B1337"/>
    <w:rsid w:val="008B1F65"/>
    <w:rsid w:val="008B2184"/>
    <w:rsid w:val="008B3297"/>
    <w:rsid w:val="008B33DC"/>
    <w:rsid w:val="008B3EA6"/>
    <w:rsid w:val="008B3FE1"/>
    <w:rsid w:val="008B4209"/>
    <w:rsid w:val="008B5279"/>
    <w:rsid w:val="008B5560"/>
    <w:rsid w:val="008B5867"/>
    <w:rsid w:val="008B5AE3"/>
    <w:rsid w:val="008B5ED3"/>
    <w:rsid w:val="008B617E"/>
    <w:rsid w:val="008B64FD"/>
    <w:rsid w:val="008B6566"/>
    <w:rsid w:val="008B6896"/>
    <w:rsid w:val="008B6C31"/>
    <w:rsid w:val="008B713E"/>
    <w:rsid w:val="008B7285"/>
    <w:rsid w:val="008B7635"/>
    <w:rsid w:val="008B7A4D"/>
    <w:rsid w:val="008B7E92"/>
    <w:rsid w:val="008C09C9"/>
    <w:rsid w:val="008C0E06"/>
    <w:rsid w:val="008C0F9B"/>
    <w:rsid w:val="008C18C5"/>
    <w:rsid w:val="008C1C89"/>
    <w:rsid w:val="008C202F"/>
    <w:rsid w:val="008C2281"/>
    <w:rsid w:val="008C23A6"/>
    <w:rsid w:val="008C23D2"/>
    <w:rsid w:val="008C2598"/>
    <w:rsid w:val="008C2956"/>
    <w:rsid w:val="008C2D11"/>
    <w:rsid w:val="008C2D7A"/>
    <w:rsid w:val="008C35C6"/>
    <w:rsid w:val="008C3B25"/>
    <w:rsid w:val="008C3E10"/>
    <w:rsid w:val="008C4171"/>
    <w:rsid w:val="008C4312"/>
    <w:rsid w:val="008C451D"/>
    <w:rsid w:val="008C4674"/>
    <w:rsid w:val="008C4D3D"/>
    <w:rsid w:val="008C4E05"/>
    <w:rsid w:val="008C512D"/>
    <w:rsid w:val="008C5153"/>
    <w:rsid w:val="008C53C7"/>
    <w:rsid w:val="008C5AA2"/>
    <w:rsid w:val="008C5BFE"/>
    <w:rsid w:val="008C5CB5"/>
    <w:rsid w:val="008C60FF"/>
    <w:rsid w:val="008C65B6"/>
    <w:rsid w:val="008C6653"/>
    <w:rsid w:val="008C733B"/>
    <w:rsid w:val="008D00D1"/>
    <w:rsid w:val="008D00F2"/>
    <w:rsid w:val="008D021B"/>
    <w:rsid w:val="008D068A"/>
    <w:rsid w:val="008D0B3B"/>
    <w:rsid w:val="008D123E"/>
    <w:rsid w:val="008D1250"/>
    <w:rsid w:val="008D1981"/>
    <w:rsid w:val="008D1BE7"/>
    <w:rsid w:val="008D1EC1"/>
    <w:rsid w:val="008D2F08"/>
    <w:rsid w:val="008D31B1"/>
    <w:rsid w:val="008D31CE"/>
    <w:rsid w:val="008D34BF"/>
    <w:rsid w:val="008D386B"/>
    <w:rsid w:val="008D3D1E"/>
    <w:rsid w:val="008D406E"/>
    <w:rsid w:val="008D41DF"/>
    <w:rsid w:val="008D43A6"/>
    <w:rsid w:val="008D533B"/>
    <w:rsid w:val="008D5485"/>
    <w:rsid w:val="008D5884"/>
    <w:rsid w:val="008D6083"/>
    <w:rsid w:val="008D68EE"/>
    <w:rsid w:val="008D6BCE"/>
    <w:rsid w:val="008D7095"/>
    <w:rsid w:val="008D7296"/>
    <w:rsid w:val="008D75AA"/>
    <w:rsid w:val="008D7702"/>
    <w:rsid w:val="008E0C43"/>
    <w:rsid w:val="008E154B"/>
    <w:rsid w:val="008E1C24"/>
    <w:rsid w:val="008E1D24"/>
    <w:rsid w:val="008E271C"/>
    <w:rsid w:val="008E29C3"/>
    <w:rsid w:val="008E2A72"/>
    <w:rsid w:val="008E2F33"/>
    <w:rsid w:val="008E3449"/>
    <w:rsid w:val="008E3CFF"/>
    <w:rsid w:val="008E41FD"/>
    <w:rsid w:val="008E43C5"/>
    <w:rsid w:val="008E4B0A"/>
    <w:rsid w:val="008E4EBB"/>
    <w:rsid w:val="008E51AF"/>
    <w:rsid w:val="008E5903"/>
    <w:rsid w:val="008E5DEE"/>
    <w:rsid w:val="008E6000"/>
    <w:rsid w:val="008E6123"/>
    <w:rsid w:val="008E68CA"/>
    <w:rsid w:val="008E7248"/>
    <w:rsid w:val="008E74C6"/>
    <w:rsid w:val="008E7A9E"/>
    <w:rsid w:val="008E7EF4"/>
    <w:rsid w:val="008F02E9"/>
    <w:rsid w:val="008F03EB"/>
    <w:rsid w:val="008F0F2B"/>
    <w:rsid w:val="008F1151"/>
    <w:rsid w:val="008F14B1"/>
    <w:rsid w:val="008F14E8"/>
    <w:rsid w:val="008F1946"/>
    <w:rsid w:val="008F1A26"/>
    <w:rsid w:val="008F2116"/>
    <w:rsid w:val="008F21B1"/>
    <w:rsid w:val="008F2635"/>
    <w:rsid w:val="008F2687"/>
    <w:rsid w:val="008F2D1A"/>
    <w:rsid w:val="008F2D76"/>
    <w:rsid w:val="008F3014"/>
    <w:rsid w:val="008F3164"/>
    <w:rsid w:val="008F32AC"/>
    <w:rsid w:val="008F3353"/>
    <w:rsid w:val="008F3566"/>
    <w:rsid w:val="008F39C2"/>
    <w:rsid w:val="008F4079"/>
    <w:rsid w:val="008F41A3"/>
    <w:rsid w:val="008F430E"/>
    <w:rsid w:val="008F433D"/>
    <w:rsid w:val="008F4398"/>
    <w:rsid w:val="008F49AC"/>
    <w:rsid w:val="008F4C5D"/>
    <w:rsid w:val="008F4EB7"/>
    <w:rsid w:val="008F4FB6"/>
    <w:rsid w:val="008F5459"/>
    <w:rsid w:val="008F61E3"/>
    <w:rsid w:val="008F6950"/>
    <w:rsid w:val="008F6A9D"/>
    <w:rsid w:val="008F6F53"/>
    <w:rsid w:val="008F72BA"/>
    <w:rsid w:val="008F7308"/>
    <w:rsid w:val="008F750A"/>
    <w:rsid w:val="008F7620"/>
    <w:rsid w:val="009000AF"/>
    <w:rsid w:val="00900DE1"/>
    <w:rsid w:val="009010BD"/>
    <w:rsid w:val="00901FE8"/>
    <w:rsid w:val="00902296"/>
    <w:rsid w:val="009022E5"/>
    <w:rsid w:val="00902545"/>
    <w:rsid w:val="00902ABE"/>
    <w:rsid w:val="00902D06"/>
    <w:rsid w:val="00902EEE"/>
    <w:rsid w:val="00902F44"/>
    <w:rsid w:val="009030A9"/>
    <w:rsid w:val="0090315C"/>
    <w:rsid w:val="009031B1"/>
    <w:rsid w:val="00903B04"/>
    <w:rsid w:val="00903C78"/>
    <w:rsid w:val="0090448A"/>
    <w:rsid w:val="009048DF"/>
    <w:rsid w:val="009049E4"/>
    <w:rsid w:val="00904F94"/>
    <w:rsid w:val="00904FDA"/>
    <w:rsid w:val="00905185"/>
    <w:rsid w:val="009053BD"/>
    <w:rsid w:val="00905755"/>
    <w:rsid w:val="009058A1"/>
    <w:rsid w:val="00905D7E"/>
    <w:rsid w:val="00905FDC"/>
    <w:rsid w:val="0090638E"/>
    <w:rsid w:val="00906762"/>
    <w:rsid w:val="0090691D"/>
    <w:rsid w:val="00906B7E"/>
    <w:rsid w:val="00907570"/>
    <w:rsid w:val="009078EF"/>
    <w:rsid w:val="00907A93"/>
    <w:rsid w:val="00907AD2"/>
    <w:rsid w:val="00907C57"/>
    <w:rsid w:val="00907F81"/>
    <w:rsid w:val="00910415"/>
    <w:rsid w:val="00911AEB"/>
    <w:rsid w:val="00911ED4"/>
    <w:rsid w:val="009122F7"/>
    <w:rsid w:val="00912C0E"/>
    <w:rsid w:val="00913161"/>
    <w:rsid w:val="009132DD"/>
    <w:rsid w:val="00913357"/>
    <w:rsid w:val="009136AB"/>
    <w:rsid w:val="009138EB"/>
    <w:rsid w:val="00913972"/>
    <w:rsid w:val="00913D2E"/>
    <w:rsid w:val="009140FA"/>
    <w:rsid w:val="00914492"/>
    <w:rsid w:val="00915D3B"/>
    <w:rsid w:val="00916116"/>
    <w:rsid w:val="009163EA"/>
    <w:rsid w:val="0091727A"/>
    <w:rsid w:val="00917473"/>
    <w:rsid w:val="0091771E"/>
    <w:rsid w:val="009178E7"/>
    <w:rsid w:val="00917CB3"/>
    <w:rsid w:val="009203EE"/>
    <w:rsid w:val="0092063E"/>
    <w:rsid w:val="00920752"/>
    <w:rsid w:val="00920835"/>
    <w:rsid w:val="00920A94"/>
    <w:rsid w:val="00920D27"/>
    <w:rsid w:val="009210F8"/>
    <w:rsid w:val="00921125"/>
    <w:rsid w:val="009211C5"/>
    <w:rsid w:val="0092183C"/>
    <w:rsid w:val="00922737"/>
    <w:rsid w:val="00923C22"/>
    <w:rsid w:val="00924D0A"/>
    <w:rsid w:val="009251B8"/>
    <w:rsid w:val="009253C1"/>
    <w:rsid w:val="00925AE8"/>
    <w:rsid w:val="00925CA8"/>
    <w:rsid w:val="00925D2E"/>
    <w:rsid w:val="00925F51"/>
    <w:rsid w:val="00926729"/>
    <w:rsid w:val="0092694F"/>
    <w:rsid w:val="0092718B"/>
    <w:rsid w:val="0092769C"/>
    <w:rsid w:val="00927F85"/>
    <w:rsid w:val="00927F91"/>
    <w:rsid w:val="00927FC8"/>
    <w:rsid w:val="0093002D"/>
    <w:rsid w:val="00930447"/>
    <w:rsid w:val="00930B1B"/>
    <w:rsid w:val="00930C52"/>
    <w:rsid w:val="0093108A"/>
    <w:rsid w:val="009315AA"/>
    <w:rsid w:val="009317EF"/>
    <w:rsid w:val="0093191D"/>
    <w:rsid w:val="00932B09"/>
    <w:rsid w:val="00932C93"/>
    <w:rsid w:val="009330B2"/>
    <w:rsid w:val="00933F64"/>
    <w:rsid w:val="00934433"/>
    <w:rsid w:val="00934577"/>
    <w:rsid w:val="009348B5"/>
    <w:rsid w:val="00934DC0"/>
    <w:rsid w:val="009350E4"/>
    <w:rsid w:val="009358FF"/>
    <w:rsid w:val="00935CD1"/>
    <w:rsid w:val="0093605B"/>
    <w:rsid w:val="009360DA"/>
    <w:rsid w:val="009362F3"/>
    <w:rsid w:val="0093648A"/>
    <w:rsid w:val="009367E6"/>
    <w:rsid w:val="009368E6"/>
    <w:rsid w:val="0093729C"/>
    <w:rsid w:val="00937443"/>
    <w:rsid w:val="0093792A"/>
    <w:rsid w:val="00937982"/>
    <w:rsid w:val="009406FC"/>
    <w:rsid w:val="00940F99"/>
    <w:rsid w:val="0094197D"/>
    <w:rsid w:val="0094230F"/>
    <w:rsid w:val="009429CB"/>
    <w:rsid w:val="00942EA3"/>
    <w:rsid w:val="00943225"/>
    <w:rsid w:val="00943780"/>
    <w:rsid w:val="00943A1E"/>
    <w:rsid w:val="00944AA3"/>
    <w:rsid w:val="00944BB5"/>
    <w:rsid w:val="009452AB"/>
    <w:rsid w:val="00945407"/>
    <w:rsid w:val="009454D9"/>
    <w:rsid w:val="0094551F"/>
    <w:rsid w:val="00945621"/>
    <w:rsid w:val="009456A3"/>
    <w:rsid w:val="00945811"/>
    <w:rsid w:val="00945C7D"/>
    <w:rsid w:val="00946659"/>
    <w:rsid w:val="0094681C"/>
    <w:rsid w:val="00946A1C"/>
    <w:rsid w:val="00946A67"/>
    <w:rsid w:val="009472BE"/>
    <w:rsid w:val="009473E3"/>
    <w:rsid w:val="00947FA0"/>
    <w:rsid w:val="009500CA"/>
    <w:rsid w:val="00950DED"/>
    <w:rsid w:val="00950F33"/>
    <w:rsid w:val="009510AB"/>
    <w:rsid w:val="009513BA"/>
    <w:rsid w:val="009515E4"/>
    <w:rsid w:val="00951B7D"/>
    <w:rsid w:val="00951B9D"/>
    <w:rsid w:val="009526D4"/>
    <w:rsid w:val="00952980"/>
    <w:rsid w:val="00952C79"/>
    <w:rsid w:val="00952F04"/>
    <w:rsid w:val="00953722"/>
    <w:rsid w:val="00953953"/>
    <w:rsid w:val="00953B6C"/>
    <w:rsid w:val="00953F2E"/>
    <w:rsid w:val="00954428"/>
    <w:rsid w:val="00954440"/>
    <w:rsid w:val="0095448B"/>
    <w:rsid w:val="00954614"/>
    <w:rsid w:val="009546A5"/>
    <w:rsid w:val="0095583B"/>
    <w:rsid w:val="00955C96"/>
    <w:rsid w:val="009579FA"/>
    <w:rsid w:val="00957D3E"/>
    <w:rsid w:val="00960ECA"/>
    <w:rsid w:val="00960F81"/>
    <w:rsid w:val="009614F5"/>
    <w:rsid w:val="0096161B"/>
    <w:rsid w:val="00961C0E"/>
    <w:rsid w:val="00961ED2"/>
    <w:rsid w:val="00962EE1"/>
    <w:rsid w:val="009633F7"/>
    <w:rsid w:val="00963477"/>
    <w:rsid w:val="00963B96"/>
    <w:rsid w:val="00963FDD"/>
    <w:rsid w:val="00964371"/>
    <w:rsid w:val="0096483F"/>
    <w:rsid w:val="009648A4"/>
    <w:rsid w:val="0096495C"/>
    <w:rsid w:val="00964D4D"/>
    <w:rsid w:val="00964DEC"/>
    <w:rsid w:val="00965325"/>
    <w:rsid w:val="0096536F"/>
    <w:rsid w:val="009655C7"/>
    <w:rsid w:val="00965934"/>
    <w:rsid w:val="00965F22"/>
    <w:rsid w:val="00965F44"/>
    <w:rsid w:val="00966A14"/>
    <w:rsid w:val="00966A52"/>
    <w:rsid w:val="00966CEC"/>
    <w:rsid w:val="00966D1F"/>
    <w:rsid w:val="00966D67"/>
    <w:rsid w:val="009674E3"/>
    <w:rsid w:val="00967645"/>
    <w:rsid w:val="00967683"/>
    <w:rsid w:val="009704D3"/>
    <w:rsid w:val="009707FC"/>
    <w:rsid w:val="00970A5A"/>
    <w:rsid w:val="00970C20"/>
    <w:rsid w:val="00971B11"/>
    <w:rsid w:val="0097213C"/>
    <w:rsid w:val="009728EE"/>
    <w:rsid w:val="00972EA4"/>
    <w:rsid w:val="00972FD4"/>
    <w:rsid w:val="0097339E"/>
    <w:rsid w:val="00973E05"/>
    <w:rsid w:val="00974287"/>
    <w:rsid w:val="00974392"/>
    <w:rsid w:val="00974504"/>
    <w:rsid w:val="00974814"/>
    <w:rsid w:val="00974B44"/>
    <w:rsid w:val="00974E09"/>
    <w:rsid w:val="00974FAD"/>
    <w:rsid w:val="00975085"/>
    <w:rsid w:val="00975870"/>
    <w:rsid w:val="00975A10"/>
    <w:rsid w:val="00975E0A"/>
    <w:rsid w:val="00975F4F"/>
    <w:rsid w:val="00976209"/>
    <w:rsid w:val="00976A84"/>
    <w:rsid w:val="00976B89"/>
    <w:rsid w:val="00976E41"/>
    <w:rsid w:val="0097781A"/>
    <w:rsid w:val="00977D58"/>
    <w:rsid w:val="00977F38"/>
    <w:rsid w:val="00980558"/>
    <w:rsid w:val="00980AE7"/>
    <w:rsid w:val="009813A4"/>
    <w:rsid w:val="009816C5"/>
    <w:rsid w:val="0098171E"/>
    <w:rsid w:val="0098175A"/>
    <w:rsid w:val="00981779"/>
    <w:rsid w:val="00981A39"/>
    <w:rsid w:val="00981F14"/>
    <w:rsid w:val="009823B8"/>
    <w:rsid w:val="009829D5"/>
    <w:rsid w:val="00983695"/>
    <w:rsid w:val="0098389A"/>
    <w:rsid w:val="00983998"/>
    <w:rsid w:val="009839C5"/>
    <w:rsid w:val="00983C6B"/>
    <w:rsid w:val="00983EA0"/>
    <w:rsid w:val="009840DE"/>
    <w:rsid w:val="00984120"/>
    <w:rsid w:val="00984158"/>
    <w:rsid w:val="00984463"/>
    <w:rsid w:val="00984931"/>
    <w:rsid w:val="009850DB"/>
    <w:rsid w:val="00985C49"/>
    <w:rsid w:val="00985FE9"/>
    <w:rsid w:val="0098613C"/>
    <w:rsid w:val="009861AD"/>
    <w:rsid w:val="0098647C"/>
    <w:rsid w:val="009864B3"/>
    <w:rsid w:val="00986915"/>
    <w:rsid w:val="0098700D"/>
    <w:rsid w:val="00987017"/>
    <w:rsid w:val="00987102"/>
    <w:rsid w:val="00987115"/>
    <w:rsid w:val="00987387"/>
    <w:rsid w:val="00987705"/>
    <w:rsid w:val="009877F5"/>
    <w:rsid w:val="0098781B"/>
    <w:rsid w:val="00987990"/>
    <w:rsid w:val="00987A47"/>
    <w:rsid w:val="00987E5B"/>
    <w:rsid w:val="00990012"/>
    <w:rsid w:val="009902B0"/>
    <w:rsid w:val="0099063F"/>
    <w:rsid w:val="00990892"/>
    <w:rsid w:val="00990ACA"/>
    <w:rsid w:val="009910E1"/>
    <w:rsid w:val="00991489"/>
    <w:rsid w:val="0099150C"/>
    <w:rsid w:val="0099183F"/>
    <w:rsid w:val="0099184E"/>
    <w:rsid w:val="00991C0A"/>
    <w:rsid w:val="00991CA0"/>
    <w:rsid w:val="0099243A"/>
    <w:rsid w:val="009924F1"/>
    <w:rsid w:val="00992A3A"/>
    <w:rsid w:val="00992C23"/>
    <w:rsid w:val="009930B0"/>
    <w:rsid w:val="00993814"/>
    <w:rsid w:val="00993A59"/>
    <w:rsid w:val="00993E2E"/>
    <w:rsid w:val="0099404F"/>
    <w:rsid w:val="009947B6"/>
    <w:rsid w:val="00994C1A"/>
    <w:rsid w:val="00994F72"/>
    <w:rsid w:val="00995283"/>
    <w:rsid w:val="00995342"/>
    <w:rsid w:val="00995646"/>
    <w:rsid w:val="00995A9A"/>
    <w:rsid w:val="00996477"/>
    <w:rsid w:val="009965A0"/>
    <w:rsid w:val="009966E9"/>
    <w:rsid w:val="00997174"/>
    <w:rsid w:val="0099772A"/>
    <w:rsid w:val="00997B40"/>
    <w:rsid w:val="00997DF0"/>
    <w:rsid w:val="009A023D"/>
    <w:rsid w:val="009A06BC"/>
    <w:rsid w:val="009A0D5F"/>
    <w:rsid w:val="009A0F23"/>
    <w:rsid w:val="009A16D6"/>
    <w:rsid w:val="009A1A99"/>
    <w:rsid w:val="009A2017"/>
    <w:rsid w:val="009A25A4"/>
    <w:rsid w:val="009A2826"/>
    <w:rsid w:val="009A28EE"/>
    <w:rsid w:val="009A2E77"/>
    <w:rsid w:val="009A39AD"/>
    <w:rsid w:val="009A3E84"/>
    <w:rsid w:val="009A43BA"/>
    <w:rsid w:val="009A4812"/>
    <w:rsid w:val="009A4D03"/>
    <w:rsid w:val="009A5119"/>
    <w:rsid w:val="009A592D"/>
    <w:rsid w:val="009A5B91"/>
    <w:rsid w:val="009A5BF2"/>
    <w:rsid w:val="009A5FD4"/>
    <w:rsid w:val="009A610A"/>
    <w:rsid w:val="009A62BB"/>
    <w:rsid w:val="009A7231"/>
    <w:rsid w:val="009A72CB"/>
    <w:rsid w:val="009A79A6"/>
    <w:rsid w:val="009B0050"/>
    <w:rsid w:val="009B006A"/>
    <w:rsid w:val="009B00E8"/>
    <w:rsid w:val="009B033D"/>
    <w:rsid w:val="009B081C"/>
    <w:rsid w:val="009B0A5A"/>
    <w:rsid w:val="009B0F7E"/>
    <w:rsid w:val="009B17EC"/>
    <w:rsid w:val="009B1C02"/>
    <w:rsid w:val="009B2096"/>
    <w:rsid w:val="009B24A1"/>
    <w:rsid w:val="009B2721"/>
    <w:rsid w:val="009B2C46"/>
    <w:rsid w:val="009B2F2D"/>
    <w:rsid w:val="009B31B0"/>
    <w:rsid w:val="009B322E"/>
    <w:rsid w:val="009B34CF"/>
    <w:rsid w:val="009B4C53"/>
    <w:rsid w:val="009B5121"/>
    <w:rsid w:val="009B5A13"/>
    <w:rsid w:val="009B5A29"/>
    <w:rsid w:val="009B610E"/>
    <w:rsid w:val="009B618B"/>
    <w:rsid w:val="009B661C"/>
    <w:rsid w:val="009B6BCD"/>
    <w:rsid w:val="009B6F59"/>
    <w:rsid w:val="009B7108"/>
    <w:rsid w:val="009B7170"/>
    <w:rsid w:val="009B721B"/>
    <w:rsid w:val="009B7687"/>
    <w:rsid w:val="009B77FD"/>
    <w:rsid w:val="009B7A05"/>
    <w:rsid w:val="009B7A7E"/>
    <w:rsid w:val="009B7B5E"/>
    <w:rsid w:val="009B7DFC"/>
    <w:rsid w:val="009C0325"/>
    <w:rsid w:val="009C04A3"/>
    <w:rsid w:val="009C059E"/>
    <w:rsid w:val="009C081F"/>
    <w:rsid w:val="009C0C48"/>
    <w:rsid w:val="009C1074"/>
    <w:rsid w:val="009C1439"/>
    <w:rsid w:val="009C146E"/>
    <w:rsid w:val="009C15EB"/>
    <w:rsid w:val="009C17AD"/>
    <w:rsid w:val="009C238D"/>
    <w:rsid w:val="009C2C4C"/>
    <w:rsid w:val="009C3277"/>
    <w:rsid w:val="009C32AC"/>
    <w:rsid w:val="009C3471"/>
    <w:rsid w:val="009C3E76"/>
    <w:rsid w:val="009C440B"/>
    <w:rsid w:val="009C4420"/>
    <w:rsid w:val="009C4D9E"/>
    <w:rsid w:val="009C5681"/>
    <w:rsid w:val="009C5934"/>
    <w:rsid w:val="009C5F9C"/>
    <w:rsid w:val="009C6276"/>
    <w:rsid w:val="009C6722"/>
    <w:rsid w:val="009C6A6E"/>
    <w:rsid w:val="009C7704"/>
    <w:rsid w:val="009C7747"/>
    <w:rsid w:val="009C7CDB"/>
    <w:rsid w:val="009C7E07"/>
    <w:rsid w:val="009D0489"/>
    <w:rsid w:val="009D04CE"/>
    <w:rsid w:val="009D04E8"/>
    <w:rsid w:val="009D058B"/>
    <w:rsid w:val="009D0ADC"/>
    <w:rsid w:val="009D0DA4"/>
    <w:rsid w:val="009D0DD7"/>
    <w:rsid w:val="009D10F2"/>
    <w:rsid w:val="009D1357"/>
    <w:rsid w:val="009D1A4C"/>
    <w:rsid w:val="009D24F2"/>
    <w:rsid w:val="009D2B88"/>
    <w:rsid w:val="009D3002"/>
    <w:rsid w:val="009D31E8"/>
    <w:rsid w:val="009D32EE"/>
    <w:rsid w:val="009D396F"/>
    <w:rsid w:val="009D3AEE"/>
    <w:rsid w:val="009D3B34"/>
    <w:rsid w:val="009D4305"/>
    <w:rsid w:val="009D43D8"/>
    <w:rsid w:val="009D44B5"/>
    <w:rsid w:val="009D46FA"/>
    <w:rsid w:val="009D4B8B"/>
    <w:rsid w:val="009D4E34"/>
    <w:rsid w:val="009D5093"/>
    <w:rsid w:val="009D5419"/>
    <w:rsid w:val="009D587A"/>
    <w:rsid w:val="009D5BDB"/>
    <w:rsid w:val="009D5E0A"/>
    <w:rsid w:val="009D5E66"/>
    <w:rsid w:val="009D64AB"/>
    <w:rsid w:val="009D6631"/>
    <w:rsid w:val="009D69B4"/>
    <w:rsid w:val="009D6CDD"/>
    <w:rsid w:val="009D718D"/>
    <w:rsid w:val="009D722D"/>
    <w:rsid w:val="009D7305"/>
    <w:rsid w:val="009D756D"/>
    <w:rsid w:val="009D75DA"/>
    <w:rsid w:val="009E07DB"/>
    <w:rsid w:val="009E0881"/>
    <w:rsid w:val="009E0F1F"/>
    <w:rsid w:val="009E2848"/>
    <w:rsid w:val="009E2F64"/>
    <w:rsid w:val="009E31F6"/>
    <w:rsid w:val="009E3604"/>
    <w:rsid w:val="009E3BE0"/>
    <w:rsid w:val="009E3CC5"/>
    <w:rsid w:val="009E4128"/>
    <w:rsid w:val="009E46D7"/>
    <w:rsid w:val="009E4D45"/>
    <w:rsid w:val="009E5559"/>
    <w:rsid w:val="009E57B3"/>
    <w:rsid w:val="009E7D66"/>
    <w:rsid w:val="009E7E4C"/>
    <w:rsid w:val="009E7FD0"/>
    <w:rsid w:val="009F0371"/>
    <w:rsid w:val="009F0396"/>
    <w:rsid w:val="009F0738"/>
    <w:rsid w:val="009F089E"/>
    <w:rsid w:val="009F16A7"/>
    <w:rsid w:val="009F1957"/>
    <w:rsid w:val="009F1A1F"/>
    <w:rsid w:val="009F1AB3"/>
    <w:rsid w:val="009F1B13"/>
    <w:rsid w:val="009F1B63"/>
    <w:rsid w:val="009F1D95"/>
    <w:rsid w:val="009F1EB3"/>
    <w:rsid w:val="009F218B"/>
    <w:rsid w:val="009F2381"/>
    <w:rsid w:val="009F2BDB"/>
    <w:rsid w:val="009F2C3E"/>
    <w:rsid w:val="009F3D08"/>
    <w:rsid w:val="009F424B"/>
    <w:rsid w:val="009F4EF7"/>
    <w:rsid w:val="009F6E89"/>
    <w:rsid w:val="009F6FCF"/>
    <w:rsid w:val="009F72FB"/>
    <w:rsid w:val="009F7A74"/>
    <w:rsid w:val="00A0046A"/>
    <w:rsid w:val="00A0049B"/>
    <w:rsid w:val="00A007EB"/>
    <w:rsid w:val="00A00903"/>
    <w:rsid w:val="00A009AF"/>
    <w:rsid w:val="00A009F6"/>
    <w:rsid w:val="00A00D54"/>
    <w:rsid w:val="00A00FBE"/>
    <w:rsid w:val="00A01049"/>
    <w:rsid w:val="00A012C7"/>
    <w:rsid w:val="00A01DE7"/>
    <w:rsid w:val="00A02206"/>
    <w:rsid w:val="00A02250"/>
    <w:rsid w:val="00A02272"/>
    <w:rsid w:val="00A02DC8"/>
    <w:rsid w:val="00A03891"/>
    <w:rsid w:val="00A03F6D"/>
    <w:rsid w:val="00A042AE"/>
    <w:rsid w:val="00A05E0C"/>
    <w:rsid w:val="00A05F69"/>
    <w:rsid w:val="00A0609A"/>
    <w:rsid w:val="00A06215"/>
    <w:rsid w:val="00A06791"/>
    <w:rsid w:val="00A06D09"/>
    <w:rsid w:val="00A07157"/>
    <w:rsid w:val="00A07743"/>
    <w:rsid w:val="00A07799"/>
    <w:rsid w:val="00A07893"/>
    <w:rsid w:val="00A10529"/>
    <w:rsid w:val="00A10A97"/>
    <w:rsid w:val="00A10AC3"/>
    <w:rsid w:val="00A10F59"/>
    <w:rsid w:val="00A10FD7"/>
    <w:rsid w:val="00A11104"/>
    <w:rsid w:val="00A1131A"/>
    <w:rsid w:val="00A11482"/>
    <w:rsid w:val="00A114C8"/>
    <w:rsid w:val="00A114C9"/>
    <w:rsid w:val="00A116AE"/>
    <w:rsid w:val="00A119EA"/>
    <w:rsid w:val="00A11EBD"/>
    <w:rsid w:val="00A12463"/>
    <w:rsid w:val="00A12753"/>
    <w:rsid w:val="00A12BF2"/>
    <w:rsid w:val="00A12D9F"/>
    <w:rsid w:val="00A130CD"/>
    <w:rsid w:val="00A13F02"/>
    <w:rsid w:val="00A140C9"/>
    <w:rsid w:val="00A14B32"/>
    <w:rsid w:val="00A14CF2"/>
    <w:rsid w:val="00A14D27"/>
    <w:rsid w:val="00A15251"/>
    <w:rsid w:val="00A1558C"/>
    <w:rsid w:val="00A15834"/>
    <w:rsid w:val="00A15ACF"/>
    <w:rsid w:val="00A15EDA"/>
    <w:rsid w:val="00A166AE"/>
    <w:rsid w:val="00A16A94"/>
    <w:rsid w:val="00A16D79"/>
    <w:rsid w:val="00A1721C"/>
    <w:rsid w:val="00A1766D"/>
    <w:rsid w:val="00A17981"/>
    <w:rsid w:val="00A2048B"/>
    <w:rsid w:val="00A20503"/>
    <w:rsid w:val="00A2075A"/>
    <w:rsid w:val="00A20D0F"/>
    <w:rsid w:val="00A2112A"/>
    <w:rsid w:val="00A2135E"/>
    <w:rsid w:val="00A21770"/>
    <w:rsid w:val="00A21BBC"/>
    <w:rsid w:val="00A21FDB"/>
    <w:rsid w:val="00A22DC0"/>
    <w:rsid w:val="00A22EF3"/>
    <w:rsid w:val="00A237C6"/>
    <w:rsid w:val="00A23FB2"/>
    <w:rsid w:val="00A24220"/>
    <w:rsid w:val="00A248D8"/>
    <w:rsid w:val="00A251A7"/>
    <w:rsid w:val="00A254A1"/>
    <w:rsid w:val="00A25640"/>
    <w:rsid w:val="00A2592C"/>
    <w:rsid w:val="00A25B8C"/>
    <w:rsid w:val="00A262AF"/>
    <w:rsid w:val="00A26923"/>
    <w:rsid w:val="00A27CDB"/>
    <w:rsid w:val="00A27DF1"/>
    <w:rsid w:val="00A30088"/>
    <w:rsid w:val="00A30182"/>
    <w:rsid w:val="00A30C1D"/>
    <w:rsid w:val="00A30F10"/>
    <w:rsid w:val="00A30F5A"/>
    <w:rsid w:val="00A31380"/>
    <w:rsid w:val="00A31627"/>
    <w:rsid w:val="00A318B6"/>
    <w:rsid w:val="00A322C6"/>
    <w:rsid w:val="00A32811"/>
    <w:rsid w:val="00A33028"/>
    <w:rsid w:val="00A3325E"/>
    <w:rsid w:val="00A33C92"/>
    <w:rsid w:val="00A343D9"/>
    <w:rsid w:val="00A3459F"/>
    <w:rsid w:val="00A34FF2"/>
    <w:rsid w:val="00A35420"/>
    <w:rsid w:val="00A354FB"/>
    <w:rsid w:val="00A36FAC"/>
    <w:rsid w:val="00A36FEA"/>
    <w:rsid w:val="00A37321"/>
    <w:rsid w:val="00A37408"/>
    <w:rsid w:val="00A37975"/>
    <w:rsid w:val="00A40454"/>
    <w:rsid w:val="00A404E2"/>
    <w:rsid w:val="00A4054B"/>
    <w:rsid w:val="00A40822"/>
    <w:rsid w:val="00A40D42"/>
    <w:rsid w:val="00A41212"/>
    <w:rsid w:val="00A41270"/>
    <w:rsid w:val="00A4152E"/>
    <w:rsid w:val="00A417F3"/>
    <w:rsid w:val="00A4183D"/>
    <w:rsid w:val="00A41EB2"/>
    <w:rsid w:val="00A42037"/>
    <w:rsid w:val="00A4230A"/>
    <w:rsid w:val="00A423AE"/>
    <w:rsid w:val="00A42403"/>
    <w:rsid w:val="00A4253B"/>
    <w:rsid w:val="00A42D9F"/>
    <w:rsid w:val="00A42E2D"/>
    <w:rsid w:val="00A43001"/>
    <w:rsid w:val="00A43798"/>
    <w:rsid w:val="00A43E10"/>
    <w:rsid w:val="00A4512E"/>
    <w:rsid w:val="00A45A8D"/>
    <w:rsid w:val="00A45C84"/>
    <w:rsid w:val="00A46337"/>
    <w:rsid w:val="00A469FA"/>
    <w:rsid w:val="00A46A30"/>
    <w:rsid w:val="00A46DDD"/>
    <w:rsid w:val="00A475BC"/>
    <w:rsid w:val="00A479F3"/>
    <w:rsid w:val="00A47E57"/>
    <w:rsid w:val="00A47FC0"/>
    <w:rsid w:val="00A50A00"/>
    <w:rsid w:val="00A50E1D"/>
    <w:rsid w:val="00A51206"/>
    <w:rsid w:val="00A515F2"/>
    <w:rsid w:val="00A517FA"/>
    <w:rsid w:val="00A51843"/>
    <w:rsid w:val="00A52058"/>
    <w:rsid w:val="00A5251A"/>
    <w:rsid w:val="00A5257A"/>
    <w:rsid w:val="00A52989"/>
    <w:rsid w:val="00A52BE6"/>
    <w:rsid w:val="00A52D7A"/>
    <w:rsid w:val="00A53568"/>
    <w:rsid w:val="00A536E5"/>
    <w:rsid w:val="00A537B9"/>
    <w:rsid w:val="00A544DE"/>
    <w:rsid w:val="00A551DB"/>
    <w:rsid w:val="00A554D7"/>
    <w:rsid w:val="00A5550A"/>
    <w:rsid w:val="00A5571F"/>
    <w:rsid w:val="00A558EA"/>
    <w:rsid w:val="00A55CBC"/>
    <w:rsid w:val="00A55DBD"/>
    <w:rsid w:val="00A561B9"/>
    <w:rsid w:val="00A561F0"/>
    <w:rsid w:val="00A56781"/>
    <w:rsid w:val="00A56BAC"/>
    <w:rsid w:val="00A56C4A"/>
    <w:rsid w:val="00A56C82"/>
    <w:rsid w:val="00A56D21"/>
    <w:rsid w:val="00A56D93"/>
    <w:rsid w:val="00A570D6"/>
    <w:rsid w:val="00A5749A"/>
    <w:rsid w:val="00A57E5F"/>
    <w:rsid w:val="00A6003C"/>
    <w:rsid w:val="00A60918"/>
    <w:rsid w:val="00A60DF6"/>
    <w:rsid w:val="00A614CC"/>
    <w:rsid w:val="00A61739"/>
    <w:rsid w:val="00A61751"/>
    <w:rsid w:val="00A62152"/>
    <w:rsid w:val="00A6247F"/>
    <w:rsid w:val="00A62CCF"/>
    <w:rsid w:val="00A6316A"/>
    <w:rsid w:val="00A634E8"/>
    <w:rsid w:val="00A6356B"/>
    <w:rsid w:val="00A63A62"/>
    <w:rsid w:val="00A63B0A"/>
    <w:rsid w:val="00A64A24"/>
    <w:rsid w:val="00A64D84"/>
    <w:rsid w:val="00A64E65"/>
    <w:rsid w:val="00A6577D"/>
    <w:rsid w:val="00A65867"/>
    <w:rsid w:val="00A65AB9"/>
    <w:rsid w:val="00A65B2C"/>
    <w:rsid w:val="00A65F7A"/>
    <w:rsid w:val="00A660C7"/>
    <w:rsid w:val="00A666B1"/>
    <w:rsid w:val="00A66820"/>
    <w:rsid w:val="00A6756D"/>
    <w:rsid w:val="00A676FA"/>
    <w:rsid w:val="00A67D8B"/>
    <w:rsid w:val="00A701C7"/>
    <w:rsid w:val="00A70219"/>
    <w:rsid w:val="00A7029D"/>
    <w:rsid w:val="00A7034E"/>
    <w:rsid w:val="00A70528"/>
    <w:rsid w:val="00A70A5E"/>
    <w:rsid w:val="00A70B61"/>
    <w:rsid w:val="00A7114A"/>
    <w:rsid w:val="00A71312"/>
    <w:rsid w:val="00A71657"/>
    <w:rsid w:val="00A7188B"/>
    <w:rsid w:val="00A71C16"/>
    <w:rsid w:val="00A71CE1"/>
    <w:rsid w:val="00A71FBA"/>
    <w:rsid w:val="00A72BC0"/>
    <w:rsid w:val="00A72E02"/>
    <w:rsid w:val="00A73331"/>
    <w:rsid w:val="00A73370"/>
    <w:rsid w:val="00A73561"/>
    <w:rsid w:val="00A73641"/>
    <w:rsid w:val="00A73D57"/>
    <w:rsid w:val="00A74003"/>
    <w:rsid w:val="00A74300"/>
    <w:rsid w:val="00A749C2"/>
    <w:rsid w:val="00A756E8"/>
    <w:rsid w:val="00A75849"/>
    <w:rsid w:val="00A761DB"/>
    <w:rsid w:val="00A76AF8"/>
    <w:rsid w:val="00A76B06"/>
    <w:rsid w:val="00A77134"/>
    <w:rsid w:val="00A7731B"/>
    <w:rsid w:val="00A775D3"/>
    <w:rsid w:val="00A775E7"/>
    <w:rsid w:val="00A77778"/>
    <w:rsid w:val="00A77E09"/>
    <w:rsid w:val="00A77EA9"/>
    <w:rsid w:val="00A80005"/>
    <w:rsid w:val="00A80BD8"/>
    <w:rsid w:val="00A813F7"/>
    <w:rsid w:val="00A81631"/>
    <w:rsid w:val="00A82065"/>
    <w:rsid w:val="00A8277A"/>
    <w:rsid w:val="00A82C30"/>
    <w:rsid w:val="00A82E1C"/>
    <w:rsid w:val="00A82E97"/>
    <w:rsid w:val="00A82F65"/>
    <w:rsid w:val="00A83711"/>
    <w:rsid w:val="00A839DB"/>
    <w:rsid w:val="00A8419C"/>
    <w:rsid w:val="00A8487A"/>
    <w:rsid w:val="00A848CB"/>
    <w:rsid w:val="00A8494F"/>
    <w:rsid w:val="00A85320"/>
    <w:rsid w:val="00A85881"/>
    <w:rsid w:val="00A85985"/>
    <w:rsid w:val="00A85A5F"/>
    <w:rsid w:val="00A8618F"/>
    <w:rsid w:val="00A865F0"/>
    <w:rsid w:val="00A86775"/>
    <w:rsid w:val="00A874AC"/>
    <w:rsid w:val="00A87507"/>
    <w:rsid w:val="00A876D5"/>
    <w:rsid w:val="00A87D21"/>
    <w:rsid w:val="00A9038E"/>
    <w:rsid w:val="00A903D9"/>
    <w:rsid w:val="00A905EA"/>
    <w:rsid w:val="00A9097D"/>
    <w:rsid w:val="00A90C7C"/>
    <w:rsid w:val="00A90FE6"/>
    <w:rsid w:val="00A91235"/>
    <w:rsid w:val="00A9128F"/>
    <w:rsid w:val="00A9176F"/>
    <w:rsid w:val="00A91984"/>
    <w:rsid w:val="00A91FE9"/>
    <w:rsid w:val="00A92B3A"/>
    <w:rsid w:val="00A92D8F"/>
    <w:rsid w:val="00A92E20"/>
    <w:rsid w:val="00A93994"/>
    <w:rsid w:val="00A93EB1"/>
    <w:rsid w:val="00A940BB"/>
    <w:rsid w:val="00A94433"/>
    <w:rsid w:val="00A950E0"/>
    <w:rsid w:val="00A95868"/>
    <w:rsid w:val="00A958E0"/>
    <w:rsid w:val="00A9604D"/>
    <w:rsid w:val="00A9610D"/>
    <w:rsid w:val="00A964BF"/>
    <w:rsid w:val="00A96581"/>
    <w:rsid w:val="00A9684A"/>
    <w:rsid w:val="00A968E0"/>
    <w:rsid w:val="00A96906"/>
    <w:rsid w:val="00A9761A"/>
    <w:rsid w:val="00A97743"/>
    <w:rsid w:val="00A97BF1"/>
    <w:rsid w:val="00A97E94"/>
    <w:rsid w:val="00A97FEA"/>
    <w:rsid w:val="00AA0070"/>
    <w:rsid w:val="00AA00F4"/>
    <w:rsid w:val="00AA023B"/>
    <w:rsid w:val="00AA09C0"/>
    <w:rsid w:val="00AA0E60"/>
    <w:rsid w:val="00AA0F5D"/>
    <w:rsid w:val="00AA14CC"/>
    <w:rsid w:val="00AA16A1"/>
    <w:rsid w:val="00AA16FA"/>
    <w:rsid w:val="00AA19E6"/>
    <w:rsid w:val="00AA2577"/>
    <w:rsid w:val="00AA25B9"/>
    <w:rsid w:val="00AA28CB"/>
    <w:rsid w:val="00AA3414"/>
    <w:rsid w:val="00AA3796"/>
    <w:rsid w:val="00AA39A4"/>
    <w:rsid w:val="00AA41C7"/>
    <w:rsid w:val="00AA42BE"/>
    <w:rsid w:val="00AA45FF"/>
    <w:rsid w:val="00AA48DD"/>
    <w:rsid w:val="00AA490E"/>
    <w:rsid w:val="00AA5239"/>
    <w:rsid w:val="00AA55DE"/>
    <w:rsid w:val="00AA5B6A"/>
    <w:rsid w:val="00AA60FB"/>
    <w:rsid w:val="00AA6466"/>
    <w:rsid w:val="00AA6D0E"/>
    <w:rsid w:val="00AA6EBD"/>
    <w:rsid w:val="00AA70F6"/>
    <w:rsid w:val="00AA7C57"/>
    <w:rsid w:val="00AB035B"/>
    <w:rsid w:val="00AB0B7B"/>
    <w:rsid w:val="00AB1142"/>
    <w:rsid w:val="00AB18DE"/>
    <w:rsid w:val="00AB1AF6"/>
    <w:rsid w:val="00AB228E"/>
    <w:rsid w:val="00AB26E8"/>
    <w:rsid w:val="00AB2DC7"/>
    <w:rsid w:val="00AB334A"/>
    <w:rsid w:val="00AB453F"/>
    <w:rsid w:val="00AB483F"/>
    <w:rsid w:val="00AB493F"/>
    <w:rsid w:val="00AB53F6"/>
    <w:rsid w:val="00AB5924"/>
    <w:rsid w:val="00AB592E"/>
    <w:rsid w:val="00AB6A2F"/>
    <w:rsid w:val="00AB6FB2"/>
    <w:rsid w:val="00AB76DE"/>
    <w:rsid w:val="00AB794B"/>
    <w:rsid w:val="00AC0F2F"/>
    <w:rsid w:val="00AC1381"/>
    <w:rsid w:val="00AC1BDF"/>
    <w:rsid w:val="00AC1C6A"/>
    <w:rsid w:val="00AC223C"/>
    <w:rsid w:val="00AC23F6"/>
    <w:rsid w:val="00AC2B45"/>
    <w:rsid w:val="00AC2B9A"/>
    <w:rsid w:val="00AC37E3"/>
    <w:rsid w:val="00AC39DF"/>
    <w:rsid w:val="00AC3CAE"/>
    <w:rsid w:val="00AC3DC8"/>
    <w:rsid w:val="00AC4053"/>
    <w:rsid w:val="00AC44D4"/>
    <w:rsid w:val="00AC4EAA"/>
    <w:rsid w:val="00AC4FC8"/>
    <w:rsid w:val="00AC503E"/>
    <w:rsid w:val="00AC5341"/>
    <w:rsid w:val="00AC54A7"/>
    <w:rsid w:val="00AC58AB"/>
    <w:rsid w:val="00AC61D3"/>
    <w:rsid w:val="00AC6F57"/>
    <w:rsid w:val="00AC7C5C"/>
    <w:rsid w:val="00AD04FE"/>
    <w:rsid w:val="00AD08BE"/>
    <w:rsid w:val="00AD1EF2"/>
    <w:rsid w:val="00AD200F"/>
    <w:rsid w:val="00AD23E0"/>
    <w:rsid w:val="00AD28F7"/>
    <w:rsid w:val="00AD2F75"/>
    <w:rsid w:val="00AD309F"/>
    <w:rsid w:val="00AD3242"/>
    <w:rsid w:val="00AD349E"/>
    <w:rsid w:val="00AD402C"/>
    <w:rsid w:val="00AD40C3"/>
    <w:rsid w:val="00AD4409"/>
    <w:rsid w:val="00AD4A43"/>
    <w:rsid w:val="00AD4FE0"/>
    <w:rsid w:val="00AD5373"/>
    <w:rsid w:val="00AD573D"/>
    <w:rsid w:val="00AD6438"/>
    <w:rsid w:val="00AD7663"/>
    <w:rsid w:val="00AD77B3"/>
    <w:rsid w:val="00AD7E83"/>
    <w:rsid w:val="00AE19BC"/>
    <w:rsid w:val="00AE1E28"/>
    <w:rsid w:val="00AE1E41"/>
    <w:rsid w:val="00AE210F"/>
    <w:rsid w:val="00AE28D5"/>
    <w:rsid w:val="00AE2C48"/>
    <w:rsid w:val="00AE3520"/>
    <w:rsid w:val="00AE38A0"/>
    <w:rsid w:val="00AE48EE"/>
    <w:rsid w:val="00AE4E2D"/>
    <w:rsid w:val="00AE5199"/>
    <w:rsid w:val="00AE594B"/>
    <w:rsid w:val="00AE5CD3"/>
    <w:rsid w:val="00AE67C2"/>
    <w:rsid w:val="00AE692C"/>
    <w:rsid w:val="00AE69AF"/>
    <w:rsid w:val="00AE6A71"/>
    <w:rsid w:val="00AE6F1B"/>
    <w:rsid w:val="00AE73E6"/>
    <w:rsid w:val="00AE7F6B"/>
    <w:rsid w:val="00AF0370"/>
    <w:rsid w:val="00AF057A"/>
    <w:rsid w:val="00AF06C4"/>
    <w:rsid w:val="00AF1131"/>
    <w:rsid w:val="00AF12AB"/>
    <w:rsid w:val="00AF183D"/>
    <w:rsid w:val="00AF1D07"/>
    <w:rsid w:val="00AF1E6F"/>
    <w:rsid w:val="00AF242E"/>
    <w:rsid w:val="00AF26D3"/>
    <w:rsid w:val="00AF2D88"/>
    <w:rsid w:val="00AF2DCE"/>
    <w:rsid w:val="00AF2F7F"/>
    <w:rsid w:val="00AF331A"/>
    <w:rsid w:val="00AF3CA5"/>
    <w:rsid w:val="00AF3EDF"/>
    <w:rsid w:val="00AF4074"/>
    <w:rsid w:val="00AF418F"/>
    <w:rsid w:val="00AF4FA0"/>
    <w:rsid w:val="00AF5219"/>
    <w:rsid w:val="00AF5ED7"/>
    <w:rsid w:val="00AF636C"/>
    <w:rsid w:val="00AF68D4"/>
    <w:rsid w:val="00AF6D4B"/>
    <w:rsid w:val="00AF7675"/>
    <w:rsid w:val="00AF7758"/>
    <w:rsid w:val="00AF78F8"/>
    <w:rsid w:val="00AF7F06"/>
    <w:rsid w:val="00AF7F88"/>
    <w:rsid w:val="00AF7FD4"/>
    <w:rsid w:val="00B00AEA"/>
    <w:rsid w:val="00B00B03"/>
    <w:rsid w:val="00B00B30"/>
    <w:rsid w:val="00B00CD4"/>
    <w:rsid w:val="00B00E31"/>
    <w:rsid w:val="00B00EFB"/>
    <w:rsid w:val="00B00F3E"/>
    <w:rsid w:val="00B0102F"/>
    <w:rsid w:val="00B01214"/>
    <w:rsid w:val="00B025FE"/>
    <w:rsid w:val="00B02930"/>
    <w:rsid w:val="00B03343"/>
    <w:rsid w:val="00B033B4"/>
    <w:rsid w:val="00B03870"/>
    <w:rsid w:val="00B0437F"/>
    <w:rsid w:val="00B0458F"/>
    <w:rsid w:val="00B04DE2"/>
    <w:rsid w:val="00B04F83"/>
    <w:rsid w:val="00B054D7"/>
    <w:rsid w:val="00B059A0"/>
    <w:rsid w:val="00B05DDC"/>
    <w:rsid w:val="00B06159"/>
    <w:rsid w:val="00B0624E"/>
    <w:rsid w:val="00B06314"/>
    <w:rsid w:val="00B06893"/>
    <w:rsid w:val="00B06A60"/>
    <w:rsid w:val="00B072A9"/>
    <w:rsid w:val="00B077B2"/>
    <w:rsid w:val="00B079A8"/>
    <w:rsid w:val="00B07A25"/>
    <w:rsid w:val="00B07A68"/>
    <w:rsid w:val="00B07B8A"/>
    <w:rsid w:val="00B1061B"/>
    <w:rsid w:val="00B1113B"/>
    <w:rsid w:val="00B1115E"/>
    <w:rsid w:val="00B1186E"/>
    <w:rsid w:val="00B11A1E"/>
    <w:rsid w:val="00B11A56"/>
    <w:rsid w:val="00B12613"/>
    <w:rsid w:val="00B1277B"/>
    <w:rsid w:val="00B12A26"/>
    <w:rsid w:val="00B1346F"/>
    <w:rsid w:val="00B13C9C"/>
    <w:rsid w:val="00B13EE2"/>
    <w:rsid w:val="00B13F89"/>
    <w:rsid w:val="00B14138"/>
    <w:rsid w:val="00B1486A"/>
    <w:rsid w:val="00B14C5D"/>
    <w:rsid w:val="00B14FE3"/>
    <w:rsid w:val="00B1518E"/>
    <w:rsid w:val="00B153C8"/>
    <w:rsid w:val="00B15584"/>
    <w:rsid w:val="00B15732"/>
    <w:rsid w:val="00B15BF5"/>
    <w:rsid w:val="00B16443"/>
    <w:rsid w:val="00B170CD"/>
    <w:rsid w:val="00B173F4"/>
    <w:rsid w:val="00B177C8"/>
    <w:rsid w:val="00B17AF0"/>
    <w:rsid w:val="00B17CEA"/>
    <w:rsid w:val="00B17F23"/>
    <w:rsid w:val="00B20307"/>
    <w:rsid w:val="00B2050A"/>
    <w:rsid w:val="00B20810"/>
    <w:rsid w:val="00B210B1"/>
    <w:rsid w:val="00B2117D"/>
    <w:rsid w:val="00B212B7"/>
    <w:rsid w:val="00B2150A"/>
    <w:rsid w:val="00B221AE"/>
    <w:rsid w:val="00B224BD"/>
    <w:rsid w:val="00B226BA"/>
    <w:rsid w:val="00B22866"/>
    <w:rsid w:val="00B22AAD"/>
    <w:rsid w:val="00B2325B"/>
    <w:rsid w:val="00B23553"/>
    <w:rsid w:val="00B23959"/>
    <w:rsid w:val="00B23ADC"/>
    <w:rsid w:val="00B23E52"/>
    <w:rsid w:val="00B23FB9"/>
    <w:rsid w:val="00B23FC3"/>
    <w:rsid w:val="00B24404"/>
    <w:rsid w:val="00B24AE9"/>
    <w:rsid w:val="00B24C02"/>
    <w:rsid w:val="00B24D0A"/>
    <w:rsid w:val="00B24D95"/>
    <w:rsid w:val="00B250C1"/>
    <w:rsid w:val="00B25B4B"/>
    <w:rsid w:val="00B261BD"/>
    <w:rsid w:val="00B262A4"/>
    <w:rsid w:val="00B2684F"/>
    <w:rsid w:val="00B27029"/>
    <w:rsid w:val="00B27711"/>
    <w:rsid w:val="00B3006C"/>
    <w:rsid w:val="00B308D3"/>
    <w:rsid w:val="00B30934"/>
    <w:rsid w:val="00B311B9"/>
    <w:rsid w:val="00B3127D"/>
    <w:rsid w:val="00B31744"/>
    <w:rsid w:val="00B31A89"/>
    <w:rsid w:val="00B31C2C"/>
    <w:rsid w:val="00B321DE"/>
    <w:rsid w:val="00B326E4"/>
    <w:rsid w:val="00B32ECE"/>
    <w:rsid w:val="00B33CFE"/>
    <w:rsid w:val="00B33FCD"/>
    <w:rsid w:val="00B34257"/>
    <w:rsid w:val="00B34276"/>
    <w:rsid w:val="00B3467C"/>
    <w:rsid w:val="00B34C2B"/>
    <w:rsid w:val="00B350EC"/>
    <w:rsid w:val="00B35194"/>
    <w:rsid w:val="00B35271"/>
    <w:rsid w:val="00B35327"/>
    <w:rsid w:val="00B35533"/>
    <w:rsid w:val="00B361DB"/>
    <w:rsid w:val="00B364FA"/>
    <w:rsid w:val="00B36AF0"/>
    <w:rsid w:val="00B373C0"/>
    <w:rsid w:val="00B37420"/>
    <w:rsid w:val="00B37C3F"/>
    <w:rsid w:val="00B4069E"/>
    <w:rsid w:val="00B407D9"/>
    <w:rsid w:val="00B40983"/>
    <w:rsid w:val="00B40A67"/>
    <w:rsid w:val="00B40C56"/>
    <w:rsid w:val="00B41115"/>
    <w:rsid w:val="00B4116D"/>
    <w:rsid w:val="00B4128D"/>
    <w:rsid w:val="00B417FA"/>
    <w:rsid w:val="00B4183D"/>
    <w:rsid w:val="00B41AC6"/>
    <w:rsid w:val="00B41F5F"/>
    <w:rsid w:val="00B42006"/>
    <w:rsid w:val="00B420F5"/>
    <w:rsid w:val="00B421E5"/>
    <w:rsid w:val="00B42277"/>
    <w:rsid w:val="00B42417"/>
    <w:rsid w:val="00B42713"/>
    <w:rsid w:val="00B43463"/>
    <w:rsid w:val="00B43630"/>
    <w:rsid w:val="00B445D7"/>
    <w:rsid w:val="00B44834"/>
    <w:rsid w:val="00B45A59"/>
    <w:rsid w:val="00B46404"/>
    <w:rsid w:val="00B46864"/>
    <w:rsid w:val="00B46AA6"/>
    <w:rsid w:val="00B46E4A"/>
    <w:rsid w:val="00B471DC"/>
    <w:rsid w:val="00B47275"/>
    <w:rsid w:val="00B472C7"/>
    <w:rsid w:val="00B47507"/>
    <w:rsid w:val="00B47934"/>
    <w:rsid w:val="00B47AB1"/>
    <w:rsid w:val="00B47DB4"/>
    <w:rsid w:val="00B5073C"/>
    <w:rsid w:val="00B5092C"/>
    <w:rsid w:val="00B50E55"/>
    <w:rsid w:val="00B5109E"/>
    <w:rsid w:val="00B51B88"/>
    <w:rsid w:val="00B5213C"/>
    <w:rsid w:val="00B521A5"/>
    <w:rsid w:val="00B527A5"/>
    <w:rsid w:val="00B53655"/>
    <w:rsid w:val="00B53710"/>
    <w:rsid w:val="00B53910"/>
    <w:rsid w:val="00B5419A"/>
    <w:rsid w:val="00B54272"/>
    <w:rsid w:val="00B54273"/>
    <w:rsid w:val="00B5447F"/>
    <w:rsid w:val="00B54598"/>
    <w:rsid w:val="00B547C3"/>
    <w:rsid w:val="00B547D2"/>
    <w:rsid w:val="00B55362"/>
    <w:rsid w:val="00B5536E"/>
    <w:rsid w:val="00B55799"/>
    <w:rsid w:val="00B559C3"/>
    <w:rsid w:val="00B56110"/>
    <w:rsid w:val="00B56420"/>
    <w:rsid w:val="00B56753"/>
    <w:rsid w:val="00B56EB6"/>
    <w:rsid w:val="00B57A89"/>
    <w:rsid w:val="00B60411"/>
    <w:rsid w:val="00B609CF"/>
    <w:rsid w:val="00B60A8E"/>
    <w:rsid w:val="00B61AAD"/>
    <w:rsid w:val="00B61D65"/>
    <w:rsid w:val="00B61D67"/>
    <w:rsid w:val="00B61EC6"/>
    <w:rsid w:val="00B62183"/>
    <w:rsid w:val="00B62245"/>
    <w:rsid w:val="00B62796"/>
    <w:rsid w:val="00B6282E"/>
    <w:rsid w:val="00B62C4E"/>
    <w:rsid w:val="00B62D4A"/>
    <w:rsid w:val="00B62E9A"/>
    <w:rsid w:val="00B62FCF"/>
    <w:rsid w:val="00B6315D"/>
    <w:rsid w:val="00B63934"/>
    <w:rsid w:val="00B63C4B"/>
    <w:rsid w:val="00B646A9"/>
    <w:rsid w:val="00B647E2"/>
    <w:rsid w:val="00B647F5"/>
    <w:rsid w:val="00B64AEB"/>
    <w:rsid w:val="00B64BA4"/>
    <w:rsid w:val="00B64CA5"/>
    <w:rsid w:val="00B651DC"/>
    <w:rsid w:val="00B65316"/>
    <w:rsid w:val="00B65437"/>
    <w:rsid w:val="00B656E9"/>
    <w:rsid w:val="00B65C79"/>
    <w:rsid w:val="00B65E9A"/>
    <w:rsid w:val="00B660EE"/>
    <w:rsid w:val="00B6665D"/>
    <w:rsid w:val="00B6678D"/>
    <w:rsid w:val="00B66A88"/>
    <w:rsid w:val="00B6719F"/>
    <w:rsid w:val="00B67953"/>
    <w:rsid w:val="00B67CDB"/>
    <w:rsid w:val="00B7067E"/>
    <w:rsid w:val="00B706C3"/>
    <w:rsid w:val="00B70AC1"/>
    <w:rsid w:val="00B70B9C"/>
    <w:rsid w:val="00B70EBB"/>
    <w:rsid w:val="00B7172C"/>
    <w:rsid w:val="00B71981"/>
    <w:rsid w:val="00B71AD4"/>
    <w:rsid w:val="00B7215F"/>
    <w:rsid w:val="00B72741"/>
    <w:rsid w:val="00B729CE"/>
    <w:rsid w:val="00B72A95"/>
    <w:rsid w:val="00B72AE8"/>
    <w:rsid w:val="00B73212"/>
    <w:rsid w:val="00B7390F"/>
    <w:rsid w:val="00B73EBC"/>
    <w:rsid w:val="00B74064"/>
    <w:rsid w:val="00B752B0"/>
    <w:rsid w:val="00B75342"/>
    <w:rsid w:val="00B755EE"/>
    <w:rsid w:val="00B75741"/>
    <w:rsid w:val="00B760ED"/>
    <w:rsid w:val="00B76278"/>
    <w:rsid w:val="00B7641E"/>
    <w:rsid w:val="00B767CF"/>
    <w:rsid w:val="00B7690D"/>
    <w:rsid w:val="00B7721B"/>
    <w:rsid w:val="00B774DB"/>
    <w:rsid w:val="00B77848"/>
    <w:rsid w:val="00B77B54"/>
    <w:rsid w:val="00B77C84"/>
    <w:rsid w:val="00B77D2C"/>
    <w:rsid w:val="00B8004C"/>
    <w:rsid w:val="00B804B2"/>
    <w:rsid w:val="00B80BC5"/>
    <w:rsid w:val="00B81C8D"/>
    <w:rsid w:val="00B820CC"/>
    <w:rsid w:val="00B824E1"/>
    <w:rsid w:val="00B827C3"/>
    <w:rsid w:val="00B82DF1"/>
    <w:rsid w:val="00B82F23"/>
    <w:rsid w:val="00B82F31"/>
    <w:rsid w:val="00B83123"/>
    <w:rsid w:val="00B8320F"/>
    <w:rsid w:val="00B834CC"/>
    <w:rsid w:val="00B83D48"/>
    <w:rsid w:val="00B84843"/>
    <w:rsid w:val="00B848F2"/>
    <w:rsid w:val="00B84D8E"/>
    <w:rsid w:val="00B84E66"/>
    <w:rsid w:val="00B85564"/>
    <w:rsid w:val="00B8559B"/>
    <w:rsid w:val="00B86002"/>
    <w:rsid w:val="00B87B7C"/>
    <w:rsid w:val="00B9037F"/>
    <w:rsid w:val="00B9040B"/>
    <w:rsid w:val="00B90837"/>
    <w:rsid w:val="00B90C1D"/>
    <w:rsid w:val="00B91295"/>
    <w:rsid w:val="00B9168F"/>
    <w:rsid w:val="00B91839"/>
    <w:rsid w:val="00B921B1"/>
    <w:rsid w:val="00B927C1"/>
    <w:rsid w:val="00B929F9"/>
    <w:rsid w:val="00B931EB"/>
    <w:rsid w:val="00B93512"/>
    <w:rsid w:val="00B935F4"/>
    <w:rsid w:val="00B93901"/>
    <w:rsid w:val="00B93E73"/>
    <w:rsid w:val="00B948B0"/>
    <w:rsid w:val="00B94A12"/>
    <w:rsid w:val="00B94C81"/>
    <w:rsid w:val="00B9512A"/>
    <w:rsid w:val="00B95142"/>
    <w:rsid w:val="00B95D4F"/>
    <w:rsid w:val="00B96648"/>
    <w:rsid w:val="00B967C8"/>
    <w:rsid w:val="00B967EC"/>
    <w:rsid w:val="00B96C06"/>
    <w:rsid w:val="00B96EA7"/>
    <w:rsid w:val="00B977CB"/>
    <w:rsid w:val="00B97A0C"/>
    <w:rsid w:val="00BA04CF"/>
    <w:rsid w:val="00BA0618"/>
    <w:rsid w:val="00BA06EA"/>
    <w:rsid w:val="00BA0836"/>
    <w:rsid w:val="00BA0EC1"/>
    <w:rsid w:val="00BA1282"/>
    <w:rsid w:val="00BA1645"/>
    <w:rsid w:val="00BA1D3A"/>
    <w:rsid w:val="00BA1F37"/>
    <w:rsid w:val="00BA22CA"/>
    <w:rsid w:val="00BA2B9F"/>
    <w:rsid w:val="00BA2CF4"/>
    <w:rsid w:val="00BA3285"/>
    <w:rsid w:val="00BA34AE"/>
    <w:rsid w:val="00BA3D37"/>
    <w:rsid w:val="00BA482D"/>
    <w:rsid w:val="00BA490E"/>
    <w:rsid w:val="00BA5A4A"/>
    <w:rsid w:val="00BA5E13"/>
    <w:rsid w:val="00BA5EE1"/>
    <w:rsid w:val="00BA606E"/>
    <w:rsid w:val="00BA6256"/>
    <w:rsid w:val="00BA62A7"/>
    <w:rsid w:val="00BA64D0"/>
    <w:rsid w:val="00BA6ABA"/>
    <w:rsid w:val="00BA7276"/>
    <w:rsid w:val="00BA74AF"/>
    <w:rsid w:val="00BA762A"/>
    <w:rsid w:val="00BA77DA"/>
    <w:rsid w:val="00BA7834"/>
    <w:rsid w:val="00BA7E15"/>
    <w:rsid w:val="00BB015F"/>
    <w:rsid w:val="00BB0A4E"/>
    <w:rsid w:val="00BB0A90"/>
    <w:rsid w:val="00BB0EBB"/>
    <w:rsid w:val="00BB1106"/>
    <w:rsid w:val="00BB11C3"/>
    <w:rsid w:val="00BB14FA"/>
    <w:rsid w:val="00BB158B"/>
    <w:rsid w:val="00BB15E6"/>
    <w:rsid w:val="00BB1669"/>
    <w:rsid w:val="00BB1CE9"/>
    <w:rsid w:val="00BB1D94"/>
    <w:rsid w:val="00BB2985"/>
    <w:rsid w:val="00BB2B40"/>
    <w:rsid w:val="00BB3632"/>
    <w:rsid w:val="00BB3D04"/>
    <w:rsid w:val="00BB4252"/>
    <w:rsid w:val="00BB43BA"/>
    <w:rsid w:val="00BB447B"/>
    <w:rsid w:val="00BB4CA1"/>
    <w:rsid w:val="00BB4EB3"/>
    <w:rsid w:val="00BB4FAC"/>
    <w:rsid w:val="00BB523A"/>
    <w:rsid w:val="00BB52AE"/>
    <w:rsid w:val="00BB5681"/>
    <w:rsid w:val="00BB56C9"/>
    <w:rsid w:val="00BB574C"/>
    <w:rsid w:val="00BB593B"/>
    <w:rsid w:val="00BB5C2B"/>
    <w:rsid w:val="00BB5F09"/>
    <w:rsid w:val="00BB63F4"/>
    <w:rsid w:val="00BB6808"/>
    <w:rsid w:val="00BB7692"/>
    <w:rsid w:val="00BB7917"/>
    <w:rsid w:val="00BB7B6A"/>
    <w:rsid w:val="00BB7C02"/>
    <w:rsid w:val="00BB7F16"/>
    <w:rsid w:val="00BC0244"/>
    <w:rsid w:val="00BC0422"/>
    <w:rsid w:val="00BC0655"/>
    <w:rsid w:val="00BC0706"/>
    <w:rsid w:val="00BC0DD1"/>
    <w:rsid w:val="00BC11C8"/>
    <w:rsid w:val="00BC123E"/>
    <w:rsid w:val="00BC1472"/>
    <w:rsid w:val="00BC1579"/>
    <w:rsid w:val="00BC17DD"/>
    <w:rsid w:val="00BC199C"/>
    <w:rsid w:val="00BC222A"/>
    <w:rsid w:val="00BC2572"/>
    <w:rsid w:val="00BC3251"/>
    <w:rsid w:val="00BC34B4"/>
    <w:rsid w:val="00BC37A6"/>
    <w:rsid w:val="00BC3947"/>
    <w:rsid w:val="00BC39D8"/>
    <w:rsid w:val="00BC3FB2"/>
    <w:rsid w:val="00BC4456"/>
    <w:rsid w:val="00BC4B65"/>
    <w:rsid w:val="00BC5553"/>
    <w:rsid w:val="00BC5763"/>
    <w:rsid w:val="00BC652B"/>
    <w:rsid w:val="00BC678B"/>
    <w:rsid w:val="00BC6909"/>
    <w:rsid w:val="00BC6A4E"/>
    <w:rsid w:val="00BC72B4"/>
    <w:rsid w:val="00BC73FF"/>
    <w:rsid w:val="00BC7412"/>
    <w:rsid w:val="00BC75B0"/>
    <w:rsid w:val="00BC7AD7"/>
    <w:rsid w:val="00BC7AEA"/>
    <w:rsid w:val="00BC7F87"/>
    <w:rsid w:val="00BD037D"/>
    <w:rsid w:val="00BD053A"/>
    <w:rsid w:val="00BD056E"/>
    <w:rsid w:val="00BD0722"/>
    <w:rsid w:val="00BD13DC"/>
    <w:rsid w:val="00BD1937"/>
    <w:rsid w:val="00BD1CF3"/>
    <w:rsid w:val="00BD1D28"/>
    <w:rsid w:val="00BD1F18"/>
    <w:rsid w:val="00BD2198"/>
    <w:rsid w:val="00BD234D"/>
    <w:rsid w:val="00BD26C2"/>
    <w:rsid w:val="00BD2968"/>
    <w:rsid w:val="00BD2D55"/>
    <w:rsid w:val="00BD35B8"/>
    <w:rsid w:val="00BD3B8D"/>
    <w:rsid w:val="00BD3EAC"/>
    <w:rsid w:val="00BD4065"/>
    <w:rsid w:val="00BD4424"/>
    <w:rsid w:val="00BD4AD4"/>
    <w:rsid w:val="00BD4C1A"/>
    <w:rsid w:val="00BD4DF6"/>
    <w:rsid w:val="00BD5161"/>
    <w:rsid w:val="00BD51AC"/>
    <w:rsid w:val="00BD51E7"/>
    <w:rsid w:val="00BD535D"/>
    <w:rsid w:val="00BD594E"/>
    <w:rsid w:val="00BD5AC9"/>
    <w:rsid w:val="00BD61ED"/>
    <w:rsid w:val="00BD6CA8"/>
    <w:rsid w:val="00BD6D02"/>
    <w:rsid w:val="00BD6E51"/>
    <w:rsid w:val="00BD72FF"/>
    <w:rsid w:val="00BD7A82"/>
    <w:rsid w:val="00BE014A"/>
    <w:rsid w:val="00BE02CA"/>
    <w:rsid w:val="00BE050A"/>
    <w:rsid w:val="00BE0CA4"/>
    <w:rsid w:val="00BE0CF3"/>
    <w:rsid w:val="00BE0D23"/>
    <w:rsid w:val="00BE0FD1"/>
    <w:rsid w:val="00BE173C"/>
    <w:rsid w:val="00BE1E3D"/>
    <w:rsid w:val="00BE202B"/>
    <w:rsid w:val="00BE26C0"/>
    <w:rsid w:val="00BE2B3E"/>
    <w:rsid w:val="00BE2C57"/>
    <w:rsid w:val="00BE2EAB"/>
    <w:rsid w:val="00BE33B7"/>
    <w:rsid w:val="00BE3D26"/>
    <w:rsid w:val="00BE3D84"/>
    <w:rsid w:val="00BE3E91"/>
    <w:rsid w:val="00BE3FBE"/>
    <w:rsid w:val="00BE4049"/>
    <w:rsid w:val="00BE4084"/>
    <w:rsid w:val="00BE419D"/>
    <w:rsid w:val="00BE4B13"/>
    <w:rsid w:val="00BE4D7D"/>
    <w:rsid w:val="00BE5622"/>
    <w:rsid w:val="00BE5800"/>
    <w:rsid w:val="00BE5B84"/>
    <w:rsid w:val="00BE62B7"/>
    <w:rsid w:val="00BE6AF7"/>
    <w:rsid w:val="00BE6D14"/>
    <w:rsid w:val="00BE7AB5"/>
    <w:rsid w:val="00BE7C1A"/>
    <w:rsid w:val="00BF00DD"/>
    <w:rsid w:val="00BF0308"/>
    <w:rsid w:val="00BF0ACC"/>
    <w:rsid w:val="00BF0CE1"/>
    <w:rsid w:val="00BF10CB"/>
    <w:rsid w:val="00BF15C9"/>
    <w:rsid w:val="00BF16AA"/>
    <w:rsid w:val="00BF1784"/>
    <w:rsid w:val="00BF17AB"/>
    <w:rsid w:val="00BF18EE"/>
    <w:rsid w:val="00BF1E70"/>
    <w:rsid w:val="00BF1F39"/>
    <w:rsid w:val="00BF2435"/>
    <w:rsid w:val="00BF30A2"/>
    <w:rsid w:val="00BF30DD"/>
    <w:rsid w:val="00BF3776"/>
    <w:rsid w:val="00BF3B49"/>
    <w:rsid w:val="00BF4CF3"/>
    <w:rsid w:val="00BF50F1"/>
    <w:rsid w:val="00BF5511"/>
    <w:rsid w:val="00BF5B6F"/>
    <w:rsid w:val="00BF6089"/>
    <w:rsid w:val="00BF6FB1"/>
    <w:rsid w:val="00BF718B"/>
    <w:rsid w:val="00BF72F9"/>
    <w:rsid w:val="00BF7AF3"/>
    <w:rsid w:val="00BF7F7B"/>
    <w:rsid w:val="00C0084A"/>
    <w:rsid w:val="00C00B5D"/>
    <w:rsid w:val="00C00EC6"/>
    <w:rsid w:val="00C00EED"/>
    <w:rsid w:val="00C00F3C"/>
    <w:rsid w:val="00C01385"/>
    <w:rsid w:val="00C0150C"/>
    <w:rsid w:val="00C01713"/>
    <w:rsid w:val="00C017FA"/>
    <w:rsid w:val="00C01C99"/>
    <w:rsid w:val="00C01D99"/>
    <w:rsid w:val="00C01E8E"/>
    <w:rsid w:val="00C0210A"/>
    <w:rsid w:val="00C022DD"/>
    <w:rsid w:val="00C0255E"/>
    <w:rsid w:val="00C02C09"/>
    <w:rsid w:val="00C02FBA"/>
    <w:rsid w:val="00C03156"/>
    <w:rsid w:val="00C03E71"/>
    <w:rsid w:val="00C044B4"/>
    <w:rsid w:val="00C04E47"/>
    <w:rsid w:val="00C0503B"/>
    <w:rsid w:val="00C054B1"/>
    <w:rsid w:val="00C05B8E"/>
    <w:rsid w:val="00C05CE8"/>
    <w:rsid w:val="00C05CF5"/>
    <w:rsid w:val="00C0604D"/>
    <w:rsid w:val="00C060BC"/>
    <w:rsid w:val="00C06106"/>
    <w:rsid w:val="00C06228"/>
    <w:rsid w:val="00C06DED"/>
    <w:rsid w:val="00C0712A"/>
    <w:rsid w:val="00C07177"/>
    <w:rsid w:val="00C07988"/>
    <w:rsid w:val="00C07A83"/>
    <w:rsid w:val="00C07F7A"/>
    <w:rsid w:val="00C10062"/>
    <w:rsid w:val="00C10627"/>
    <w:rsid w:val="00C1064A"/>
    <w:rsid w:val="00C10AC5"/>
    <w:rsid w:val="00C1113C"/>
    <w:rsid w:val="00C11307"/>
    <w:rsid w:val="00C11613"/>
    <w:rsid w:val="00C12100"/>
    <w:rsid w:val="00C12A5F"/>
    <w:rsid w:val="00C13498"/>
    <w:rsid w:val="00C137A9"/>
    <w:rsid w:val="00C1430D"/>
    <w:rsid w:val="00C1549F"/>
    <w:rsid w:val="00C15752"/>
    <w:rsid w:val="00C1596D"/>
    <w:rsid w:val="00C15B62"/>
    <w:rsid w:val="00C15E46"/>
    <w:rsid w:val="00C15EB0"/>
    <w:rsid w:val="00C15FFD"/>
    <w:rsid w:val="00C16405"/>
    <w:rsid w:val="00C16BA6"/>
    <w:rsid w:val="00C16E45"/>
    <w:rsid w:val="00C16EC9"/>
    <w:rsid w:val="00C17311"/>
    <w:rsid w:val="00C17512"/>
    <w:rsid w:val="00C17950"/>
    <w:rsid w:val="00C17F55"/>
    <w:rsid w:val="00C20864"/>
    <w:rsid w:val="00C20923"/>
    <w:rsid w:val="00C2134F"/>
    <w:rsid w:val="00C21513"/>
    <w:rsid w:val="00C2153B"/>
    <w:rsid w:val="00C2153F"/>
    <w:rsid w:val="00C21647"/>
    <w:rsid w:val="00C2223C"/>
    <w:rsid w:val="00C227F3"/>
    <w:rsid w:val="00C22A40"/>
    <w:rsid w:val="00C22CE4"/>
    <w:rsid w:val="00C22E98"/>
    <w:rsid w:val="00C22F75"/>
    <w:rsid w:val="00C2363D"/>
    <w:rsid w:val="00C23DA9"/>
    <w:rsid w:val="00C2408C"/>
    <w:rsid w:val="00C2458E"/>
    <w:rsid w:val="00C24968"/>
    <w:rsid w:val="00C24995"/>
    <w:rsid w:val="00C24A10"/>
    <w:rsid w:val="00C255FB"/>
    <w:rsid w:val="00C25CC3"/>
    <w:rsid w:val="00C2661F"/>
    <w:rsid w:val="00C2668D"/>
    <w:rsid w:val="00C26D87"/>
    <w:rsid w:val="00C27611"/>
    <w:rsid w:val="00C2779A"/>
    <w:rsid w:val="00C27DCC"/>
    <w:rsid w:val="00C30019"/>
    <w:rsid w:val="00C3034E"/>
    <w:rsid w:val="00C3081A"/>
    <w:rsid w:val="00C30B07"/>
    <w:rsid w:val="00C30C80"/>
    <w:rsid w:val="00C31154"/>
    <w:rsid w:val="00C3127A"/>
    <w:rsid w:val="00C31592"/>
    <w:rsid w:val="00C31E29"/>
    <w:rsid w:val="00C32089"/>
    <w:rsid w:val="00C32433"/>
    <w:rsid w:val="00C32638"/>
    <w:rsid w:val="00C33089"/>
    <w:rsid w:val="00C33B24"/>
    <w:rsid w:val="00C33C81"/>
    <w:rsid w:val="00C3444D"/>
    <w:rsid w:val="00C349B2"/>
    <w:rsid w:val="00C34EDC"/>
    <w:rsid w:val="00C353BD"/>
    <w:rsid w:val="00C36972"/>
    <w:rsid w:val="00C36A94"/>
    <w:rsid w:val="00C36E60"/>
    <w:rsid w:val="00C36FDC"/>
    <w:rsid w:val="00C37020"/>
    <w:rsid w:val="00C370C3"/>
    <w:rsid w:val="00C379FB"/>
    <w:rsid w:val="00C37B74"/>
    <w:rsid w:val="00C40476"/>
    <w:rsid w:val="00C405DD"/>
    <w:rsid w:val="00C40DF5"/>
    <w:rsid w:val="00C415F0"/>
    <w:rsid w:val="00C41AEF"/>
    <w:rsid w:val="00C41CAA"/>
    <w:rsid w:val="00C42B37"/>
    <w:rsid w:val="00C42E0D"/>
    <w:rsid w:val="00C435F0"/>
    <w:rsid w:val="00C43D8B"/>
    <w:rsid w:val="00C43F5C"/>
    <w:rsid w:val="00C448B2"/>
    <w:rsid w:val="00C44A37"/>
    <w:rsid w:val="00C44B73"/>
    <w:rsid w:val="00C44BB3"/>
    <w:rsid w:val="00C44F7C"/>
    <w:rsid w:val="00C44F7D"/>
    <w:rsid w:val="00C44F93"/>
    <w:rsid w:val="00C45171"/>
    <w:rsid w:val="00C45408"/>
    <w:rsid w:val="00C45457"/>
    <w:rsid w:val="00C454D4"/>
    <w:rsid w:val="00C45644"/>
    <w:rsid w:val="00C46513"/>
    <w:rsid w:val="00C465E1"/>
    <w:rsid w:val="00C4670C"/>
    <w:rsid w:val="00C469E1"/>
    <w:rsid w:val="00C46C06"/>
    <w:rsid w:val="00C46D1B"/>
    <w:rsid w:val="00C470AE"/>
    <w:rsid w:val="00C47405"/>
    <w:rsid w:val="00C47B9D"/>
    <w:rsid w:val="00C50290"/>
    <w:rsid w:val="00C5038D"/>
    <w:rsid w:val="00C503B9"/>
    <w:rsid w:val="00C50611"/>
    <w:rsid w:val="00C50D81"/>
    <w:rsid w:val="00C50E35"/>
    <w:rsid w:val="00C50ED7"/>
    <w:rsid w:val="00C50FC7"/>
    <w:rsid w:val="00C51153"/>
    <w:rsid w:val="00C5119B"/>
    <w:rsid w:val="00C5191F"/>
    <w:rsid w:val="00C52810"/>
    <w:rsid w:val="00C52DBD"/>
    <w:rsid w:val="00C53780"/>
    <w:rsid w:val="00C53AC4"/>
    <w:rsid w:val="00C5459A"/>
    <w:rsid w:val="00C54850"/>
    <w:rsid w:val="00C549EE"/>
    <w:rsid w:val="00C557B2"/>
    <w:rsid w:val="00C56065"/>
    <w:rsid w:val="00C5626F"/>
    <w:rsid w:val="00C60371"/>
    <w:rsid w:val="00C60625"/>
    <w:rsid w:val="00C60C45"/>
    <w:rsid w:val="00C60D32"/>
    <w:rsid w:val="00C60F10"/>
    <w:rsid w:val="00C6164A"/>
    <w:rsid w:val="00C621C2"/>
    <w:rsid w:val="00C6269B"/>
    <w:rsid w:val="00C62C4D"/>
    <w:rsid w:val="00C62E88"/>
    <w:rsid w:val="00C6307B"/>
    <w:rsid w:val="00C6332B"/>
    <w:rsid w:val="00C634C7"/>
    <w:rsid w:val="00C6365F"/>
    <w:rsid w:val="00C645BC"/>
    <w:rsid w:val="00C64CCC"/>
    <w:rsid w:val="00C64DA5"/>
    <w:rsid w:val="00C64F94"/>
    <w:rsid w:val="00C6521D"/>
    <w:rsid w:val="00C65303"/>
    <w:rsid w:val="00C65E81"/>
    <w:rsid w:val="00C661BB"/>
    <w:rsid w:val="00C668C9"/>
    <w:rsid w:val="00C67205"/>
    <w:rsid w:val="00C700FF"/>
    <w:rsid w:val="00C70791"/>
    <w:rsid w:val="00C70AF8"/>
    <w:rsid w:val="00C70B8C"/>
    <w:rsid w:val="00C713BF"/>
    <w:rsid w:val="00C71CF2"/>
    <w:rsid w:val="00C71EB0"/>
    <w:rsid w:val="00C729EB"/>
    <w:rsid w:val="00C72BDE"/>
    <w:rsid w:val="00C72EF6"/>
    <w:rsid w:val="00C732CE"/>
    <w:rsid w:val="00C739E8"/>
    <w:rsid w:val="00C74435"/>
    <w:rsid w:val="00C74973"/>
    <w:rsid w:val="00C74BBA"/>
    <w:rsid w:val="00C75724"/>
    <w:rsid w:val="00C75AB8"/>
    <w:rsid w:val="00C761C1"/>
    <w:rsid w:val="00C7642A"/>
    <w:rsid w:val="00C77309"/>
    <w:rsid w:val="00C776C9"/>
    <w:rsid w:val="00C801B1"/>
    <w:rsid w:val="00C80F75"/>
    <w:rsid w:val="00C80FF7"/>
    <w:rsid w:val="00C81059"/>
    <w:rsid w:val="00C812F1"/>
    <w:rsid w:val="00C8182E"/>
    <w:rsid w:val="00C8197A"/>
    <w:rsid w:val="00C81BF5"/>
    <w:rsid w:val="00C81CFB"/>
    <w:rsid w:val="00C820EA"/>
    <w:rsid w:val="00C8228A"/>
    <w:rsid w:val="00C82340"/>
    <w:rsid w:val="00C825F2"/>
    <w:rsid w:val="00C82664"/>
    <w:rsid w:val="00C82745"/>
    <w:rsid w:val="00C8292D"/>
    <w:rsid w:val="00C83155"/>
    <w:rsid w:val="00C836DE"/>
    <w:rsid w:val="00C842A6"/>
    <w:rsid w:val="00C8444A"/>
    <w:rsid w:val="00C845D1"/>
    <w:rsid w:val="00C84C13"/>
    <w:rsid w:val="00C852C9"/>
    <w:rsid w:val="00C85834"/>
    <w:rsid w:val="00C85EB9"/>
    <w:rsid w:val="00C86E94"/>
    <w:rsid w:val="00C86EB0"/>
    <w:rsid w:val="00C87547"/>
    <w:rsid w:val="00C8768F"/>
    <w:rsid w:val="00C87903"/>
    <w:rsid w:val="00C9043F"/>
    <w:rsid w:val="00C9057A"/>
    <w:rsid w:val="00C907E4"/>
    <w:rsid w:val="00C91437"/>
    <w:rsid w:val="00C925F9"/>
    <w:rsid w:val="00C92754"/>
    <w:rsid w:val="00C93033"/>
    <w:rsid w:val="00C93255"/>
    <w:rsid w:val="00C93C79"/>
    <w:rsid w:val="00C93D34"/>
    <w:rsid w:val="00C93FB3"/>
    <w:rsid w:val="00C93FB4"/>
    <w:rsid w:val="00C9527D"/>
    <w:rsid w:val="00C95617"/>
    <w:rsid w:val="00C95737"/>
    <w:rsid w:val="00C9587B"/>
    <w:rsid w:val="00C95B0C"/>
    <w:rsid w:val="00C9628E"/>
    <w:rsid w:val="00C963D9"/>
    <w:rsid w:val="00C96405"/>
    <w:rsid w:val="00C9670B"/>
    <w:rsid w:val="00C96802"/>
    <w:rsid w:val="00C96B5E"/>
    <w:rsid w:val="00C96CBC"/>
    <w:rsid w:val="00C97360"/>
    <w:rsid w:val="00C975A3"/>
    <w:rsid w:val="00C97983"/>
    <w:rsid w:val="00CA0764"/>
    <w:rsid w:val="00CA0E02"/>
    <w:rsid w:val="00CA11DA"/>
    <w:rsid w:val="00CA1528"/>
    <w:rsid w:val="00CA17C4"/>
    <w:rsid w:val="00CA17D2"/>
    <w:rsid w:val="00CA180E"/>
    <w:rsid w:val="00CA1CD3"/>
    <w:rsid w:val="00CA1E43"/>
    <w:rsid w:val="00CA1EE3"/>
    <w:rsid w:val="00CA2707"/>
    <w:rsid w:val="00CA319E"/>
    <w:rsid w:val="00CA336D"/>
    <w:rsid w:val="00CA4177"/>
    <w:rsid w:val="00CA4254"/>
    <w:rsid w:val="00CA4965"/>
    <w:rsid w:val="00CA5CEC"/>
    <w:rsid w:val="00CA60F6"/>
    <w:rsid w:val="00CA6482"/>
    <w:rsid w:val="00CA6A60"/>
    <w:rsid w:val="00CA6CD7"/>
    <w:rsid w:val="00CA6DB8"/>
    <w:rsid w:val="00CA6F4C"/>
    <w:rsid w:val="00CA7368"/>
    <w:rsid w:val="00CA7A10"/>
    <w:rsid w:val="00CA7CE2"/>
    <w:rsid w:val="00CB039C"/>
    <w:rsid w:val="00CB0689"/>
    <w:rsid w:val="00CB06A7"/>
    <w:rsid w:val="00CB0978"/>
    <w:rsid w:val="00CB0F76"/>
    <w:rsid w:val="00CB12AB"/>
    <w:rsid w:val="00CB168C"/>
    <w:rsid w:val="00CB182C"/>
    <w:rsid w:val="00CB18FF"/>
    <w:rsid w:val="00CB19E8"/>
    <w:rsid w:val="00CB2022"/>
    <w:rsid w:val="00CB221F"/>
    <w:rsid w:val="00CB23EA"/>
    <w:rsid w:val="00CB26A0"/>
    <w:rsid w:val="00CB26F1"/>
    <w:rsid w:val="00CB2FED"/>
    <w:rsid w:val="00CB3B98"/>
    <w:rsid w:val="00CB41E8"/>
    <w:rsid w:val="00CB4A6E"/>
    <w:rsid w:val="00CB4C79"/>
    <w:rsid w:val="00CB4CF8"/>
    <w:rsid w:val="00CB4DC5"/>
    <w:rsid w:val="00CB5757"/>
    <w:rsid w:val="00CB5822"/>
    <w:rsid w:val="00CB62CA"/>
    <w:rsid w:val="00CB6A0A"/>
    <w:rsid w:val="00CB6E5A"/>
    <w:rsid w:val="00CB700B"/>
    <w:rsid w:val="00CB7300"/>
    <w:rsid w:val="00CB7C76"/>
    <w:rsid w:val="00CB7F76"/>
    <w:rsid w:val="00CB7FE4"/>
    <w:rsid w:val="00CC0474"/>
    <w:rsid w:val="00CC0A67"/>
    <w:rsid w:val="00CC0E54"/>
    <w:rsid w:val="00CC1546"/>
    <w:rsid w:val="00CC18E6"/>
    <w:rsid w:val="00CC1915"/>
    <w:rsid w:val="00CC1B81"/>
    <w:rsid w:val="00CC1F10"/>
    <w:rsid w:val="00CC1F9D"/>
    <w:rsid w:val="00CC20BA"/>
    <w:rsid w:val="00CC20F8"/>
    <w:rsid w:val="00CC2614"/>
    <w:rsid w:val="00CC2FBA"/>
    <w:rsid w:val="00CC3169"/>
    <w:rsid w:val="00CC3B96"/>
    <w:rsid w:val="00CC3FDF"/>
    <w:rsid w:val="00CC43CE"/>
    <w:rsid w:val="00CC454D"/>
    <w:rsid w:val="00CC52D2"/>
    <w:rsid w:val="00CC59C8"/>
    <w:rsid w:val="00CC65F5"/>
    <w:rsid w:val="00CC6872"/>
    <w:rsid w:val="00CC6F1A"/>
    <w:rsid w:val="00CC7735"/>
    <w:rsid w:val="00CD00A5"/>
    <w:rsid w:val="00CD1685"/>
    <w:rsid w:val="00CD342D"/>
    <w:rsid w:val="00CD3ADA"/>
    <w:rsid w:val="00CD4B67"/>
    <w:rsid w:val="00CD4C2A"/>
    <w:rsid w:val="00CD4E4C"/>
    <w:rsid w:val="00CD52F7"/>
    <w:rsid w:val="00CD5386"/>
    <w:rsid w:val="00CD5464"/>
    <w:rsid w:val="00CD574E"/>
    <w:rsid w:val="00CD5E9F"/>
    <w:rsid w:val="00CD6095"/>
    <w:rsid w:val="00CD631E"/>
    <w:rsid w:val="00CD67F7"/>
    <w:rsid w:val="00CD69B6"/>
    <w:rsid w:val="00CD7004"/>
    <w:rsid w:val="00CD7D37"/>
    <w:rsid w:val="00CE0611"/>
    <w:rsid w:val="00CE06D2"/>
    <w:rsid w:val="00CE08CA"/>
    <w:rsid w:val="00CE0931"/>
    <w:rsid w:val="00CE0FF6"/>
    <w:rsid w:val="00CE115D"/>
    <w:rsid w:val="00CE12DC"/>
    <w:rsid w:val="00CE1D1E"/>
    <w:rsid w:val="00CE1FBF"/>
    <w:rsid w:val="00CE21A1"/>
    <w:rsid w:val="00CE28EB"/>
    <w:rsid w:val="00CE2A21"/>
    <w:rsid w:val="00CE2AA5"/>
    <w:rsid w:val="00CE2C6D"/>
    <w:rsid w:val="00CE30C9"/>
    <w:rsid w:val="00CE37F1"/>
    <w:rsid w:val="00CE38C0"/>
    <w:rsid w:val="00CE3921"/>
    <w:rsid w:val="00CE3B06"/>
    <w:rsid w:val="00CE3CA1"/>
    <w:rsid w:val="00CE3E52"/>
    <w:rsid w:val="00CE413D"/>
    <w:rsid w:val="00CE45B9"/>
    <w:rsid w:val="00CE4836"/>
    <w:rsid w:val="00CE532E"/>
    <w:rsid w:val="00CE53B4"/>
    <w:rsid w:val="00CE5D4A"/>
    <w:rsid w:val="00CE6213"/>
    <w:rsid w:val="00CE644F"/>
    <w:rsid w:val="00CE68A2"/>
    <w:rsid w:val="00CE6C38"/>
    <w:rsid w:val="00CE7606"/>
    <w:rsid w:val="00CE7DD7"/>
    <w:rsid w:val="00CF0221"/>
    <w:rsid w:val="00CF066F"/>
    <w:rsid w:val="00CF07DA"/>
    <w:rsid w:val="00CF0BB0"/>
    <w:rsid w:val="00CF15B7"/>
    <w:rsid w:val="00CF17DD"/>
    <w:rsid w:val="00CF242B"/>
    <w:rsid w:val="00CF24D2"/>
    <w:rsid w:val="00CF283B"/>
    <w:rsid w:val="00CF2D38"/>
    <w:rsid w:val="00CF2EE4"/>
    <w:rsid w:val="00CF3415"/>
    <w:rsid w:val="00CF389F"/>
    <w:rsid w:val="00CF3992"/>
    <w:rsid w:val="00CF426C"/>
    <w:rsid w:val="00CF435D"/>
    <w:rsid w:val="00CF4874"/>
    <w:rsid w:val="00CF4B0D"/>
    <w:rsid w:val="00CF5BD4"/>
    <w:rsid w:val="00CF6342"/>
    <w:rsid w:val="00CF6679"/>
    <w:rsid w:val="00CF6A3C"/>
    <w:rsid w:val="00CF71DC"/>
    <w:rsid w:val="00CF7221"/>
    <w:rsid w:val="00CF7415"/>
    <w:rsid w:val="00CF7506"/>
    <w:rsid w:val="00D00271"/>
    <w:rsid w:val="00D002EB"/>
    <w:rsid w:val="00D008CB"/>
    <w:rsid w:val="00D00A0D"/>
    <w:rsid w:val="00D00B6A"/>
    <w:rsid w:val="00D00F6F"/>
    <w:rsid w:val="00D01F98"/>
    <w:rsid w:val="00D01FFE"/>
    <w:rsid w:val="00D02112"/>
    <w:rsid w:val="00D0258C"/>
    <w:rsid w:val="00D0296F"/>
    <w:rsid w:val="00D02997"/>
    <w:rsid w:val="00D0316B"/>
    <w:rsid w:val="00D034F2"/>
    <w:rsid w:val="00D037CA"/>
    <w:rsid w:val="00D0385E"/>
    <w:rsid w:val="00D03B90"/>
    <w:rsid w:val="00D03D3D"/>
    <w:rsid w:val="00D043EE"/>
    <w:rsid w:val="00D04473"/>
    <w:rsid w:val="00D044E1"/>
    <w:rsid w:val="00D04829"/>
    <w:rsid w:val="00D04C35"/>
    <w:rsid w:val="00D05656"/>
    <w:rsid w:val="00D05C5A"/>
    <w:rsid w:val="00D0604C"/>
    <w:rsid w:val="00D06D8E"/>
    <w:rsid w:val="00D06E0C"/>
    <w:rsid w:val="00D0749E"/>
    <w:rsid w:val="00D07824"/>
    <w:rsid w:val="00D10755"/>
    <w:rsid w:val="00D118CC"/>
    <w:rsid w:val="00D12088"/>
    <w:rsid w:val="00D12C97"/>
    <w:rsid w:val="00D12DE3"/>
    <w:rsid w:val="00D12EA3"/>
    <w:rsid w:val="00D12F1D"/>
    <w:rsid w:val="00D135C8"/>
    <w:rsid w:val="00D1385E"/>
    <w:rsid w:val="00D145FE"/>
    <w:rsid w:val="00D1463B"/>
    <w:rsid w:val="00D14820"/>
    <w:rsid w:val="00D148B9"/>
    <w:rsid w:val="00D154FB"/>
    <w:rsid w:val="00D15A1B"/>
    <w:rsid w:val="00D15BDF"/>
    <w:rsid w:val="00D15D57"/>
    <w:rsid w:val="00D16081"/>
    <w:rsid w:val="00D16942"/>
    <w:rsid w:val="00D16AF7"/>
    <w:rsid w:val="00D16AFF"/>
    <w:rsid w:val="00D16B94"/>
    <w:rsid w:val="00D16D54"/>
    <w:rsid w:val="00D16F15"/>
    <w:rsid w:val="00D17A1F"/>
    <w:rsid w:val="00D17B3D"/>
    <w:rsid w:val="00D17F7B"/>
    <w:rsid w:val="00D203FB"/>
    <w:rsid w:val="00D20876"/>
    <w:rsid w:val="00D208AE"/>
    <w:rsid w:val="00D20BDF"/>
    <w:rsid w:val="00D20E59"/>
    <w:rsid w:val="00D21AD4"/>
    <w:rsid w:val="00D22327"/>
    <w:rsid w:val="00D232C9"/>
    <w:rsid w:val="00D2357D"/>
    <w:rsid w:val="00D23DF4"/>
    <w:rsid w:val="00D23EEC"/>
    <w:rsid w:val="00D24205"/>
    <w:rsid w:val="00D244E4"/>
    <w:rsid w:val="00D244F7"/>
    <w:rsid w:val="00D2487F"/>
    <w:rsid w:val="00D25996"/>
    <w:rsid w:val="00D25C30"/>
    <w:rsid w:val="00D25D7F"/>
    <w:rsid w:val="00D26007"/>
    <w:rsid w:val="00D2603A"/>
    <w:rsid w:val="00D260A1"/>
    <w:rsid w:val="00D26E81"/>
    <w:rsid w:val="00D27182"/>
    <w:rsid w:val="00D27453"/>
    <w:rsid w:val="00D2772C"/>
    <w:rsid w:val="00D278A6"/>
    <w:rsid w:val="00D30329"/>
    <w:rsid w:val="00D30730"/>
    <w:rsid w:val="00D307AC"/>
    <w:rsid w:val="00D31425"/>
    <w:rsid w:val="00D314AC"/>
    <w:rsid w:val="00D31D41"/>
    <w:rsid w:val="00D32702"/>
    <w:rsid w:val="00D32915"/>
    <w:rsid w:val="00D3291A"/>
    <w:rsid w:val="00D32B3A"/>
    <w:rsid w:val="00D32CAB"/>
    <w:rsid w:val="00D32FF2"/>
    <w:rsid w:val="00D33FA9"/>
    <w:rsid w:val="00D34BB9"/>
    <w:rsid w:val="00D35AA4"/>
    <w:rsid w:val="00D35B96"/>
    <w:rsid w:val="00D35F41"/>
    <w:rsid w:val="00D3658F"/>
    <w:rsid w:val="00D36AAF"/>
    <w:rsid w:val="00D36CEC"/>
    <w:rsid w:val="00D373BF"/>
    <w:rsid w:val="00D3793F"/>
    <w:rsid w:val="00D40AF1"/>
    <w:rsid w:val="00D40D58"/>
    <w:rsid w:val="00D40F39"/>
    <w:rsid w:val="00D41820"/>
    <w:rsid w:val="00D41FEC"/>
    <w:rsid w:val="00D42113"/>
    <w:rsid w:val="00D421FF"/>
    <w:rsid w:val="00D42432"/>
    <w:rsid w:val="00D42467"/>
    <w:rsid w:val="00D42A94"/>
    <w:rsid w:val="00D42DF6"/>
    <w:rsid w:val="00D42E19"/>
    <w:rsid w:val="00D436AC"/>
    <w:rsid w:val="00D43B80"/>
    <w:rsid w:val="00D43E14"/>
    <w:rsid w:val="00D43EAB"/>
    <w:rsid w:val="00D44920"/>
    <w:rsid w:val="00D44BE0"/>
    <w:rsid w:val="00D44C6E"/>
    <w:rsid w:val="00D44E36"/>
    <w:rsid w:val="00D4517D"/>
    <w:rsid w:val="00D454C8"/>
    <w:rsid w:val="00D45715"/>
    <w:rsid w:val="00D45C01"/>
    <w:rsid w:val="00D45F41"/>
    <w:rsid w:val="00D45FE1"/>
    <w:rsid w:val="00D46087"/>
    <w:rsid w:val="00D467C3"/>
    <w:rsid w:val="00D46AC5"/>
    <w:rsid w:val="00D46B56"/>
    <w:rsid w:val="00D46BED"/>
    <w:rsid w:val="00D47641"/>
    <w:rsid w:val="00D4788C"/>
    <w:rsid w:val="00D47909"/>
    <w:rsid w:val="00D47CA0"/>
    <w:rsid w:val="00D512F9"/>
    <w:rsid w:val="00D5133E"/>
    <w:rsid w:val="00D513DF"/>
    <w:rsid w:val="00D5164E"/>
    <w:rsid w:val="00D517E0"/>
    <w:rsid w:val="00D52851"/>
    <w:rsid w:val="00D529D3"/>
    <w:rsid w:val="00D52E8C"/>
    <w:rsid w:val="00D537A5"/>
    <w:rsid w:val="00D53C76"/>
    <w:rsid w:val="00D53CBE"/>
    <w:rsid w:val="00D53FBF"/>
    <w:rsid w:val="00D5428E"/>
    <w:rsid w:val="00D5432C"/>
    <w:rsid w:val="00D54954"/>
    <w:rsid w:val="00D54BBD"/>
    <w:rsid w:val="00D551B1"/>
    <w:rsid w:val="00D552FE"/>
    <w:rsid w:val="00D5614D"/>
    <w:rsid w:val="00D56B9A"/>
    <w:rsid w:val="00D570B3"/>
    <w:rsid w:val="00D576B8"/>
    <w:rsid w:val="00D579D8"/>
    <w:rsid w:val="00D601A4"/>
    <w:rsid w:val="00D60ABD"/>
    <w:rsid w:val="00D6118F"/>
    <w:rsid w:val="00D616D0"/>
    <w:rsid w:val="00D61854"/>
    <w:rsid w:val="00D61A1A"/>
    <w:rsid w:val="00D624F6"/>
    <w:rsid w:val="00D62D84"/>
    <w:rsid w:val="00D63A36"/>
    <w:rsid w:val="00D63E76"/>
    <w:rsid w:val="00D64A81"/>
    <w:rsid w:val="00D64B4C"/>
    <w:rsid w:val="00D64F33"/>
    <w:rsid w:val="00D656B8"/>
    <w:rsid w:val="00D6587C"/>
    <w:rsid w:val="00D66117"/>
    <w:rsid w:val="00D664AD"/>
    <w:rsid w:val="00D664FA"/>
    <w:rsid w:val="00D674B9"/>
    <w:rsid w:val="00D67E7E"/>
    <w:rsid w:val="00D702DA"/>
    <w:rsid w:val="00D70A8F"/>
    <w:rsid w:val="00D70E78"/>
    <w:rsid w:val="00D715EB"/>
    <w:rsid w:val="00D71D68"/>
    <w:rsid w:val="00D72280"/>
    <w:rsid w:val="00D724E3"/>
    <w:rsid w:val="00D7250D"/>
    <w:rsid w:val="00D72E51"/>
    <w:rsid w:val="00D72E85"/>
    <w:rsid w:val="00D733A8"/>
    <w:rsid w:val="00D7383F"/>
    <w:rsid w:val="00D73BA8"/>
    <w:rsid w:val="00D73C4A"/>
    <w:rsid w:val="00D73D16"/>
    <w:rsid w:val="00D73E3B"/>
    <w:rsid w:val="00D742ED"/>
    <w:rsid w:val="00D746AF"/>
    <w:rsid w:val="00D74BD7"/>
    <w:rsid w:val="00D751DB"/>
    <w:rsid w:val="00D757C5"/>
    <w:rsid w:val="00D7585C"/>
    <w:rsid w:val="00D75E91"/>
    <w:rsid w:val="00D761A1"/>
    <w:rsid w:val="00D761B1"/>
    <w:rsid w:val="00D76A30"/>
    <w:rsid w:val="00D76E3E"/>
    <w:rsid w:val="00D76FF1"/>
    <w:rsid w:val="00D77256"/>
    <w:rsid w:val="00D77AE9"/>
    <w:rsid w:val="00D801FA"/>
    <w:rsid w:val="00D80329"/>
    <w:rsid w:val="00D80754"/>
    <w:rsid w:val="00D80B4A"/>
    <w:rsid w:val="00D80D93"/>
    <w:rsid w:val="00D812A3"/>
    <w:rsid w:val="00D813D0"/>
    <w:rsid w:val="00D81731"/>
    <w:rsid w:val="00D8193D"/>
    <w:rsid w:val="00D81A35"/>
    <w:rsid w:val="00D81B50"/>
    <w:rsid w:val="00D8226D"/>
    <w:rsid w:val="00D82405"/>
    <w:rsid w:val="00D82972"/>
    <w:rsid w:val="00D82BDF"/>
    <w:rsid w:val="00D830DB"/>
    <w:rsid w:val="00D830E6"/>
    <w:rsid w:val="00D8322F"/>
    <w:rsid w:val="00D832F6"/>
    <w:rsid w:val="00D83A32"/>
    <w:rsid w:val="00D83AEA"/>
    <w:rsid w:val="00D83EDF"/>
    <w:rsid w:val="00D84170"/>
    <w:rsid w:val="00D841E7"/>
    <w:rsid w:val="00D856C9"/>
    <w:rsid w:val="00D862CA"/>
    <w:rsid w:val="00D86960"/>
    <w:rsid w:val="00D869AD"/>
    <w:rsid w:val="00D87380"/>
    <w:rsid w:val="00D87418"/>
    <w:rsid w:val="00D87B27"/>
    <w:rsid w:val="00D87B2F"/>
    <w:rsid w:val="00D87D9A"/>
    <w:rsid w:val="00D87F92"/>
    <w:rsid w:val="00D9039A"/>
    <w:rsid w:val="00D9091C"/>
    <w:rsid w:val="00D90920"/>
    <w:rsid w:val="00D917B9"/>
    <w:rsid w:val="00D9194A"/>
    <w:rsid w:val="00D91A7D"/>
    <w:rsid w:val="00D91CB4"/>
    <w:rsid w:val="00D91EDC"/>
    <w:rsid w:val="00D91F72"/>
    <w:rsid w:val="00D920A0"/>
    <w:rsid w:val="00D9258B"/>
    <w:rsid w:val="00D928E7"/>
    <w:rsid w:val="00D929EA"/>
    <w:rsid w:val="00D92A93"/>
    <w:rsid w:val="00D92B4F"/>
    <w:rsid w:val="00D92D27"/>
    <w:rsid w:val="00D93931"/>
    <w:rsid w:val="00D94646"/>
    <w:rsid w:val="00D94A0C"/>
    <w:rsid w:val="00D94E85"/>
    <w:rsid w:val="00D9538E"/>
    <w:rsid w:val="00D960B2"/>
    <w:rsid w:val="00D96377"/>
    <w:rsid w:val="00D96754"/>
    <w:rsid w:val="00D96C93"/>
    <w:rsid w:val="00D970EA"/>
    <w:rsid w:val="00D971D6"/>
    <w:rsid w:val="00D976FC"/>
    <w:rsid w:val="00D97B8E"/>
    <w:rsid w:val="00D97F6D"/>
    <w:rsid w:val="00DA0807"/>
    <w:rsid w:val="00DA097B"/>
    <w:rsid w:val="00DA0C40"/>
    <w:rsid w:val="00DA0E1F"/>
    <w:rsid w:val="00DA19D4"/>
    <w:rsid w:val="00DA2831"/>
    <w:rsid w:val="00DA28DE"/>
    <w:rsid w:val="00DA3965"/>
    <w:rsid w:val="00DA4342"/>
    <w:rsid w:val="00DA43D4"/>
    <w:rsid w:val="00DA4DC4"/>
    <w:rsid w:val="00DA5487"/>
    <w:rsid w:val="00DA54FB"/>
    <w:rsid w:val="00DA569E"/>
    <w:rsid w:val="00DA5AFF"/>
    <w:rsid w:val="00DA5B3B"/>
    <w:rsid w:val="00DA5D06"/>
    <w:rsid w:val="00DA5EAD"/>
    <w:rsid w:val="00DA6523"/>
    <w:rsid w:val="00DA6614"/>
    <w:rsid w:val="00DA7916"/>
    <w:rsid w:val="00DA791D"/>
    <w:rsid w:val="00DA7E86"/>
    <w:rsid w:val="00DB0109"/>
    <w:rsid w:val="00DB0396"/>
    <w:rsid w:val="00DB04B1"/>
    <w:rsid w:val="00DB0A92"/>
    <w:rsid w:val="00DB0AD1"/>
    <w:rsid w:val="00DB0D65"/>
    <w:rsid w:val="00DB0FD3"/>
    <w:rsid w:val="00DB182E"/>
    <w:rsid w:val="00DB1A62"/>
    <w:rsid w:val="00DB1D95"/>
    <w:rsid w:val="00DB1EDB"/>
    <w:rsid w:val="00DB2A36"/>
    <w:rsid w:val="00DB2D87"/>
    <w:rsid w:val="00DB400D"/>
    <w:rsid w:val="00DB4958"/>
    <w:rsid w:val="00DB4AEC"/>
    <w:rsid w:val="00DB4E4B"/>
    <w:rsid w:val="00DB4E87"/>
    <w:rsid w:val="00DB50C8"/>
    <w:rsid w:val="00DB5E16"/>
    <w:rsid w:val="00DB5E88"/>
    <w:rsid w:val="00DB6149"/>
    <w:rsid w:val="00DB61A3"/>
    <w:rsid w:val="00DB659F"/>
    <w:rsid w:val="00DB6950"/>
    <w:rsid w:val="00DB6B81"/>
    <w:rsid w:val="00DB7287"/>
    <w:rsid w:val="00DB78A9"/>
    <w:rsid w:val="00DB79D9"/>
    <w:rsid w:val="00DB7AFF"/>
    <w:rsid w:val="00DB7C24"/>
    <w:rsid w:val="00DB7CC1"/>
    <w:rsid w:val="00DB7CCF"/>
    <w:rsid w:val="00DB7D1E"/>
    <w:rsid w:val="00DB7E47"/>
    <w:rsid w:val="00DC07E3"/>
    <w:rsid w:val="00DC08A5"/>
    <w:rsid w:val="00DC0941"/>
    <w:rsid w:val="00DC0B5C"/>
    <w:rsid w:val="00DC0D8B"/>
    <w:rsid w:val="00DC14EE"/>
    <w:rsid w:val="00DC1557"/>
    <w:rsid w:val="00DC164C"/>
    <w:rsid w:val="00DC16B1"/>
    <w:rsid w:val="00DC1E94"/>
    <w:rsid w:val="00DC203C"/>
    <w:rsid w:val="00DC2299"/>
    <w:rsid w:val="00DC27D1"/>
    <w:rsid w:val="00DC2F73"/>
    <w:rsid w:val="00DC34C0"/>
    <w:rsid w:val="00DC37CB"/>
    <w:rsid w:val="00DC3C43"/>
    <w:rsid w:val="00DC47A3"/>
    <w:rsid w:val="00DC4E3A"/>
    <w:rsid w:val="00DC4E5A"/>
    <w:rsid w:val="00DC5473"/>
    <w:rsid w:val="00DC594B"/>
    <w:rsid w:val="00DC59CA"/>
    <w:rsid w:val="00DC6B99"/>
    <w:rsid w:val="00DC733E"/>
    <w:rsid w:val="00DC77CF"/>
    <w:rsid w:val="00DC7A94"/>
    <w:rsid w:val="00DD0197"/>
    <w:rsid w:val="00DD0F12"/>
    <w:rsid w:val="00DD12AF"/>
    <w:rsid w:val="00DD13A0"/>
    <w:rsid w:val="00DD1A7D"/>
    <w:rsid w:val="00DD1E6C"/>
    <w:rsid w:val="00DD203A"/>
    <w:rsid w:val="00DD219C"/>
    <w:rsid w:val="00DD2B8A"/>
    <w:rsid w:val="00DD2DC1"/>
    <w:rsid w:val="00DD2DC7"/>
    <w:rsid w:val="00DD2F56"/>
    <w:rsid w:val="00DD362C"/>
    <w:rsid w:val="00DD39A2"/>
    <w:rsid w:val="00DD3C29"/>
    <w:rsid w:val="00DD409A"/>
    <w:rsid w:val="00DD4A48"/>
    <w:rsid w:val="00DD4D8F"/>
    <w:rsid w:val="00DD4FFE"/>
    <w:rsid w:val="00DD5B5E"/>
    <w:rsid w:val="00DD5D67"/>
    <w:rsid w:val="00DD6151"/>
    <w:rsid w:val="00DD6470"/>
    <w:rsid w:val="00DD685F"/>
    <w:rsid w:val="00DD6E56"/>
    <w:rsid w:val="00DD6F02"/>
    <w:rsid w:val="00DD6F6C"/>
    <w:rsid w:val="00DD70F4"/>
    <w:rsid w:val="00DD775C"/>
    <w:rsid w:val="00DD7C18"/>
    <w:rsid w:val="00DE0AFE"/>
    <w:rsid w:val="00DE1275"/>
    <w:rsid w:val="00DE1C2A"/>
    <w:rsid w:val="00DE222B"/>
    <w:rsid w:val="00DE27F8"/>
    <w:rsid w:val="00DE2C84"/>
    <w:rsid w:val="00DE3308"/>
    <w:rsid w:val="00DE36C4"/>
    <w:rsid w:val="00DE39BC"/>
    <w:rsid w:val="00DE3A15"/>
    <w:rsid w:val="00DE3CF3"/>
    <w:rsid w:val="00DE438E"/>
    <w:rsid w:val="00DE46DE"/>
    <w:rsid w:val="00DE4723"/>
    <w:rsid w:val="00DE48E8"/>
    <w:rsid w:val="00DE4CF6"/>
    <w:rsid w:val="00DE4FB9"/>
    <w:rsid w:val="00DE5302"/>
    <w:rsid w:val="00DE56E5"/>
    <w:rsid w:val="00DE574A"/>
    <w:rsid w:val="00DE609E"/>
    <w:rsid w:val="00DE72BA"/>
    <w:rsid w:val="00DE7EDC"/>
    <w:rsid w:val="00DF0373"/>
    <w:rsid w:val="00DF0552"/>
    <w:rsid w:val="00DF0709"/>
    <w:rsid w:val="00DF0A8F"/>
    <w:rsid w:val="00DF0B65"/>
    <w:rsid w:val="00DF0F7B"/>
    <w:rsid w:val="00DF0FC1"/>
    <w:rsid w:val="00DF147E"/>
    <w:rsid w:val="00DF23AA"/>
    <w:rsid w:val="00DF24A1"/>
    <w:rsid w:val="00DF27DD"/>
    <w:rsid w:val="00DF2ABC"/>
    <w:rsid w:val="00DF34F4"/>
    <w:rsid w:val="00DF3530"/>
    <w:rsid w:val="00DF39DF"/>
    <w:rsid w:val="00DF4577"/>
    <w:rsid w:val="00DF481F"/>
    <w:rsid w:val="00DF4A3B"/>
    <w:rsid w:val="00DF5251"/>
    <w:rsid w:val="00DF5B09"/>
    <w:rsid w:val="00DF5EAB"/>
    <w:rsid w:val="00DF6082"/>
    <w:rsid w:val="00DF62F2"/>
    <w:rsid w:val="00DF674A"/>
    <w:rsid w:val="00DF68FD"/>
    <w:rsid w:val="00DF69F0"/>
    <w:rsid w:val="00DF6CDD"/>
    <w:rsid w:val="00DF706F"/>
    <w:rsid w:val="00DF77FA"/>
    <w:rsid w:val="00DF791E"/>
    <w:rsid w:val="00DF7A2E"/>
    <w:rsid w:val="00DF7AD7"/>
    <w:rsid w:val="00DF7F96"/>
    <w:rsid w:val="00E005E2"/>
    <w:rsid w:val="00E00C38"/>
    <w:rsid w:val="00E00D4D"/>
    <w:rsid w:val="00E00DEF"/>
    <w:rsid w:val="00E00FCE"/>
    <w:rsid w:val="00E01767"/>
    <w:rsid w:val="00E01AB1"/>
    <w:rsid w:val="00E01BEB"/>
    <w:rsid w:val="00E01D1E"/>
    <w:rsid w:val="00E029E6"/>
    <w:rsid w:val="00E02F6A"/>
    <w:rsid w:val="00E03328"/>
    <w:rsid w:val="00E03BC3"/>
    <w:rsid w:val="00E044CA"/>
    <w:rsid w:val="00E044CB"/>
    <w:rsid w:val="00E045B8"/>
    <w:rsid w:val="00E04616"/>
    <w:rsid w:val="00E05023"/>
    <w:rsid w:val="00E05197"/>
    <w:rsid w:val="00E0551D"/>
    <w:rsid w:val="00E05612"/>
    <w:rsid w:val="00E05E66"/>
    <w:rsid w:val="00E060A4"/>
    <w:rsid w:val="00E06EAE"/>
    <w:rsid w:val="00E07470"/>
    <w:rsid w:val="00E0749C"/>
    <w:rsid w:val="00E078BB"/>
    <w:rsid w:val="00E078DD"/>
    <w:rsid w:val="00E10276"/>
    <w:rsid w:val="00E102AF"/>
    <w:rsid w:val="00E1033A"/>
    <w:rsid w:val="00E10B3C"/>
    <w:rsid w:val="00E10DF3"/>
    <w:rsid w:val="00E1107F"/>
    <w:rsid w:val="00E11349"/>
    <w:rsid w:val="00E1135F"/>
    <w:rsid w:val="00E114D7"/>
    <w:rsid w:val="00E11586"/>
    <w:rsid w:val="00E11A03"/>
    <w:rsid w:val="00E11A7D"/>
    <w:rsid w:val="00E12CCE"/>
    <w:rsid w:val="00E12EDA"/>
    <w:rsid w:val="00E131E9"/>
    <w:rsid w:val="00E13C05"/>
    <w:rsid w:val="00E14164"/>
    <w:rsid w:val="00E14558"/>
    <w:rsid w:val="00E14B4C"/>
    <w:rsid w:val="00E152DB"/>
    <w:rsid w:val="00E15997"/>
    <w:rsid w:val="00E15D12"/>
    <w:rsid w:val="00E15EC6"/>
    <w:rsid w:val="00E15FCB"/>
    <w:rsid w:val="00E16403"/>
    <w:rsid w:val="00E17F09"/>
    <w:rsid w:val="00E206CF"/>
    <w:rsid w:val="00E209CB"/>
    <w:rsid w:val="00E20B17"/>
    <w:rsid w:val="00E215A8"/>
    <w:rsid w:val="00E21768"/>
    <w:rsid w:val="00E222B4"/>
    <w:rsid w:val="00E2262E"/>
    <w:rsid w:val="00E22AB0"/>
    <w:rsid w:val="00E231A9"/>
    <w:rsid w:val="00E23358"/>
    <w:rsid w:val="00E233F1"/>
    <w:rsid w:val="00E23426"/>
    <w:rsid w:val="00E241F0"/>
    <w:rsid w:val="00E24768"/>
    <w:rsid w:val="00E24804"/>
    <w:rsid w:val="00E24A67"/>
    <w:rsid w:val="00E24C38"/>
    <w:rsid w:val="00E24E49"/>
    <w:rsid w:val="00E25420"/>
    <w:rsid w:val="00E25907"/>
    <w:rsid w:val="00E262AC"/>
    <w:rsid w:val="00E26C00"/>
    <w:rsid w:val="00E270E8"/>
    <w:rsid w:val="00E2710A"/>
    <w:rsid w:val="00E27376"/>
    <w:rsid w:val="00E2739B"/>
    <w:rsid w:val="00E27C09"/>
    <w:rsid w:val="00E27D40"/>
    <w:rsid w:val="00E27EB9"/>
    <w:rsid w:val="00E302CE"/>
    <w:rsid w:val="00E30890"/>
    <w:rsid w:val="00E30DFC"/>
    <w:rsid w:val="00E31BF0"/>
    <w:rsid w:val="00E321B8"/>
    <w:rsid w:val="00E32329"/>
    <w:rsid w:val="00E32407"/>
    <w:rsid w:val="00E326B9"/>
    <w:rsid w:val="00E32D17"/>
    <w:rsid w:val="00E33F16"/>
    <w:rsid w:val="00E33F3B"/>
    <w:rsid w:val="00E34E28"/>
    <w:rsid w:val="00E355BD"/>
    <w:rsid w:val="00E35651"/>
    <w:rsid w:val="00E35736"/>
    <w:rsid w:val="00E3590D"/>
    <w:rsid w:val="00E35E73"/>
    <w:rsid w:val="00E362FA"/>
    <w:rsid w:val="00E3736E"/>
    <w:rsid w:val="00E37841"/>
    <w:rsid w:val="00E37BDD"/>
    <w:rsid w:val="00E400D9"/>
    <w:rsid w:val="00E405E0"/>
    <w:rsid w:val="00E4063D"/>
    <w:rsid w:val="00E4087C"/>
    <w:rsid w:val="00E411E2"/>
    <w:rsid w:val="00E41285"/>
    <w:rsid w:val="00E4160E"/>
    <w:rsid w:val="00E41796"/>
    <w:rsid w:val="00E41A1A"/>
    <w:rsid w:val="00E41BA7"/>
    <w:rsid w:val="00E41BC8"/>
    <w:rsid w:val="00E41E34"/>
    <w:rsid w:val="00E420D9"/>
    <w:rsid w:val="00E426B4"/>
    <w:rsid w:val="00E42BE9"/>
    <w:rsid w:val="00E431B6"/>
    <w:rsid w:val="00E435F9"/>
    <w:rsid w:val="00E43894"/>
    <w:rsid w:val="00E43CA7"/>
    <w:rsid w:val="00E44BF2"/>
    <w:rsid w:val="00E45D3E"/>
    <w:rsid w:val="00E45E6D"/>
    <w:rsid w:val="00E45EF6"/>
    <w:rsid w:val="00E4691A"/>
    <w:rsid w:val="00E47497"/>
    <w:rsid w:val="00E47B2D"/>
    <w:rsid w:val="00E47D34"/>
    <w:rsid w:val="00E47ECD"/>
    <w:rsid w:val="00E502ED"/>
    <w:rsid w:val="00E505B2"/>
    <w:rsid w:val="00E5073F"/>
    <w:rsid w:val="00E51199"/>
    <w:rsid w:val="00E51440"/>
    <w:rsid w:val="00E51C64"/>
    <w:rsid w:val="00E51D88"/>
    <w:rsid w:val="00E51DEC"/>
    <w:rsid w:val="00E527E9"/>
    <w:rsid w:val="00E53111"/>
    <w:rsid w:val="00E53147"/>
    <w:rsid w:val="00E53AD5"/>
    <w:rsid w:val="00E54706"/>
    <w:rsid w:val="00E548D7"/>
    <w:rsid w:val="00E55024"/>
    <w:rsid w:val="00E553BC"/>
    <w:rsid w:val="00E55A18"/>
    <w:rsid w:val="00E55B8B"/>
    <w:rsid w:val="00E55BB3"/>
    <w:rsid w:val="00E5610E"/>
    <w:rsid w:val="00E56737"/>
    <w:rsid w:val="00E56811"/>
    <w:rsid w:val="00E56AF9"/>
    <w:rsid w:val="00E57305"/>
    <w:rsid w:val="00E5746C"/>
    <w:rsid w:val="00E57738"/>
    <w:rsid w:val="00E577FE"/>
    <w:rsid w:val="00E57C8D"/>
    <w:rsid w:val="00E61E68"/>
    <w:rsid w:val="00E620ED"/>
    <w:rsid w:val="00E63653"/>
    <w:rsid w:val="00E64405"/>
    <w:rsid w:val="00E646FE"/>
    <w:rsid w:val="00E64A9A"/>
    <w:rsid w:val="00E64CDB"/>
    <w:rsid w:val="00E64D48"/>
    <w:rsid w:val="00E655AA"/>
    <w:rsid w:val="00E656DC"/>
    <w:rsid w:val="00E6573E"/>
    <w:rsid w:val="00E65A29"/>
    <w:rsid w:val="00E65DA6"/>
    <w:rsid w:val="00E6624D"/>
    <w:rsid w:val="00E6626F"/>
    <w:rsid w:val="00E664D7"/>
    <w:rsid w:val="00E66500"/>
    <w:rsid w:val="00E6685C"/>
    <w:rsid w:val="00E66B7D"/>
    <w:rsid w:val="00E66B92"/>
    <w:rsid w:val="00E66DFA"/>
    <w:rsid w:val="00E66F38"/>
    <w:rsid w:val="00E673C5"/>
    <w:rsid w:val="00E70149"/>
    <w:rsid w:val="00E70395"/>
    <w:rsid w:val="00E7048F"/>
    <w:rsid w:val="00E70632"/>
    <w:rsid w:val="00E71B8F"/>
    <w:rsid w:val="00E71D99"/>
    <w:rsid w:val="00E72438"/>
    <w:rsid w:val="00E7273E"/>
    <w:rsid w:val="00E72AF3"/>
    <w:rsid w:val="00E72CC2"/>
    <w:rsid w:val="00E733FC"/>
    <w:rsid w:val="00E73432"/>
    <w:rsid w:val="00E739D6"/>
    <w:rsid w:val="00E73C13"/>
    <w:rsid w:val="00E73C72"/>
    <w:rsid w:val="00E73C89"/>
    <w:rsid w:val="00E73D6B"/>
    <w:rsid w:val="00E73D9C"/>
    <w:rsid w:val="00E73E05"/>
    <w:rsid w:val="00E7408B"/>
    <w:rsid w:val="00E7416D"/>
    <w:rsid w:val="00E745EE"/>
    <w:rsid w:val="00E74865"/>
    <w:rsid w:val="00E7487B"/>
    <w:rsid w:val="00E74D77"/>
    <w:rsid w:val="00E750BC"/>
    <w:rsid w:val="00E7549E"/>
    <w:rsid w:val="00E759E5"/>
    <w:rsid w:val="00E75DB9"/>
    <w:rsid w:val="00E75F4E"/>
    <w:rsid w:val="00E7665D"/>
    <w:rsid w:val="00E76740"/>
    <w:rsid w:val="00E76DC7"/>
    <w:rsid w:val="00E76F17"/>
    <w:rsid w:val="00E770C3"/>
    <w:rsid w:val="00E770E3"/>
    <w:rsid w:val="00E7776E"/>
    <w:rsid w:val="00E778CA"/>
    <w:rsid w:val="00E779F3"/>
    <w:rsid w:val="00E8050E"/>
    <w:rsid w:val="00E80622"/>
    <w:rsid w:val="00E812D8"/>
    <w:rsid w:val="00E815CB"/>
    <w:rsid w:val="00E81C51"/>
    <w:rsid w:val="00E81CFE"/>
    <w:rsid w:val="00E81E7C"/>
    <w:rsid w:val="00E828D3"/>
    <w:rsid w:val="00E835E3"/>
    <w:rsid w:val="00E83609"/>
    <w:rsid w:val="00E836C2"/>
    <w:rsid w:val="00E83777"/>
    <w:rsid w:val="00E840CA"/>
    <w:rsid w:val="00E841B0"/>
    <w:rsid w:val="00E842EB"/>
    <w:rsid w:val="00E844EE"/>
    <w:rsid w:val="00E84A4D"/>
    <w:rsid w:val="00E84D21"/>
    <w:rsid w:val="00E852BD"/>
    <w:rsid w:val="00E853F2"/>
    <w:rsid w:val="00E85568"/>
    <w:rsid w:val="00E855B9"/>
    <w:rsid w:val="00E85782"/>
    <w:rsid w:val="00E85A7D"/>
    <w:rsid w:val="00E86AD8"/>
    <w:rsid w:val="00E870E0"/>
    <w:rsid w:val="00E87A60"/>
    <w:rsid w:val="00E87BBB"/>
    <w:rsid w:val="00E9007E"/>
    <w:rsid w:val="00E907BD"/>
    <w:rsid w:val="00E90800"/>
    <w:rsid w:val="00E9101D"/>
    <w:rsid w:val="00E91A86"/>
    <w:rsid w:val="00E91FB9"/>
    <w:rsid w:val="00E92959"/>
    <w:rsid w:val="00E937E2"/>
    <w:rsid w:val="00E94207"/>
    <w:rsid w:val="00E94612"/>
    <w:rsid w:val="00E94D59"/>
    <w:rsid w:val="00E95059"/>
    <w:rsid w:val="00E950A3"/>
    <w:rsid w:val="00E950E3"/>
    <w:rsid w:val="00E95505"/>
    <w:rsid w:val="00E95514"/>
    <w:rsid w:val="00E95870"/>
    <w:rsid w:val="00E95AD6"/>
    <w:rsid w:val="00E95CB9"/>
    <w:rsid w:val="00E95D0F"/>
    <w:rsid w:val="00E95D49"/>
    <w:rsid w:val="00E95FF2"/>
    <w:rsid w:val="00E9664F"/>
    <w:rsid w:val="00E96654"/>
    <w:rsid w:val="00E96854"/>
    <w:rsid w:val="00E96E1F"/>
    <w:rsid w:val="00E97563"/>
    <w:rsid w:val="00E9757A"/>
    <w:rsid w:val="00EA0066"/>
    <w:rsid w:val="00EA0DA6"/>
    <w:rsid w:val="00EA12BE"/>
    <w:rsid w:val="00EA12F1"/>
    <w:rsid w:val="00EA1FB2"/>
    <w:rsid w:val="00EA21F7"/>
    <w:rsid w:val="00EA2403"/>
    <w:rsid w:val="00EA244F"/>
    <w:rsid w:val="00EA274E"/>
    <w:rsid w:val="00EA27AF"/>
    <w:rsid w:val="00EA2B4C"/>
    <w:rsid w:val="00EA2BAD"/>
    <w:rsid w:val="00EA2D74"/>
    <w:rsid w:val="00EA2E3D"/>
    <w:rsid w:val="00EA2E9B"/>
    <w:rsid w:val="00EA3A30"/>
    <w:rsid w:val="00EA3B37"/>
    <w:rsid w:val="00EA3E28"/>
    <w:rsid w:val="00EA3E3C"/>
    <w:rsid w:val="00EA43B6"/>
    <w:rsid w:val="00EA4F99"/>
    <w:rsid w:val="00EA524A"/>
    <w:rsid w:val="00EA5412"/>
    <w:rsid w:val="00EA5723"/>
    <w:rsid w:val="00EA5DB3"/>
    <w:rsid w:val="00EA6162"/>
    <w:rsid w:val="00EA64FD"/>
    <w:rsid w:val="00EA6BE2"/>
    <w:rsid w:val="00EA71C5"/>
    <w:rsid w:val="00EA72C5"/>
    <w:rsid w:val="00EA7CEC"/>
    <w:rsid w:val="00EB088D"/>
    <w:rsid w:val="00EB0942"/>
    <w:rsid w:val="00EB0C68"/>
    <w:rsid w:val="00EB0E03"/>
    <w:rsid w:val="00EB1126"/>
    <w:rsid w:val="00EB178A"/>
    <w:rsid w:val="00EB1D37"/>
    <w:rsid w:val="00EB1D5E"/>
    <w:rsid w:val="00EB28E4"/>
    <w:rsid w:val="00EB2CF8"/>
    <w:rsid w:val="00EB3218"/>
    <w:rsid w:val="00EB3479"/>
    <w:rsid w:val="00EB3D29"/>
    <w:rsid w:val="00EB48F0"/>
    <w:rsid w:val="00EB4A4D"/>
    <w:rsid w:val="00EB4B46"/>
    <w:rsid w:val="00EB4BD5"/>
    <w:rsid w:val="00EB4E46"/>
    <w:rsid w:val="00EB534A"/>
    <w:rsid w:val="00EB5973"/>
    <w:rsid w:val="00EB5BE8"/>
    <w:rsid w:val="00EB5D5A"/>
    <w:rsid w:val="00EB6579"/>
    <w:rsid w:val="00EB6E2D"/>
    <w:rsid w:val="00EB79F0"/>
    <w:rsid w:val="00EC010F"/>
    <w:rsid w:val="00EC0C37"/>
    <w:rsid w:val="00EC133C"/>
    <w:rsid w:val="00EC1C1D"/>
    <w:rsid w:val="00EC2075"/>
    <w:rsid w:val="00EC20EB"/>
    <w:rsid w:val="00EC249C"/>
    <w:rsid w:val="00EC2BEA"/>
    <w:rsid w:val="00EC2E46"/>
    <w:rsid w:val="00EC2FB8"/>
    <w:rsid w:val="00EC3297"/>
    <w:rsid w:val="00EC383A"/>
    <w:rsid w:val="00EC4B17"/>
    <w:rsid w:val="00EC4B19"/>
    <w:rsid w:val="00EC5193"/>
    <w:rsid w:val="00EC54CF"/>
    <w:rsid w:val="00EC5B45"/>
    <w:rsid w:val="00EC5E4C"/>
    <w:rsid w:val="00EC6131"/>
    <w:rsid w:val="00EC653A"/>
    <w:rsid w:val="00EC65C2"/>
    <w:rsid w:val="00EC6718"/>
    <w:rsid w:val="00EC693E"/>
    <w:rsid w:val="00EC6DE5"/>
    <w:rsid w:val="00EC6E0A"/>
    <w:rsid w:val="00EC70B2"/>
    <w:rsid w:val="00EC7A52"/>
    <w:rsid w:val="00EC7E2A"/>
    <w:rsid w:val="00EC7EFE"/>
    <w:rsid w:val="00ED06D8"/>
    <w:rsid w:val="00ED06EC"/>
    <w:rsid w:val="00ED0747"/>
    <w:rsid w:val="00ED098B"/>
    <w:rsid w:val="00ED0993"/>
    <w:rsid w:val="00ED09E4"/>
    <w:rsid w:val="00ED0C49"/>
    <w:rsid w:val="00ED0DCB"/>
    <w:rsid w:val="00ED0FCB"/>
    <w:rsid w:val="00ED10E6"/>
    <w:rsid w:val="00ED1472"/>
    <w:rsid w:val="00ED14B7"/>
    <w:rsid w:val="00ED1806"/>
    <w:rsid w:val="00ED1DDF"/>
    <w:rsid w:val="00ED2443"/>
    <w:rsid w:val="00ED2647"/>
    <w:rsid w:val="00ED2725"/>
    <w:rsid w:val="00ED278B"/>
    <w:rsid w:val="00ED2EC3"/>
    <w:rsid w:val="00ED38BC"/>
    <w:rsid w:val="00ED38CF"/>
    <w:rsid w:val="00ED3CC9"/>
    <w:rsid w:val="00ED42E1"/>
    <w:rsid w:val="00ED4BD8"/>
    <w:rsid w:val="00ED4CC0"/>
    <w:rsid w:val="00ED4E72"/>
    <w:rsid w:val="00ED5250"/>
    <w:rsid w:val="00ED5736"/>
    <w:rsid w:val="00ED5877"/>
    <w:rsid w:val="00ED5A57"/>
    <w:rsid w:val="00ED5EFD"/>
    <w:rsid w:val="00ED62EB"/>
    <w:rsid w:val="00ED63FF"/>
    <w:rsid w:val="00ED69C1"/>
    <w:rsid w:val="00ED6A80"/>
    <w:rsid w:val="00ED6BB9"/>
    <w:rsid w:val="00ED709B"/>
    <w:rsid w:val="00ED7550"/>
    <w:rsid w:val="00ED75B4"/>
    <w:rsid w:val="00ED7C78"/>
    <w:rsid w:val="00EE042C"/>
    <w:rsid w:val="00EE0DB3"/>
    <w:rsid w:val="00EE0EA3"/>
    <w:rsid w:val="00EE1037"/>
    <w:rsid w:val="00EE14ED"/>
    <w:rsid w:val="00EE1872"/>
    <w:rsid w:val="00EE20DB"/>
    <w:rsid w:val="00EE21E9"/>
    <w:rsid w:val="00EE22C8"/>
    <w:rsid w:val="00EE29EE"/>
    <w:rsid w:val="00EE2A2C"/>
    <w:rsid w:val="00EE2D42"/>
    <w:rsid w:val="00EE2E2B"/>
    <w:rsid w:val="00EE3831"/>
    <w:rsid w:val="00EE38D1"/>
    <w:rsid w:val="00EE3C3D"/>
    <w:rsid w:val="00EE487F"/>
    <w:rsid w:val="00EE539F"/>
    <w:rsid w:val="00EE53A8"/>
    <w:rsid w:val="00EE563F"/>
    <w:rsid w:val="00EE6293"/>
    <w:rsid w:val="00EE653D"/>
    <w:rsid w:val="00EE6D5F"/>
    <w:rsid w:val="00EE7CE0"/>
    <w:rsid w:val="00EF0354"/>
    <w:rsid w:val="00EF05FD"/>
    <w:rsid w:val="00EF0DD7"/>
    <w:rsid w:val="00EF185B"/>
    <w:rsid w:val="00EF2077"/>
    <w:rsid w:val="00EF2A25"/>
    <w:rsid w:val="00EF2CC8"/>
    <w:rsid w:val="00EF2D3D"/>
    <w:rsid w:val="00EF33F7"/>
    <w:rsid w:val="00EF3884"/>
    <w:rsid w:val="00EF3C55"/>
    <w:rsid w:val="00EF3D6E"/>
    <w:rsid w:val="00EF407A"/>
    <w:rsid w:val="00EF491A"/>
    <w:rsid w:val="00EF4E89"/>
    <w:rsid w:val="00EF4FE8"/>
    <w:rsid w:val="00EF5300"/>
    <w:rsid w:val="00EF53F3"/>
    <w:rsid w:val="00EF57C2"/>
    <w:rsid w:val="00EF5BFA"/>
    <w:rsid w:val="00EF5DA4"/>
    <w:rsid w:val="00EF6334"/>
    <w:rsid w:val="00EF6753"/>
    <w:rsid w:val="00EF6F69"/>
    <w:rsid w:val="00EF7E6A"/>
    <w:rsid w:val="00F00547"/>
    <w:rsid w:val="00F00941"/>
    <w:rsid w:val="00F00F21"/>
    <w:rsid w:val="00F01C95"/>
    <w:rsid w:val="00F0262E"/>
    <w:rsid w:val="00F02E55"/>
    <w:rsid w:val="00F03647"/>
    <w:rsid w:val="00F03770"/>
    <w:rsid w:val="00F04E72"/>
    <w:rsid w:val="00F0590F"/>
    <w:rsid w:val="00F05A56"/>
    <w:rsid w:val="00F063AA"/>
    <w:rsid w:val="00F06AF4"/>
    <w:rsid w:val="00F06C7B"/>
    <w:rsid w:val="00F07F87"/>
    <w:rsid w:val="00F1005F"/>
    <w:rsid w:val="00F1056D"/>
    <w:rsid w:val="00F1059B"/>
    <w:rsid w:val="00F1064B"/>
    <w:rsid w:val="00F113EC"/>
    <w:rsid w:val="00F11448"/>
    <w:rsid w:val="00F120DC"/>
    <w:rsid w:val="00F122D4"/>
    <w:rsid w:val="00F12341"/>
    <w:rsid w:val="00F123B6"/>
    <w:rsid w:val="00F12518"/>
    <w:rsid w:val="00F1263B"/>
    <w:rsid w:val="00F12782"/>
    <w:rsid w:val="00F12E92"/>
    <w:rsid w:val="00F13512"/>
    <w:rsid w:val="00F13792"/>
    <w:rsid w:val="00F13F97"/>
    <w:rsid w:val="00F140F4"/>
    <w:rsid w:val="00F1435C"/>
    <w:rsid w:val="00F14C11"/>
    <w:rsid w:val="00F14D84"/>
    <w:rsid w:val="00F14DBA"/>
    <w:rsid w:val="00F15168"/>
    <w:rsid w:val="00F15857"/>
    <w:rsid w:val="00F15868"/>
    <w:rsid w:val="00F16C6F"/>
    <w:rsid w:val="00F16E60"/>
    <w:rsid w:val="00F173D2"/>
    <w:rsid w:val="00F17949"/>
    <w:rsid w:val="00F17DA3"/>
    <w:rsid w:val="00F201BA"/>
    <w:rsid w:val="00F20FB9"/>
    <w:rsid w:val="00F21377"/>
    <w:rsid w:val="00F2141F"/>
    <w:rsid w:val="00F21DDD"/>
    <w:rsid w:val="00F21EC1"/>
    <w:rsid w:val="00F239D4"/>
    <w:rsid w:val="00F23CED"/>
    <w:rsid w:val="00F23E93"/>
    <w:rsid w:val="00F24236"/>
    <w:rsid w:val="00F24358"/>
    <w:rsid w:val="00F24A2C"/>
    <w:rsid w:val="00F24C54"/>
    <w:rsid w:val="00F2521B"/>
    <w:rsid w:val="00F2577F"/>
    <w:rsid w:val="00F25798"/>
    <w:rsid w:val="00F25AE7"/>
    <w:rsid w:val="00F25FF4"/>
    <w:rsid w:val="00F26D6A"/>
    <w:rsid w:val="00F26F0A"/>
    <w:rsid w:val="00F27399"/>
    <w:rsid w:val="00F2769B"/>
    <w:rsid w:val="00F27946"/>
    <w:rsid w:val="00F27D11"/>
    <w:rsid w:val="00F302C3"/>
    <w:rsid w:val="00F30456"/>
    <w:rsid w:val="00F30616"/>
    <w:rsid w:val="00F30794"/>
    <w:rsid w:val="00F30B1E"/>
    <w:rsid w:val="00F30DBF"/>
    <w:rsid w:val="00F30FE9"/>
    <w:rsid w:val="00F314D4"/>
    <w:rsid w:val="00F31DE4"/>
    <w:rsid w:val="00F32010"/>
    <w:rsid w:val="00F3208D"/>
    <w:rsid w:val="00F320E6"/>
    <w:rsid w:val="00F326F1"/>
    <w:rsid w:val="00F3361A"/>
    <w:rsid w:val="00F3398D"/>
    <w:rsid w:val="00F33C1A"/>
    <w:rsid w:val="00F33DBA"/>
    <w:rsid w:val="00F34DE0"/>
    <w:rsid w:val="00F34DE7"/>
    <w:rsid w:val="00F35670"/>
    <w:rsid w:val="00F3587A"/>
    <w:rsid w:val="00F358C3"/>
    <w:rsid w:val="00F35F88"/>
    <w:rsid w:val="00F3610D"/>
    <w:rsid w:val="00F36198"/>
    <w:rsid w:val="00F362DC"/>
    <w:rsid w:val="00F366D0"/>
    <w:rsid w:val="00F36BD3"/>
    <w:rsid w:val="00F36EA1"/>
    <w:rsid w:val="00F36EEE"/>
    <w:rsid w:val="00F37331"/>
    <w:rsid w:val="00F37479"/>
    <w:rsid w:val="00F3772A"/>
    <w:rsid w:val="00F379B0"/>
    <w:rsid w:val="00F37FC7"/>
    <w:rsid w:val="00F403EE"/>
    <w:rsid w:val="00F4052D"/>
    <w:rsid w:val="00F40B7D"/>
    <w:rsid w:val="00F42015"/>
    <w:rsid w:val="00F424AB"/>
    <w:rsid w:val="00F4258D"/>
    <w:rsid w:val="00F428BE"/>
    <w:rsid w:val="00F42B00"/>
    <w:rsid w:val="00F42BCA"/>
    <w:rsid w:val="00F42C97"/>
    <w:rsid w:val="00F4371E"/>
    <w:rsid w:val="00F4380E"/>
    <w:rsid w:val="00F442FC"/>
    <w:rsid w:val="00F44405"/>
    <w:rsid w:val="00F44C45"/>
    <w:rsid w:val="00F45AD2"/>
    <w:rsid w:val="00F45B4C"/>
    <w:rsid w:val="00F45CFD"/>
    <w:rsid w:val="00F45DF3"/>
    <w:rsid w:val="00F4646C"/>
    <w:rsid w:val="00F46517"/>
    <w:rsid w:val="00F465F9"/>
    <w:rsid w:val="00F46A47"/>
    <w:rsid w:val="00F476AB"/>
    <w:rsid w:val="00F477FD"/>
    <w:rsid w:val="00F50012"/>
    <w:rsid w:val="00F5065A"/>
    <w:rsid w:val="00F5096B"/>
    <w:rsid w:val="00F50F71"/>
    <w:rsid w:val="00F50F76"/>
    <w:rsid w:val="00F50FD6"/>
    <w:rsid w:val="00F51503"/>
    <w:rsid w:val="00F515A5"/>
    <w:rsid w:val="00F51B27"/>
    <w:rsid w:val="00F52986"/>
    <w:rsid w:val="00F52A50"/>
    <w:rsid w:val="00F52C24"/>
    <w:rsid w:val="00F52E8D"/>
    <w:rsid w:val="00F53F37"/>
    <w:rsid w:val="00F5430F"/>
    <w:rsid w:val="00F54910"/>
    <w:rsid w:val="00F5494A"/>
    <w:rsid w:val="00F549CD"/>
    <w:rsid w:val="00F54E89"/>
    <w:rsid w:val="00F54F28"/>
    <w:rsid w:val="00F5515C"/>
    <w:rsid w:val="00F5530E"/>
    <w:rsid w:val="00F554CF"/>
    <w:rsid w:val="00F5589F"/>
    <w:rsid w:val="00F55CF6"/>
    <w:rsid w:val="00F5613D"/>
    <w:rsid w:val="00F56356"/>
    <w:rsid w:val="00F564C4"/>
    <w:rsid w:val="00F565CD"/>
    <w:rsid w:val="00F56F01"/>
    <w:rsid w:val="00F573CD"/>
    <w:rsid w:val="00F5760C"/>
    <w:rsid w:val="00F60A52"/>
    <w:rsid w:val="00F60FA2"/>
    <w:rsid w:val="00F611C9"/>
    <w:rsid w:val="00F61289"/>
    <w:rsid w:val="00F612D7"/>
    <w:rsid w:val="00F6140A"/>
    <w:rsid w:val="00F6147B"/>
    <w:rsid w:val="00F61E62"/>
    <w:rsid w:val="00F62534"/>
    <w:rsid w:val="00F6269D"/>
    <w:rsid w:val="00F6282C"/>
    <w:rsid w:val="00F62F6D"/>
    <w:rsid w:val="00F6357D"/>
    <w:rsid w:val="00F6481E"/>
    <w:rsid w:val="00F6499A"/>
    <w:rsid w:val="00F65A94"/>
    <w:rsid w:val="00F65D9C"/>
    <w:rsid w:val="00F65DD4"/>
    <w:rsid w:val="00F65FA1"/>
    <w:rsid w:val="00F6656B"/>
    <w:rsid w:val="00F66AE4"/>
    <w:rsid w:val="00F6722C"/>
    <w:rsid w:val="00F673EE"/>
    <w:rsid w:val="00F67804"/>
    <w:rsid w:val="00F704B1"/>
    <w:rsid w:val="00F70971"/>
    <w:rsid w:val="00F70CBF"/>
    <w:rsid w:val="00F70D03"/>
    <w:rsid w:val="00F71125"/>
    <w:rsid w:val="00F713ED"/>
    <w:rsid w:val="00F71631"/>
    <w:rsid w:val="00F71738"/>
    <w:rsid w:val="00F71978"/>
    <w:rsid w:val="00F71E15"/>
    <w:rsid w:val="00F71F12"/>
    <w:rsid w:val="00F73194"/>
    <w:rsid w:val="00F73CC7"/>
    <w:rsid w:val="00F73D5A"/>
    <w:rsid w:val="00F7403C"/>
    <w:rsid w:val="00F745E8"/>
    <w:rsid w:val="00F7486A"/>
    <w:rsid w:val="00F74AF5"/>
    <w:rsid w:val="00F74B72"/>
    <w:rsid w:val="00F74E1E"/>
    <w:rsid w:val="00F750FC"/>
    <w:rsid w:val="00F7528F"/>
    <w:rsid w:val="00F75906"/>
    <w:rsid w:val="00F76370"/>
    <w:rsid w:val="00F76403"/>
    <w:rsid w:val="00F764FE"/>
    <w:rsid w:val="00F76C2A"/>
    <w:rsid w:val="00F77253"/>
    <w:rsid w:val="00F778B0"/>
    <w:rsid w:val="00F77EF0"/>
    <w:rsid w:val="00F80164"/>
    <w:rsid w:val="00F80D39"/>
    <w:rsid w:val="00F80E1F"/>
    <w:rsid w:val="00F81740"/>
    <w:rsid w:val="00F81AA0"/>
    <w:rsid w:val="00F81CDA"/>
    <w:rsid w:val="00F81CEB"/>
    <w:rsid w:val="00F81E65"/>
    <w:rsid w:val="00F8240F"/>
    <w:rsid w:val="00F8329E"/>
    <w:rsid w:val="00F83C47"/>
    <w:rsid w:val="00F84265"/>
    <w:rsid w:val="00F84392"/>
    <w:rsid w:val="00F84C04"/>
    <w:rsid w:val="00F84C1B"/>
    <w:rsid w:val="00F84CFD"/>
    <w:rsid w:val="00F852D3"/>
    <w:rsid w:val="00F853F6"/>
    <w:rsid w:val="00F8582B"/>
    <w:rsid w:val="00F85969"/>
    <w:rsid w:val="00F85BD9"/>
    <w:rsid w:val="00F862D4"/>
    <w:rsid w:val="00F8655B"/>
    <w:rsid w:val="00F872ED"/>
    <w:rsid w:val="00F87492"/>
    <w:rsid w:val="00F87920"/>
    <w:rsid w:val="00F87C24"/>
    <w:rsid w:val="00F87EAB"/>
    <w:rsid w:val="00F9049E"/>
    <w:rsid w:val="00F904ED"/>
    <w:rsid w:val="00F907ED"/>
    <w:rsid w:val="00F90CDD"/>
    <w:rsid w:val="00F9145D"/>
    <w:rsid w:val="00F92189"/>
    <w:rsid w:val="00F9230E"/>
    <w:rsid w:val="00F9250C"/>
    <w:rsid w:val="00F9255C"/>
    <w:rsid w:val="00F925F1"/>
    <w:rsid w:val="00F93132"/>
    <w:rsid w:val="00F931BC"/>
    <w:rsid w:val="00F93746"/>
    <w:rsid w:val="00F93AAA"/>
    <w:rsid w:val="00F93BA7"/>
    <w:rsid w:val="00F950F9"/>
    <w:rsid w:val="00F95548"/>
    <w:rsid w:val="00F956F5"/>
    <w:rsid w:val="00F95B5C"/>
    <w:rsid w:val="00F96352"/>
    <w:rsid w:val="00F963BF"/>
    <w:rsid w:val="00F9693F"/>
    <w:rsid w:val="00F96DF6"/>
    <w:rsid w:val="00F96F3F"/>
    <w:rsid w:val="00F97DFD"/>
    <w:rsid w:val="00FA01E4"/>
    <w:rsid w:val="00FA0360"/>
    <w:rsid w:val="00FA0560"/>
    <w:rsid w:val="00FA0588"/>
    <w:rsid w:val="00FA0689"/>
    <w:rsid w:val="00FA07F2"/>
    <w:rsid w:val="00FA0DF5"/>
    <w:rsid w:val="00FA0E52"/>
    <w:rsid w:val="00FA0F59"/>
    <w:rsid w:val="00FA122B"/>
    <w:rsid w:val="00FA1662"/>
    <w:rsid w:val="00FA16A1"/>
    <w:rsid w:val="00FA19AC"/>
    <w:rsid w:val="00FA2467"/>
    <w:rsid w:val="00FA263A"/>
    <w:rsid w:val="00FA295C"/>
    <w:rsid w:val="00FA2967"/>
    <w:rsid w:val="00FA2CD4"/>
    <w:rsid w:val="00FA306E"/>
    <w:rsid w:val="00FA3160"/>
    <w:rsid w:val="00FA342E"/>
    <w:rsid w:val="00FA43DA"/>
    <w:rsid w:val="00FA4907"/>
    <w:rsid w:val="00FA4A74"/>
    <w:rsid w:val="00FA4C4A"/>
    <w:rsid w:val="00FA4E84"/>
    <w:rsid w:val="00FA4FFD"/>
    <w:rsid w:val="00FA5254"/>
    <w:rsid w:val="00FA527B"/>
    <w:rsid w:val="00FA5332"/>
    <w:rsid w:val="00FA57F3"/>
    <w:rsid w:val="00FA5894"/>
    <w:rsid w:val="00FA60EE"/>
    <w:rsid w:val="00FA6189"/>
    <w:rsid w:val="00FA64E5"/>
    <w:rsid w:val="00FA7043"/>
    <w:rsid w:val="00FA75DE"/>
    <w:rsid w:val="00FA77FE"/>
    <w:rsid w:val="00FA7EF1"/>
    <w:rsid w:val="00FB0657"/>
    <w:rsid w:val="00FB0737"/>
    <w:rsid w:val="00FB0D6B"/>
    <w:rsid w:val="00FB1253"/>
    <w:rsid w:val="00FB1537"/>
    <w:rsid w:val="00FB1669"/>
    <w:rsid w:val="00FB16CA"/>
    <w:rsid w:val="00FB1887"/>
    <w:rsid w:val="00FB1EC4"/>
    <w:rsid w:val="00FB27DC"/>
    <w:rsid w:val="00FB2CCB"/>
    <w:rsid w:val="00FB35FF"/>
    <w:rsid w:val="00FB43A3"/>
    <w:rsid w:val="00FB484E"/>
    <w:rsid w:val="00FB48F5"/>
    <w:rsid w:val="00FB5123"/>
    <w:rsid w:val="00FB551D"/>
    <w:rsid w:val="00FB5778"/>
    <w:rsid w:val="00FB69F6"/>
    <w:rsid w:val="00FB6AFB"/>
    <w:rsid w:val="00FB72EF"/>
    <w:rsid w:val="00FB789B"/>
    <w:rsid w:val="00FB7F42"/>
    <w:rsid w:val="00FC04BC"/>
    <w:rsid w:val="00FC06E5"/>
    <w:rsid w:val="00FC074F"/>
    <w:rsid w:val="00FC0DD9"/>
    <w:rsid w:val="00FC0E10"/>
    <w:rsid w:val="00FC0E9B"/>
    <w:rsid w:val="00FC10D1"/>
    <w:rsid w:val="00FC12BB"/>
    <w:rsid w:val="00FC15A8"/>
    <w:rsid w:val="00FC15E0"/>
    <w:rsid w:val="00FC1664"/>
    <w:rsid w:val="00FC1FC8"/>
    <w:rsid w:val="00FC209F"/>
    <w:rsid w:val="00FC2DED"/>
    <w:rsid w:val="00FC3095"/>
    <w:rsid w:val="00FC32E8"/>
    <w:rsid w:val="00FC3753"/>
    <w:rsid w:val="00FC3761"/>
    <w:rsid w:val="00FC3AB5"/>
    <w:rsid w:val="00FC3D86"/>
    <w:rsid w:val="00FC3E0F"/>
    <w:rsid w:val="00FC401D"/>
    <w:rsid w:val="00FC49CD"/>
    <w:rsid w:val="00FC4F9D"/>
    <w:rsid w:val="00FC54FE"/>
    <w:rsid w:val="00FC7316"/>
    <w:rsid w:val="00FC7455"/>
    <w:rsid w:val="00FC78ED"/>
    <w:rsid w:val="00FD00B8"/>
    <w:rsid w:val="00FD0BCD"/>
    <w:rsid w:val="00FD0F7D"/>
    <w:rsid w:val="00FD125F"/>
    <w:rsid w:val="00FD1435"/>
    <w:rsid w:val="00FD1469"/>
    <w:rsid w:val="00FD1961"/>
    <w:rsid w:val="00FD19D0"/>
    <w:rsid w:val="00FD1DC7"/>
    <w:rsid w:val="00FD2304"/>
    <w:rsid w:val="00FD25EA"/>
    <w:rsid w:val="00FD2754"/>
    <w:rsid w:val="00FD27E6"/>
    <w:rsid w:val="00FD2B1C"/>
    <w:rsid w:val="00FD441A"/>
    <w:rsid w:val="00FD521E"/>
    <w:rsid w:val="00FD5462"/>
    <w:rsid w:val="00FD597F"/>
    <w:rsid w:val="00FD626E"/>
    <w:rsid w:val="00FD6893"/>
    <w:rsid w:val="00FD6B3B"/>
    <w:rsid w:val="00FD6DC2"/>
    <w:rsid w:val="00FD6E70"/>
    <w:rsid w:val="00FD6ED8"/>
    <w:rsid w:val="00FD70FC"/>
    <w:rsid w:val="00FD726A"/>
    <w:rsid w:val="00FD7346"/>
    <w:rsid w:val="00FD75DB"/>
    <w:rsid w:val="00FD777F"/>
    <w:rsid w:val="00FD7877"/>
    <w:rsid w:val="00FE0067"/>
    <w:rsid w:val="00FE0332"/>
    <w:rsid w:val="00FE0722"/>
    <w:rsid w:val="00FE0BE4"/>
    <w:rsid w:val="00FE0C33"/>
    <w:rsid w:val="00FE0D94"/>
    <w:rsid w:val="00FE1259"/>
    <w:rsid w:val="00FE1F8F"/>
    <w:rsid w:val="00FE1FC2"/>
    <w:rsid w:val="00FE22CD"/>
    <w:rsid w:val="00FE232A"/>
    <w:rsid w:val="00FE23B0"/>
    <w:rsid w:val="00FE2586"/>
    <w:rsid w:val="00FE2850"/>
    <w:rsid w:val="00FE2DAD"/>
    <w:rsid w:val="00FE364D"/>
    <w:rsid w:val="00FE3A9E"/>
    <w:rsid w:val="00FE3CBD"/>
    <w:rsid w:val="00FE4501"/>
    <w:rsid w:val="00FE452C"/>
    <w:rsid w:val="00FE5285"/>
    <w:rsid w:val="00FE5A6F"/>
    <w:rsid w:val="00FE5AFE"/>
    <w:rsid w:val="00FE5F70"/>
    <w:rsid w:val="00FE6810"/>
    <w:rsid w:val="00FE68D1"/>
    <w:rsid w:val="00FE692D"/>
    <w:rsid w:val="00FE6934"/>
    <w:rsid w:val="00FE6FEB"/>
    <w:rsid w:val="00FE75C9"/>
    <w:rsid w:val="00FE7ED9"/>
    <w:rsid w:val="00FE7F53"/>
    <w:rsid w:val="00FF020F"/>
    <w:rsid w:val="00FF0B7F"/>
    <w:rsid w:val="00FF0F7B"/>
    <w:rsid w:val="00FF1702"/>
    <w:rsid w:val="00FF179A"/>
    <w:rsid w:val="00FF18DE"/>
    <w:rsid w:val="00FF1A77"/>
    <w:rsid w:val="00FF1BE3"/>
    <w:rsid w:val="00FF2190"/>
    <w:rsid w:val="00FF25E3"/>
    <w:rsid w:val="00FF2962"/>
    <w:rsid w:val="00FF2D03"/>
    <w:rsid w:val="00FF2E90"/>
    <w:rsid w:val="00FF3672"/>
    <w:rsid w:val="00FF39B7"/>
    <w:rsid w:val="00FF3FFE"/>
    <w:rsid w:val="00FF4E77"/>
    <w:rsid w:val="00FF4FFB"/>
    <w:rsid w:val="00FF56CC"/>
    <w:rsid w:val="00FF596D"/>
    <w:rsid w:val="00FF60AB"/>
    <w:rsid w:val="00FF6BC5"/>
    <w:rsid w:val="00FF6E79"/>
    <w:rsid w:val="00FF741A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0BB"/>
    <w:pPr>
      <w:ind w:left="720"/>
      <w:contextualSpacing/>
    </w:pPr>
  </w:style>
  <w:style w:type="paragraph" w:styleId="Header">
    <w:name w:val="header"/>
    <w:basedOn w:val="Normal"/>
    <w:link w:val="HeaderChar"/>
    <w:rsid w:val="00A820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206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20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065"/>
    <w:rPr>
      <w:sz w:val="24"/>
      <w:szCs w:val="24"/>
    </w:rPr>
  </w:style>
  <w:style w:type="character" w:styleId="Hyperlink">
    <w:name w:val="Hyperlink"/>
    <w:basedOn w:val="DefaultParagraphFont"/>
    <w:rsid w:val="00023A77"/>
    <w:rPr>
      <w:color w:val="0000FF" w:themeColor="hyperlink"/>
      <w:u w:val="single"/>
    </w:rPr>
  </w:style>
  <w:style w:type="table" w:styleId="TableGrid">
    <w:name w:val="Table Grid"/>
    <w:basedOn w:val="TableNormal"/>
    <w:rsid w:val="00023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0BB"/>
    <w:pPr>
      <w:ind w:left="720"/>
      <w:contextualSpacing/>
    </w:pPr>
  </w:style>
  <w:style w:type="paragraph" w:styleId="Header">
    <w:name w:val="header"/>
    <w:basedOn w:val="Normal"/>
    <w:link w:val="HeaderChar"/>
    <w:rsid w:val="00A820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206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20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065"/>
    <w:rPr>
      <w:sz w:val="24"/>
      <w:szCs w:val="24"/>
    </w:rPr>
  </w:style>
  <w:style w:type="character" w:styleId="Hyperlink">
    <w:name w:val="Hyperlink"/>
    <w:basedOn w:val="DefaultParagraphFont"/>
    <w:rsid w:val="00023A77"/>
    <w:rPr>
      <w:color w:val="0000FF" w:themeColor="hyperlink"/>
      <w:u w:val="single"/>
    </w:rPr>
  </w:style>
  <w:style w:type="table" w:styleId="TableGrid">
    <w:name w:val="Table Grid"/>
    <w:basedOn w:val="TableNormal"/>
    <w:rsid w:val="00023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switchft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5876E97B</Template>
  <TotalTime>56</TotalTime>
  <Pages>3</Pages>
  <Words>507</Words>
  <Characters>3489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mpfargue</dc:creator>
  <cp:keywords/>
  <dc:description/>
  <cp:lastModifiedBy>mpfargue</cp:lastModifiedBy>
  <cp:revision>9</cp:revision>
  <dcterms:created xsi:type="dcterms:W3CDTF">2013-01-29T19:38:00Z</dcterms:created>
  <dcterms:modified xsi:type="dcterms:W3CDTF">2013-01-29T21:07:00Z</dcterms:modified>
</cp:coreProperties>
</file>