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F3E" w:rsidRPr="003E5F3E" w:rsidRDefault="003E5F3E" w:rsidP="003E5F3E">
      <w:pPr>
        <w:pStyle w:val="PlainText"/>
        <w:jc w:val="center"/>
        <w:rPr>
          <w:b/>
          <w:sz w:val="28"/>
          <w:szCs w:val="28"/>
        </w:rPr>
      </w:pPr>
      <w:r w:rsidRPr="003E5F3E">
        <w:rPr>
          <w:b/>
          <w:sz w:val="28"/>
          <w:szCs w:val="28"/>
        </w:rPr>
        <w:t>Large-Scale Antenna Systems: The Future of Wireless</w:t>
      </w:r>
    </w:p>
    <w:p w:rsidR="003E5F3E" w:rsidRPr="003E5F3E" w:rsidRDefault="003E5F3E" w:rsidP="003E5F3E">
      <w:pPr>
        <w:pStyle w:val="PlainText"/>
        <w:jc w:val="center"/>
        <w:rPr>
          <w:b/>
          <w:sz w:val="28"/>
          <w:szCs w:val="28"/>
        </w:rPr>
      </w:pPr>
      <w:r w:rsidRPr="003E5F3E">
        <w:rPr>
          <w:b/>
          <w:sz w:val="28"/>
          <w:szCs w:val="28"/>
        </w:rPr>
        <w:t xml:space="preserve">Thomas L. </w:t>
      </w:r>
      <w:proofErr w:type="spellStart"/>
      <w:r w:rsidRPr="003E5F3E">
        <w:rPr>
          <w:b/>
          <w:sz w:val="28"/>
          <w:szCs w:val="28"/>
        </w:rPr>
        <w:t>Marzetta</w:t>
      </w:r>
      <w:proofErr w:type="spellEnd"/>
    </w:p>
    <w:p w:rsidR="003E5F3E" w:rsidRPr="003E5F3E" w:rsidRDefault="003E5F3E" w:rsidP="003E5F3E">
      <w:pPr>
        <w:pStyle w:val="PlainText"/>
        <w:jc w:val="center"/>
        <w:rPr>
          <w:b/>
          <w:sz w:val="28"/>
          <w:szCs w:val="28"/>
        </w:rPr>
      </w:pPr>
      <w:r w:rsidRPr="003E5F3E">
        <w:rPr>
          <w:b/>
          <w:sz w:val="28"/>
          <w:szCs w:val="28"/>
        </w:rPr>
        <w:t>Bell Labs, Alcatel-Lucent</w:t>
      </w:r>
    </w:p>
    <w:p w:rsidR="003E5F3E" w:rsidRDefault="003E5F3E" w:rsidP="003E5F3E">
      <w:pPr>
        <w:pStyle w:val="PlainText"/>
      </w:pPr>
    </w:p>
    <w:p w:rsidR="003E5F3E" w:rsidRDefault="003E5F3E" w:rsidP="003E5F3E">
      <w:pPr>
        <w:pStyle w:val="PlainText"/>
      </w:pPr>
      <w:r>
        <w:t>Large-Scale Antenna Systems (LSAS) - also called "Massive MIMO", "Large-Scale MIMO", or "Hyper-MIMO" - feature multi-user MIMO transmission of data, unprecedented numbers of service-antennas with a high ratio of service-antennas to terminals, and channel-state information derived from up-link pilots and time-division duplex (TDD) reciprocity. The scale of LSAS confers immense advantages over existing wireless schemes: huge spectral-efficiency, cheap single-antenna terminals, the replacement of expensive ultra-linear power amplifiers with many low-power low-precision units, simple but near-optimal multiplexing pre-coding and de-coding, freedom from the "rich scattering environment" assumption, and effective power-control based on slow-fading only. There is no obvious evolutionary path from LTE to LSAS and wireless standards committees are often resistant to radical innovations. For this reason the best initial opportunities for the commercial introduction of LSAS may be dedicated systems for communication tasks that have heretofore been considered impossible or impractical for wireless. A dedicated LSAS would use specially-designed hardware with no back-compatibility requirements, and it could operate in unlicensed spectrum which would minimize issues of standards. LSAS is likely to be very "green" compared with existing wireless technology in terms of the number of bits delivered per Joule expended.</w:t>
      </w:r>
    </w:p>
    <w:p w:rsidR="003E5F3E" w:rsidRDefault="003E5F3E" w:rsidP="003E5F3E">
      <w:pPr>
        <w:pStyle w:val="PlainText"/>
      </w:pPr>
    </w:p>
    <w:p w:rsidR="003E5F3E" w:rsidRDefault="003E5F3E" w:rsidP="003E5F3E">
      <w:pPr>
        <w:pStyle w:val="PlainText"/>
        <w:jc w:val="center"/>
      </w:pPr>
      <w:r>
        <w:t>--------------------------------------------------</w:t>
      </w:r>
    </w:p>
    <w:p w:rsidR="003E5F3E" w:rsidRDefault="003E5F3E" w:rsidP="003E5F3E">
      <w:pPr>
        <w:pStyle w:val="PlainText"/>
      </w:pPr>
    </w:p>
    <w:p w:rsidR="003E5F3E" w:rsidRDefault="003E5F3E" w:rsidP="003E5F3E">
      <w:pPr>
        <w:pStyle w:val="PlainText"/>
      </w:pPr>
      <w:r w:rsidRPr="003E5F3E">
        <w:rPr>
          <w:b/>
        </w:rPr>
        <w:t xml:space="preserve">Thomas L. </w:t>
      </w:r>
      <w:proofErr w:type="spellStart"/>
      <w:r w:rsidRPr="003E5F3E">
        <w:rPr>
          <w:b/>
        </w:rPr>
        <w:t>Marzetta</w:t>
      </w:r>
      <w:proofErr w:type="spellEnd"/>
      <w:r>
        <w:t xml:space="preserve"> was born in Washington, D.C. He received the PhD in electrical engineering from the Massachusetts Institute of Technology in 1978. His dissertation extended, to two dimensions, the three-way equivalence of autocorrelation sequences, minimum-phase prediction error filters, and reflection coefficient sequences. He worked for Schlumberger-Doll Research (1978 - 1987) to modernize geophysical signal processing for petroleum exploration. He headed a group at Nichols Research Corporation (1987 - 1995) which improved automatic target recognition, radar signal processing, and video motion detection. He joined Bell Laboratories in 1995 (formerly part of AT&amp;T, then Lucent Technologies, now Alcatel-Lucent). Within the former Mathematical Sciences Research Center he was director of the Communications and Statistical Sciences Department. He specializes in multiple-antenna wireless, with a particular emphasis on the acquisition and exploitation of channel-state information. He is the originator of Large-Scale Antenna Systems which can provide huge improvements in wireless spectral-efficiency and energy-efficiency over 4G technologies.</w:t>
      </w:r>
    </w:p>
    <w:p w:rsidR="003E5F3E" w:rsidRDefault="003E5F3E" w:rsidP="003E5F3E">
      <w:pPr>
        <w:pStyle w:val="PlainText"/>
      </w:pPr>
    </w:p>
    <w:p w:rsidR="003E5F3E" w:rsidRDefault="003E5F3E" w:rsidP="003E5F3E">
      <w:pPr>
        <w:pStyle w:val="PlainText"/>
      </w:pPr>
      <w:r>
        <w:t xml:space="preserve">Dr. </w:t>
      </w:r>
      <w:proofErr w:type="spellStart"/>
      <w:r>
        <w:t>Marzetta</w:t>
      </w:r>
      <w:proofErr w:type="spellEnd"/>
      <w:r>
        <w:t xml:space="preserve"> was a member of the IEEE Signal Processing Society Technical Committee on Multidimensional Signal Processing, a member of the Sensor Array and Multichannel Technical Committee, an associate editor for the IEEE Transactions on Signal Processing, an associate editor for the IEEE Transactions on Image Processing, and a guest associate editor for the IEEE Transactions on Information Theory Special Issue on Signal Processing Techniques for Space-Time Coded Transmissions (Oct. 2002), for the IEEE Transactions on Information Theory Special Issue on Space-Time Transmission, Reception, Coding, and Signal Design (Oct. 2003), and for the IEEE JSAC Special Issue on Large-Scale Multiple Antenna Wireless Systems (Feb. 2013). He is currently the lead guest editor for the JCN Special Issue on Massive MIMO (Aug. 2013).</w:t>
      </w:r>
    </w:p>
    <w:p w:rsidR="003E5F3E" w:rsidRDefault="003E5F3E" w:rsidP="003E5F3E">
      <w:pPr>
        <w:pStyle w:val="PlainText"/>
      </w:pPr>
    </w:p>
    <w:p w:rsidR="003E5F3E" w:rsidRDefault="003E5F3E" w:rsidP="003E5F3E">
      <w:pPr>
        <w:pStyle w:val="PlainText"/>
      </w:pPr>
      <w:r>
        <w:t xml:space="preserve">Dr. </w:t>
      </w:r>
      <w:proofErr w:type="spellStart"/>
      <w:r>
        <w:t>Marzetta</w:t>
      </w:r>
      <w:proofErr w:type="spellEnd"/>
      <w:r>
        <w:t xml:space="preserve"> was the recipient of the 1981 ASSP Paper Award from the IEEE Signal Processing Society. He was elected a Fellow of the IEEE in Jan. 2003.</w:t>
      </w:r>
    </w:p>
    <w:p w:rsidR="0033461F" w:rsidRDefault="0033461F">
      <w:bookmarkStart w:id="0" w:name="_GoBack"/>
      <w:bookmarkEnd w:id="0"/>
    </w:p>
    <w:sectPr w:rsidR="0033461F" w:rsidSect="003E5F3E">
      <w:pgSz w:w="12240" w:h="15840"/>
      <w:pgMar w:top="900"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F3E"/>
    <w:rsid w:val="0000033F"/>
    <w:rsid w:val="00000449"/>
    <w:rsid w:val="00000507"/>
    <w:rsid w:val="00000955"/>
    <w:rsid w:val="00000F57"/>
    <w:rsid w:val="00000F96"/>
    <w:rsid w:val="000010A8"/>
    <w:rsid w:val="0000117B"/>
    <w:rsid w:val="00001338"/>
    <w:rsid w:val="0000161C"/>
    <w:rsid w:val="00001B84"/>
    <w:rsid w:val="00001BC8"/>
    <w:rsid w:val="00001E02"/>
    <w:rsid w:val="00001F6F"/>
    <w:rsid w:val="00001FF0"/>
    <w:rsid w:val="00002320"/>
    <w:rsid w:val="00002795"/>
    <w:rsid w:val="00002944"/>
    <w:rsid w:val="00002E1F"/>
    <w:rsid w:val="0000341C"/>
    <w:rsid w:val="000034A4"/>
    <w:rsid w:val="00003763"/>
    <w:rsid w:val="00003D80"/>
    <w:rsid w:val="0000464A"/>
    <w:rsid w:val="00004789"/>
    <w:rsid w:val="00004D3E"/>
    <w:rsid w:val="00006646"/>
    <w:rsid w:val="0000690A"/>
    <w:rsid w:val="00006EA4"/>
    <w:rsid w:val="00007181"/>
    <w:rsid w:val="00007526"/>
    <w:rsid w:val="00007FEC"/>
    <w:rsid w:val="00010795"/>
    <w:rsid w:val="00010843"/>
    <w:rsid w:val="00011700"/>
    <w:rsid w:val="0001170E"/>
    <w:rsid w:val="00011C34"/>
    <w:rsid w:val="00011FE8"/>
    <w:rsid w:val="00012251"/>
    <w:rsid w:val="00012333"/>
    <w:rsid w:val="00012619"/>
    <w:rsid w:val="00012C06"/>
    <w:rsid w:val="000131E4"/>
    <w:rsid w:val="0001353E"/>
    <w:rsid w:val="000135B6"/>
    <w:rsid w:val="00013883"/>
    <w:rsid w:val="00013B93"/>
    <w:rsid w:val="00014356"/>
    <w:rsid w:val="00014B01"/>
    <w:rsid w:val="000151D1"/>
    <w:rsid w:val="00015236"/>
    <w:rsid w:val="00015716"/>
    <w:rsid w:val="00015967"/>
    <w:rsid w:val="00015C97"/>
    <w:rsid w:val="00015EC0"/>
    <w:rsid w:val="0001605A"/>
    <w:rsid w:val="000163B3"/>
    <w:rsid w:val="000164C7"/>
    <w:rsid w:val="000165D4"/>
    <w:rsid w:val="00016B6D"/>
    <w:rsid w:val="00016F1E"/>
    <w:rsid w:val="00016FBC"/>
    <w:rsid w:val="000175C7"/>
    <w:rsid w:val="000175F1"/>
    <w:rsid w:val="00017BC5"/>
    <w:rsid w:val="00017D1F"/>
    <w:rsid w:val="00017D60"/>
    <w:rsid w:val="0002078B"/>
    <w:rsid w:val="000208FA"/>
    <w:rsid w:val="00020E43"/>
    <w:rsid w:val="00020F5A"/>
    <w:rsid w:val="00021668"/>
    <w:rsid w:val="00021C0B"/>
    <w:rsid w:val="00021DED"/>
    <w:rsid w:val="00022032"/>
    <w:rsid w:val="0002272E"/>
    <w:rsid w:val="00022A66"/>
    <w:rsid w:val="00022B9B"/>
    <w:rsid w:val="00022DA8"/>
    <w:rsid w:val="0002304F"/>
    <w:rsid w:val="0002323B"/>
    <w:rsid w:val="00023553"/>
    <w:rsid w:val="000236D6"/>
    <w:rsid w:val="00023E5F"/>
    <w:rsid w:val="00023F0A"/>
    <w:rsid w:val="0002442D"/>
    <w:rsid w:val="000246D7"/>
    <w:rsid w:val="00025A3D"/>
    <w:rsid w:val="00025AF7"/>
    <w:rsid w:val="000261CF"/>
    <w:rsid w:val="000264EA"/>
    <w:rsid w:val="00026750"/>
    <w:rsid w:val="00026CBA"/>
    <w:rsid w:val="0002703E"/>
    <w:rsid w:val="000270A4"/>
    <w:rsid w:val="00027127"/>
    <w:rsid w:val="00030834"/>
    <w:rsid w:val="000314F3"/>
    <w:rsid w:val="00031553"/>
    <w:rsid w:val="0003155E"/>
    <w:rsid w:val="00031AAC"/>
    <w:rsid w:val="00031C6E"/>
    <w:rsid w:val="0003201E"/>
    <w:rsid w:val="0003207D"/>
    <w:rsid w:val="00032221"/>
    <w:rsid w:val="0003223D"/>
    <w:rsid w:val="000324C4"/>
    <w:rsid w:val="000325DC"/>
    <w:rsid w:val="00032C11"/>
    <w:rsid w:val="00032C92"/>
    <w:rsid w:val="000330D7"/>
    <w:rsid w:val="0003312C"/>
    <w:rsid w:val="000336D1"/>
    <w:rsid w:val="00034FE5"/>
    <w:rsid w:val="00035859"/>
    <w:rsid w:val="00035C96"/>
    <w:rsid w:val="0003626B"/>
    <w:rsid w:val="000362B2"/>
    <w:rsid w:val="0003691A"/>
    <w:rsid w:val="000369D9"/>
    <w:rsid w:val="000373F0"/>
    <w:rsid w:val="000374A1"/>
    <w:rsid w:val="00037674"/>
    <w:rsid w:val="00037867"/>
    <w:rsid w:val="0003787E"/>
    <w:rsid w:val="00037B47"/>
    <w:rsid w:val="00037FD8"/>
    <w:rsid w:val="00040184"/>
    <w:rsid w:val="0004034A"/>
    <w:rsid w:val="000404DC"/>
    <w:rsid w:val="000407A5"/>
    <w:rsid w:val="000408B6"/>
    <w:rsid w:val="00040CEC"/>
    <w:rsid w:val="00040DCC"/>
    <w:rsid w:val="00040E26"/>
    <w:rsid w:val="00041DB2"/>
    <w:rsid w:val="00042543"/>
    <w:rsid w:val="0004275C"/>
    <w:rsid w:val="00042843"/>
    <w:rsid w:val="00042A85"/>
    <w:rsid w:val="00042FA5"/>
    <w:rsid w:val="00043225"/>
    <w:rsid w:val="00043484"/>
    <w:rsid w:val="00043BEB"/>
    <w:rsid w:val="000440F8"/>
    <w:rsid w:val="00044A60"/>
    <w:rsid w:val="00044D98"/>
    <w:rsid w:val="0004520A"/>
    <w:rsid w:val="00045252"/>
    <w:rsid w:val="000456C8"/>
    <w:rsid w:val="0004572D"/>
    <w:rsid w:val="0004573E"/>
    <w:rsid w:val="00045978"/>
    <w:rsid w:val="00045FF4"/>
    <w:rsid w:val="0004643D"/>
    <w:rsid w:val="000466BA"/>
    <w:rsid w:val="00047993"/>
    <w:rsid w:val="0005060A"/>
    <w:rsid w:val="000511F1"/>
    <w:rsid w:val="00051808"/>
    <w:rsid w:val="00051B16"/>
    <w:rsid w:val="00052E68"/>
    <w:rsid w:val="00053060"/>
    <w:rsid w:val="0005387F"/>
    <w:rsid w:val="00053E8E"/>
    <w:rsid w:val="00054061"/>
    <w:rsid w:val="00054176"/>
    <w:rsid w:val="00054FF2"/>
    <w:rsid w:val="00055A56"/>
    <w:rsid w:val="00055C2F"/>
    <w:rsid w:val="000563EC"/>
    <w:rsid w:val="000567BE"/>
    <w:rsid w:val="00056900"/>
    <w:rsid w:val="0005735F"/>
    <w:rsid w:val="00057604"/>
    <w:rsid w:val="00057B5D"/>
    <w:rsid w:val="00057F59"/>
    <w:rsid w:val="000604C0"/>
    <w:rsid w:val="00060A3E"/>
    <w:rsid w:val="00060D5E"/>
    <w:rsid w:val="000616A4"/>
    <w:rsid w:val="00061990"/>
    <w:rsid w:val="00061D4B"/>
    <w:rsid w:val="00061F98"/>
    <w:rsid w:val="00062123"/>
    <w:rsid w:val="000627FD"/>
    <w:rsid w:val="00062816"/>
    <w:rsid w:val="00062C59"/>
    <w:rsid w:val="00062C91"/>
    <w:rsid w:val="00062F6F"/>
    <w:rsid w:val="000631C6"/>
    <w:rsid w:val="000638A4"/>
    <w:rsid w:val="000638F6"/>
    <w:rsid w:val="00063E08"/>
    <w:rsid w:val="0006404C"/>
    <w:rsid w:val="00064775"/>
    <w:rsid w:val="00064B50"/>
    <w:rsid w:val="00064C4A"/>
    <w:rsid w:val="00064DF4"/>
    <w:rsid w:val="0006532A"/>
    <w:rsid w:val="0006553E"/>
    <w:rsid w:val="00066002"/>
    <w:rsid w:val="000661F9"/>
    <w:rsid w:val="0006659D"/>
    <w:rsid w:val="000665F7"/>
    <w:rsid w:val="00066F0F"/>
    <w:rsid w:val="00067E95"/>
    <w:rsid w:val="00067F8B"/>
    <w:rsid w:val="000705B2"/>
    <w:rsid w:val="0007087F"/>
    <w:rsid w:val="0007097E"/>
    <w:rsid w:val="00070F16"/>
    <w:rsid w:val="00071192"/>
    <w:rsid w:val="000719A3"/>
    <w:rsid w:val="000719B0"/>
    <w:rsid w:val="0007294E"/>
    <w:rsid w:val="00072D0B"/>
    <w:rsid w:val="000732F4"/>
    <w:rsid w:val="00073AEB"/>
    <w:rsid w:val="000740B5"/>
    <w:rsid w:val="00074BF8"/>
    <w:rsid w:val="000752F1"/>
    <w:rsid w:val="000754DF"/>
    <w:rsid w:val="00075EDB"/>
    <w:rsid w:val="00075F9C"/>
    <w:rsid w:val="00075FDE"/>
    <w:rsid w:val="00076342"/>
    <w:rsid w:val="00076821"/>
    <w:rsid w:val="000769D2"/>
    <w:rsid w:val="00076C12"/>
    <w:rsid w:val="000774F9"/>
    <w:rsid w:val="00077866"/>
    <w:rsid w:val="00080081"/>
    <w:rsid w:val="00080418"/>
    <w:rsid w:val="00080A72"/>
    <w:rsid w:val="00081082"/>
    <w:rsid w:val="000810BB"/>
    <w:rsid w:val="000816B8"/>
    <w:rsid w:val="000818D0"/>
    <w:rsid w:val="000818FC"/>
    <w:rsid w:val="00081CD7"/>
    <w:rsid w:val="00081E9B"/>
    <w:rsid w:val="00082194"/>
    <w:rsid w:val="000826B0"/>
    <w:rsid w:val="00082B75"/>
    <w:rsid w:val="00083B27"/>
    <w:rsid w:val="00083BCB"/>
    <w:rsid w:val="00084175"/>
    <w:rsid w:val="00084621"/>
    <w:rsid w:val="00084D47"/>
    <w:rsid w:val="00084EBB"/>
    <w:rsid w:val="000850F0"/>
    <w:rsid w:val="00085676"/>
    <w:rsid w:val="000858CE"/>
    <w:rsid w:val="00085B57"/>
    <w:rsid w:val="00085D9E"/>
    <w:rsid w:val="000864D4"/>
    <w:rsid w:val="00086F0E"/>
    <w:rsid w:val="000872A5"/>
    <w:rsid w:val="0008771A"/>
    <w:rsid w:val="0008779E"/>
    <w:rsid w:val="00087DE5"/>
    <w:rsid w:val="000900A8"/>
    <w:rsid w:val="0009013E"/>
    <w:rsid w:val="00090D92"/>
    <w:rsid w:val="000912A8"/>
    <w:rsid w:val="0009161C"/>
    <w:rsid w:val="00091872"/>
    <w:rsid w:val="0009215A"/>
    <w:rsid w:val="00092240"/>
    <w:rsid w:val="000933F6"/>
    <w:rsid w:val="0009360F"/>
    <w:rsid w:val="00093720"/>
    <w:rsid w:val="00093B35"/>
    <w:rsid w:val="00093C23"/>
    <w:rsid w:val="000946BE"/>
    <w:rsid w:val="00094C44"/>
    <w:rsid w:val="00095599"/>
    <w:rsid w:val="00095B50"/>
    <w:rsid w:val="00095DFC"/>
    <w:rsid w:val="00095E3D"/>
    <w:rsid w:val="00095F8D"/>
    <w:rsid w:val="000965AB"/>
    <w:rsid w:val="00096645"/>
    <w:rsid w:val="00096F17"/>
    <w:rsid w:val="00096FA0"/>
    <w:rsid w:val="00097337"/>
    <w:rsid w:val="00097963"/>
    <w:rsid w:val="000979D8"/>
    <w:rsid w:val="000A02FD"/>
    <w:rsid w:val="000A08A3"/>
    <w:rsid w:val="000A0CAA"/>
    <w:rsid w:val="000A0CC3"/>
    <w:rsid w:val="000A1739"/>
    <w:rsid w:val="000A18FA"/>
    <w:rsid w:val="000A23BA"/>
    <w:rsid w:val="000A2DEA"/>
    <w:rsid w:val="000A3295"/>
    <w:rsid w:val="000A3D5E"/>
    <w:rsid w:val="000A4156"/>
    <w:rsid w:val="000A4165"/>
    <w:rsid w:val="000A456C"/>
    <w:rsid w:val="000A5FF2"/>
    <w:rsid w:val="000A62F8"/>
    <w:rsid w:val="000A64C6"/>
    <w:rsid w:val="000A6EAB"/>
    <w:rsid w:val="000A6EEF"/>
    <w:rsid w:val="000A732C"/>
    <w:rsid w:val="000A7B82"/>
    <w:rsid w:val="000B0B12"/>
    <w:rsid w:val="000B139E"/>
    <w:rsid w:val="000B140C"/>
    <w:rsid w:val="000B15F0"/>
    <w:rsid w:val="000B1BE3"/>
    <w:rsid w:val="000B1EA9"/>
    <w:rsid w:val="000B1FA4"/>
    <w:rsid w:val="000B2419"/>
    <w:rsid w:val="000B2617"/>
    <w:rsid w:val="000B27C7"/>
    <w:rsid w:val="000B2AB0"/>
    <w:rsid w:val="000B2C2A"/>
    <w:rsid w:val="000B3019"/>
    <w:rsid w:val="000B3490"/>
    <w:rsid w:val="000B36C2"/>
    <w:rsid w:val="000B3A44"/>
    <w:rsid w:val="000B3D0C"/>
    <w:rsid w:val="000B4035"/>
    <w:rsid w:val="000B4448"/>
    <w:rsid w:val="000B52EE"/>
    <w:rsid w:val="000B566D"/>
    <w:rsid w:val="000B5EFD"/>
    <w:rsid w:val="000B5F85"/>
    <w:rsid w:val="000B62E3"/>
    <w:rsid w:val="000B63B9"/>
    <w:rsid w:val="000B6934"/>
    <w:rsid w:val="000B6EF3"/>
    <w:rsid w:val="000B6F34"/>
    <w:rsid w:val="000B777A"/>
    <w:rsid w:val="000B793A"/>
    <w:rsid w:val="000B79D7"/>
    <w:rsid w:val="000C0066"/>
    <w:rsid w:val="000C0413"/>
    <w:rsid w:val="000C0DD0"/>
    <w:rsid w:val="000C1401"/>
    <w:rsid w:val="000C18DD"/>
    <w:rsid w:val="000C221C"/>
    <w:rsid w:val="000C3191"/>
    <w:rsid w:val="000C3397"/>
    <w:rsid w:val="000C34F7"/>
    <w:rsid w:val="000C3583"/>
    <w:rsid w:val="000C365B"/>
    <w:rsid w:val="000C3CA5"/>
    <w:rsid w:val="000C3DF1"/>
    <w:rsid w:val="000C3FBC"/>
    <w:rsid w:val="000C3FF8"/>
    <w:rsid w:val="000C40EE"/>
    <w:rsid w:val="000C427D"/>
    <w:rsid w:val="000C4AD7"/>
    <w:rsid w:val="000C4D19"/>
    <w:rsid w:val="000C5293"/>
    <w:rsid w:val="000C5A34"/>
    <w:rsid w:val="000C5C13"/>
    <w:rsid w:val="000C61D6"/>
    <w:rsid w:val="000C6321"/>
    <w:rsid w:val="000C6692"/>
    <w:rsid w:val="000C6FF3"/>
    <w:rsid w:val="000C722D"/>
    <w:rsid w:val="000C7CC2"/>
    <w:rsid w:val="000C7CCA"/>
    <w:rsid w:val="000C7E9C"/>
    <w:rsid w:val="000D01E6"/>
    <w:rsid w:val="000D1075"/>
    <w:rsid w:val="000D10AC"/>
    <w:rsid w:val="000D1984"/>
    <w:rsid w:val="000D2682"/>
    <w:rsid w:val="000D28AE"/>
    <w:rsid w:val="000D2911"/>
    <w:rsid w:val="000D2A77"/>
    <w:rsid w:val="000D30BF"/>
    <w:rsid w:val="000D3C5C"/>
    <w:rsid w:val="000D494D"/>
    <w:rsid w:val="000D498C"/>
    <w:rsid w:val="000D580F"/>
    <w:rsid w:val="000D5D09"/>
    <w:rsid w:val="000D5E30"/>
    <w:rsid w:val="000D604D"/>
    <w:rsid w:val="000D6559"/>
    <w:rsid w:val="000D6997"/>
    <w:rsid w:val="000D6B1E"/>
    <w:rsid w:val="000D6CFA"/>
    <w:rsid w:val="000D6E59"/>
    <w:rsid w:val="000D7563"/>
    <w:rsid w:val="000D781F"/>
    <w:rsid w:val="000D7BF8"/>
    <w:rsid w:val="000D7C76"/>
    <w:rsid w:val="000D7E2E"/>
    <w:rsid w:val="000E08E2"/>
    <w:rsid w:val="000E0ECC"/>
    <w:rsid w:val="000E1622"/>
    <w:rsid w:val="000E192D"/>
    <w:rsid w:val="000E19C3"/>
    <w:rsid w:val="000E19C9"/>
    <w:rsid w:val="000E1B89"/>
    <w:rsid w:val="000E23CD"/>
    <w:rsid w:val="000E2742"/>
    <w:rsid w:val="000E2DAA"/>
    <w:rsid w:val="000E2EF0"/>
    <w:rsid w:val="000E32F9"/>
    <w:rsid w:val="000E3EDF"/>
    <w:rsid w:val="000E4230"/>
    <w:rsid w:val="000E4B3B"/>
    <w:rsid w:val="000E4B45"/>
    <w:rsid w:val="000E556A"/>
    <w:rsid w:val="000E5630"/>
    <w:rsid w:val="000E57F8"/>
    <w:rsid w:val="000E5A8E"/>
    <w:rsid w:val="000E5C50"/>
    <w:rsid w:val="000E5C77"/>
    <w:rsid w:val="000E5F0B"/>
    <w:rsid w:val="000E61B0"/>
    <w:rsid w:val="000E6779"/>
    <w:rsid w:val="000E6AC5"/>
    <w:rsid w:val="000E7060"/>
    <w:rsid w:val="000E7103"/>
    <w:rsid w:val="000E73B0"/>
    <w:rsid w:val="000E74C2"/>
    <w:rsid w:val="000F05DD"/>
    <w:rsid w:val="000F0626"/>
    <w:rsid w:val="000F1556"/>
    <w:rsid w:val="000F177F"/>
    <w:rsid w:val="000F1C26"/>
    <w:rsid w:val="000F1FCB"/>
    <w:rsid w:val="000F212A"/>
    <w:rsid w:val="000F25F3"/>
    <w:rsid w:val="000F2B16"/>
    <w:rsid w:val="000F311A"/>
    <w:rsid w:val="000F32F1"/>
    <w:rsid w:val="000F3EFC"/>
    <w:rsid w:val="000F4279"/>
    <w:rsid w:val="000F4500"/>
    <w:rsid w:val="000F4EEC"/>
    <w:rsid w:val="000F4FB3"/>
    <w:rsid w:val="000F51B7"/>
    <w:rsid w:val="000F51EC"/>
    <w:rsid w:val="000F52CD"/>
    <w:rsid w:val="000F5F48"/>
    <w:rsid w:val="000F693F"/>
    <w:rsid w:val="000F771B"/>
    <w:rsid w:val="000F775D"/>
    <w:rsid w:val="00100054"/>
    <w:rsid w:val="00100069"/>
    <w:rsid w:val="0010040A"/>
    <w:rsid w:val="001005FA"/>
    <w:rsid w:val="00100639"/>
    <w:rsid w:val="00100ABF"/>
    <w:rsid w:val="00101015"/>
    <w:rsid w:val="00101B85"/>
    <w:rsid w:val="00101E4F"/>
    <w:rsid w:val="0010214D"/>
    <w:rsid w:val="00102245"/>
    <w:rsid w:val="00102773"/>
    <w:rsid w:val="001028B2"/>
    <w:rsid w:val="00102B33"/>
    <w:rsid w:val="001032A2"/>
    <w:rsid w:val="001033C8"/>
    <w:rsid w:val="00103688"/>
    <w:rsid w:val="001036A9"/>
    <w:rsid w:val="001039FB"/>
    <w:rsid w:val="001044D2"/>
    <w:rsid w:val="001045FD"/>
    <w:rsid w:val="00104699"/>
    <w:rsid w:val="00104A85"/>
    <w:rsid w:val="00104ABF"/>
    <w:rsid w:val="00104D0B"/>
    <w:rsid w:val="00105333"/>
    <w:rsid w:val="0010583E"/>
    <w:rsid w:val="00105E3B"/>
    <w:rsid w:val="0010685A"/>
    <w:rsid w:val="00106F6C"/>
    <w:rsid w:val="00107290"/>
    <w:rsid w:val="001072D5"/>
    <w:rsid w:val="00107A75"/>
    <w:rsid w:val="00107ABC"/>
    <w:rsid w:val="00107B92"/>
    <w:rsid w:val="001105E0"/>
    <w:rsid w:val="001110E2"/>
    <w:rsid w:val="0011124B"/>
    <w:rsid w:val="00111595"/>
    <w:rsid w:val="001116E8"/>
    <w:rsid w:val="0011193B"/>
    <w:rsid w:val="00112088"/>
    <w:rsid w:val="00112112"/>
    <w:rsid w:val="001127ED"/>
    <w:rsid w:val="001128CC"/>
    <w:rsid w:val="00112CCA"/>
    <w:rsid w:val="00112E63"/>
    <w:rsid w:val="001132EB"/>
    <w:rsid w:val="00113B2F"/>
    <w:rsid w:val="00114281"/>
    <w:rsid w:val="00115225"/>
    <w:rsid w:val="00115247"/>
    <w:rsid w:val="00115E15"/>
    <w:rsid w:val="00115F53"/>
    <w:rsid w:val="001163D4"/>
    <w:rsid w:val="001174A0"/>
    <w:rsid w:val="001175B0"/>
    <w:rsid w:val="0011761C"/>
    <w:rsid w:val="00117C72"/>
    <w:rsid w:val="00117D45"/>
    <w:rsid w:val="001203F0"/>
    <w:rsid w:val="00120837"/>
    <w:rsid w:val="0012133A"/>
    <w:rsid w:val="001215BF"/>
    <w:rsid w:val="001216FD"/>
    <w:rsid w:val="00121729"/>
    <w:rsid w:val="00121B11"/>
    <w:rsid w:val="00121D9D"/>
    <w:rsid w:val="00122931"/>
    <w:rsid w:val="00122CFD"/>
    <w:rsid w:val="00122EE1"/>
    <w:rsid w:val="00123787"/>
    <w:rsid w:val="00123A2A"/>
    <w:rsid w:val="00123ABB"/>
    <w:rsid w:val="00123F7D"/>
    <w:rsid w:val="001241E0"/>
    <w:rsid w:val="00124579"/>
    <w:rsid w:val="00124642"/>
    <w:rsid w:val="001247A3"/>
    <w:rsid w:val="00124BC4"/>
    <w:rsid w:val="001252DD"/>
    <w:rsid w:val="0012542A"/>
    <w:rsid w:val="0012557B"/>
    <w:rsid w:val="001258DF"/>
    <w:rsid w:val="0012598F"/>
    <w:rsid w:val="00125C2E"/>
    <w:rsid w:val="00126018"/>
    <w:rsid w:val="0012622E"/>
    <w:rsid w:val="00126501"/>
    <w:rsid w:val="00126EF1"/>
    <w:rsid w:val="0012788F"/>
    <w:rsid w:val="00127981"/>
    <w:rsid w:val="00130637"/>
    <w:rsid w:val="00130AFC"/>
    <w:rsid w:val="00130CCF"/>
    <w:rsid w:val="00131325"/>
    <w:rsid w:val="00131954"/>
    <w:rsid w:val="00131973"/>
    <w:rsid w:val="00131C79"/>
    <w:rsid w:val="00131D09"/>
    <w:rsid w:val="00132B14"/>
    <w:rsid w:val="00132B9B"/>
    <w:rsid w:val="00132E9D"/>
    <w:rsid w:val="00133605"/>
    <w:rsid w:val="00134238"/>
    <w:rsid w:val="0013440A"/>
    <w:rsid w:val="001352F0"/>
    <w:rsid w:val="00135B0D"/>
    <w:rsid w:val="001365DD"/>
    <w:rsid w:val="00136987"/>
    <w:rsid w:val="00136A73"/>
    <w:rsid w:val="00137472"/>
    <w:rsid w:val="001377AA"/>
    <w:rsid w:val="00137A3D"/>
    <w:rsid w:val="00140190"/>
    <w:rsid w:val="001403D6"/>
    <w:rsid w:val="00140C5E"/>
    <w:rsid w:val="00141121"/>
    <w:rsid w:val="001413D8"/>
    <w:rsid w:val="00141EDB"/>
    <w:rsid w:val="0014237C"/>
    <w:rsid w:val="0014272E"/>
    <w:rsid w:val="00142960"/>
    <w:rsid w:val="00142B58"/>
    <w:rsid w:val="00143050"/>
    <w:rsid w:val="001433E1"/>
    <w:rsid w:val="00143661"/>
    <w:rsid w:val="00143943"/>
    <w:rsid w:val="00143A32"/>
    <w:rsid w:val="0014414B"/>
    <w:rsid w:val="00144C3B"/>
    <w:rsid w:val="00144C9F"/>
    <w:rsid w:val="00144E1F"/>
    <w:rsid w:val="0014508D"/>
    <w:rsid w:val="00145FC6"/>
    <w:rsid w:val="00146840"/>
    <w:rsid w:val="00146E0A"/>
    <w:rsid w:val="00146F21"/>
    <w:rsid w:val="00146FFE"/>
    <w:rsid w:val="001470B3"/>
    <w:rsid w:val="00147968"/>
    <w:rsid w:val="001479CF"/>
    <w:rsid w:val="00147D65"/>
    <w:rsid w:val="00147F13"/>
    <w:rsid w:val="0015074B"/>
    <w:rsid w:val="001509C3"/>
    <w:rsid w:val="0015157B"/>
    <w:rsid w:val="0015192E"/>
    <w:rsid w:val="00151EE0"/>
    <w:rsid w:val="0015307C"/>
    <w:rsid w:val="0015315B"/>
    <w:rsid w:val="001533C6"/>
    <w:rsid w:val="0015345B"/>
    <w:rsid w:val="0015352A"/>
    <w:rsid w:val="00153787"/>
    <w:rsid w:val="0015392B"/>
    <w:rsid w:val="001545BB"/>
    <w:rsid w:val="00154D8C"/>
    <w:rsid w:val="00154E06"/>
    <w:rsid w:val="00155390"/>
    <w:rsid w:val="00155849"/>
    <w:rsid w:val="001558F1"/>
    <w:rsid w:val="00155958"/>
    <w:rsid w:val="00155F81"/>
    <w:rsid w:val="001564AB"/>
    <w:rsid w:val="001578B2"/>
    <w:rsid w:val="00157929"/>
    <w:rsid w:val="0015799D"/>
    <w:rsid w:val="00157AD1"/>
    <w:rsid w:val="0016025B"/>
    <w:rsid w:val="00160277"/>
    <w:rsid w:val="0016046A"/>
    <w:rsid w:val="001606D9"/>
    <w:rsid w:val="00160D74"/>
    <w:rsid w:val="00160DA3"/>
    <w:rsid w:val="00161784"/>
    <w:rsid w:val="00161862"/>
    <w:rsid w:val="00161B32"/>
    <w:rsid w:val="00161DDA"/>
    <w:rsid w:val="00161F21"/>
    <w:rsid w:val="0016239C"/>
    <w:rsid w:val="00162751"/>
    <w:rsid w:val="00162FDD"/>
    <w:rsid w:val="00163213"/>
    <w:rsid w:val="0016370E"/>
    <w:rsid w:val="00163768"/>
    <w:rsid w:val="0016449A"/>
    <w:rsid w:val="00164585"/>
    <w:rsid w:val="00164855"/>
    <w:rsid w:val="00164D7D"/>
    <w:rsid w:val="00164DB3"/>
    <w:rsid w:val="00165147"/>
    <w:rsid w:val="00165A91"/>
    <w:rsid w:val="00165C65"/>
    <w:rsid w:val="001667C7"/>
    <w:rsid w:val="00167056"/>
    <w:rsid w:val="00167A44"/>
    <w:rsid w:val="00167C75"/>
    <w:rsid w:val="00167CC1"/>
    <w:rsid w:val="00167FCB"/>
    <w:rsid w:val="0017044E"/>
    <w:rsid w:val="00170520"/>
    <w:rsid w:val="00170E02"/>
    <w:rsid w:val="00170E0B"/>
    <w:rsid w:val="001710CF"/>
    <w:rsid w:val="001713A6"/>
    <w:rsid w:val="00171460"/>
    <w:rsid w:val="001716EC"/>
    <w:rsid w:val="00171EB3"/>
    <w:rsid w:val="00172073"/>
    <w:rsid w:val="001721AF"/>
    <w:rsid w:val="0017270E"/>
    <w:rsid w:val="001730A5"/>
    <w:rsid w:val="00174566"/>
    <w:rsid w:val="001746EA"/>
    <w:rsid w:val="00174D09"/>
    <w:rsid w:val="00174DCD"/>
    <w:rsid w:val="00175041"/>
    <w:rsid w:val="001761EC"/>
    <w:rsid w:val="0017637A"/>
    <w:rsid w:val="0017670C"/>
    <w:rsid w:val="00176D42"/>
    <w:rsid w:val="00176E7A"/>
    <w:rsid w:val="00177430"/>
    <w:rsid w:val="001774D5"/>
    <w:rsid w:val="0017763F"/>
    <w:rsid w:val="0017791A"/>
    <w:rsid w:val="001779E2"/>
    <w:rsid w:val="00177D13"/>
    <w:rsid w:val="001809D8"/>
    <w:rsid w:val="00181535"/>
    <w:rsid w:val="00181792"/>
    <w:rsid w:val="00181F24"/>
    <w:rsid w:val="00182783"/>
    <w:rsid w:val="00182A68"/>
    <w:rsid w:val="00182A85"/>
    <w:rsid w:val="00182A96"/>
    <w:rsid w:val="001833E5"/>
    <w:rsid w:val="00183821"/>
    <w:rsid w:val="001839A8"/>
    <w:rsid w:val="00183C94"/>
    <w:rsid w:val="001844E7"/>
    <w:rsid w:val="00184661"/>
    <w:rsid w:val="00184705"/>
    <w:rsid w:val="00184835"/>
    <w:rsid w:val="00184A7D"/>
    <w:rsid w:val="00184DE8"/>
    <w:rsid w:val="001857BB"/>
    <w:rsid w:val="00185E00"/>
    <w:rsid w:val="00186113"/>
    <w:rsid w:val="001864D3"/>
    <w:rsid w:val="001866D6"/>
    <w:rsid w:val="001869B4"/>
    <w:rsid w:val="00186A29"/>
    <w:rsid w:val="00186BF7"/>
    <w:rsid w:val="00186DD3"/>
    <w:rsid w:val="001872B5"/>
    <w:rsid w:val="00190978"/>
    <w:rsid w:val="00190BCA"/>
    <w:rsid w:val="001914F4"/>
    <w:rsid w:val="001918AD"/>
    <w:rsid w:val="00192044"/>
    <w:rsid w:val="001926DC"/>
    <w:rsid w:val="00192DA8"/>
    <w:rsid w:val="00192E67"/>
    <w:rsid w:val="00192E6B"/>
    <w:rsid w:val="0019307C"/>
    <w:rsid w:val="001930C7"/>
    <w:rsid w:val="00193A8A"/>
    <w:rsid w:val="00193D5C"/>
    <w:rsid w:val="0019462C"/>
    <w:rsid w:val="00194ABF"/>
    <w:rsid w:val="00194D7A"/>
    <w:rsid w:val="00194F91"/>
    <w:rsid w:val="0019509B"/>
    <w:rsid w:val="00195389"/>
    <w:rsid w:val="00195671"/>
    <w:rsid w:val="00195D9C"/>
    <w:rsid w:val="0019641A"/>
    <w:rsid w:val="001964CC"/>
    <w:rsid w:val="00196685"/>
    <w:rsid w:val="00196D43"/>
    <w:rsid w:val="0019766F"/>
    <w:rsid w:val="001977B7"/>
    <w:rsid w:val="00197AB7"/>
    <w:rsid w:val="001A00A1"/>
    <w:rsid w:val="001A00C8"/>
    <w:rsid w:val="001A0480"/>
    <w:rsid w:val="001A09D8"/>
    <w:rsid w:val="001A0CA6"/>
    <w:rsid w:val="001A1191"/>
    <w:rsid w:val="001A15F0"/>
    <w:rsid w:val="001A1ACD"/>
    <w:rsid w:val="001A1C7A"/>
    <w:rsid w:val="001A1DD3"/>
    <w:rsid w:val="001A1E3F"/>
    <w:rsid w:val="001A1FC2"/>
    <w:rsid w:val="001A291E"/>
    <w:rsid w:val="001A292D"/>
    <w:rsid w:val="001A34A4"/>
    <w:rsid w:val="001A3630"/>
    <w:rsid w:val="001A3A69"/>
    <w:rsid w:val="001A3B68"/>
    <w:rsid w:val="001A3BDD"/>
    <w:rsid w:val="001A3EDD"/>
    <w:rsid w:val="001A42CB"/>
    <w:rsid w:val="001A4596"/>
    <w:rsid w:val="001A4642"/>
    <w:rsid w:val="001A46A4"/>
    <w:rsid w:val="001A49DC"/>
    <w:rsid w:val="001A4EB5"/>
    <w:rsid w:val="001A52F8"/>
    <w:rsid w:val="001A5333"/>
    <w:rsid w:val="001A5B53"/>
    <w:rsid w:val="001A5FB0"/>
    <w:rsid w:val="001A64C7"/>
    <w:rsid w:val="001A655F"/>
    <w:rsid w:val="001A662E"/>
    <w:rsid w:val="001A6643"/>
    <w:rsid w:val="001A68DC"/>
    <w:rsid w:val="001A7103"/>
    <w:rsid w:val="001A764E"/>
    <w:rsid w:val="001A7739"/>
    <w:rsid w:val="001A776A"/>
    <w:rsid w:val="001A7E44"/>
    <w:rsid w:val="001B009E"/>
    <w:rsid w:val="001B05B3"/>
    <w:rsid w:val="001B06A0"/>
    <w:rsid w:val="001B096E"/>
    <w:rsid w:val="001B0BB6"/>
    <w:rsid w:val="001B14BA"/>
    <w:rsid w:val="001B215D"/>
    <w:rsid w:val="001B2796"/>
    <w:rsid w:val="001B28DA"/>
    <w:rsid w:val="001B28DD"/>
    <w:rsid w:val="001B342E"/>
    <w:rsid w:val="001B35C1"/>
    <w:rsid w:val="001B3700"/>
    <w:rsid w:val="001B3D9A"/>
    <w:rsid w:val="001B4676"/>
    <w:rsid w:val="001B4911"/>
    <w:rsid w:val="001B4DAB"/>
    <w:rsid w:val="001B5299"/>
    <w:rsid w:val="001B53AF"/>
    <w:rsid w:val="001B547A"/>
    <w:rsid w:val="001B55C8"/>
    <w:rsid w:val="001B5AE9"/>
    <w:rsid w:val="001B6910"/>
    <w:rsid w:val="001B70B6"/>
    <w:rsid w:val="001B7529"/>
    <w:rsid w:val="001B756E"/>
    <w:rsid w:val="001B7676"/>
    <w:rsid w:val="001B7EB2"/>
    <w:rsid w:val="001C00E8"/>
    <w:rsid w:val="001C058F"/>
    <w:rsid w:val="001C0B6E"/>
    <w:rsid w:val="001C1026"/>
    <w:rsid w:val="001C187F"/>
    <w:rsid w:val="001C19A4"/>
    <w:rsid w:val="001C1CA5"/>
    <w:rsid w:val="001C2660"/>
    <w:rsid w:val="001C2CBD"/>
    <w:rsid w:val="001C2D22"/>
    <w:rsid w:val="001C2F29"/>
    <w:rsid w:val="001C3385"/>
    <w:rsid w:val="001C4348"/>
    <w:rsid w:val="001C44D0"/>
    <w:rsid w:val="001C4805"/>
    <w:rsid w:val="001C4F03"/>
    <w:rsid w:val="001C54AA"/>
    <w:rsid w:val="001C5C79"/>
    <w:rsid w:val="001C60DD"/>
    <w:rsid w:val="001C623F"/>
    <w:rsid w:val="001C6510"/>
    <w:rsid w:val="001C67B6"/>
    <w:rsid w:val="001C6B02"/>
    <w:rsid w:val="001C6CC1"/>
    <w:rsid w:val="001C6E8A"/>
    <w:rsid w:val="001C6FA4"/>
    <w:rsid w:val="001C768B"/>
    <w:rsid w:val="001C7715"/>
    <w:rsid w:val="001C7DF9"/>
    <w:rsid w:val="001C7EE1"/>
    <w:rsid w:val="001D0464"/>
    <w:rsid w:val="001D07BD"/>
    <w:rsid w:val="001D084A"/>
    <w:rsid w:val="001D0A34"/>
    <w:rsid w:val="001D0D13"/>
    <w:rsid w:val="001D0F1C"/>
    <w:rsid w:val="001D111D"/>
    <w:rsid w:val="001D12CF"/>
    <w:rsid w:val="001D1303"/>
    <w:rsid w:val="001D18A6"/>
    <w:rsid w:val="001D2709"/>
    <w:rsid w:val="001D2889"/>
    <w:rsid w:val="001D2A7B"/>
    <w:rsid w:val="001D2C2E"/>
    <w:rsid w:val="001D2EF0"/>
    <w:rsid w:val="001D33B3"/>
    <w:rsid w:val="001D3466"/>
    <w:rsid w:val="001D4193"/>
    <w:rsid w:val="001D4395"/>
    <w:rsid w:val="001D4B1C"/>
    <w:rsid w:val="001D4CD0"/>
    <w:rsid w:val="001D50B2"/>
    <w:rsid w:val="001D5142"/>
    <w:rsid w:val="001D53B0"/>
    <w:rsid w:val="001D651F"/>
    <w:rsid w:val="001D6872"/>
    <w:rsid w:val="001D6928"/>
    <w:rsid w:val="001D71C0"/>
    <w:rsid w:val="001D730A"/>
    <w:rsid w:val="001D768B"/>
    <w:rsid w:val="001D7832"/>
    <w:rsid w:val="001D799B"/>
    <w:rsid w:val="001D7C3D"/>
    <w:rsid w:val="001E04B3"/>
    <w:rsid w:val="001E04F9"/>
    <w:rsid w:val="001E075D"/>
    <w:rsid w:val="001E0F91"/>
    <w:rsid w:val="001E0FFD"/>
    <w:rsid w:val="001E11CA"/>
    <w:rsid w:val="001E1450"/>
    <w:rsid w:val="001E1685"/>
    <w:rsid w:val="001E177C"/>
    <w:rsid w:val="001E23AF"/>
    <w:rsid w:val="001E24C1"/>
    <w:rsid w:val="001E25E4"/>
    <w:rsid w:val="001E27CE"/>
    <w:rsid w:val="001E2929"/>
    <w:rsid w:val="001E2A8C"/>
    <w:rsid w:val="001E2AE4"/>
    <w:rsid w:val="001E2B3F"/>
    <w:rsid w:val="001E3768"/>
    <w:rsid w:val="001E3793"/>
    <w:rsid w:val="001E392C"/>
    <w:rsid w:val="001E3BBD"/>
    <w:rsid w:val="001E3E3B"/>
    <w:rsid w:val="001E4AA7"/>
    <w:rsid w:val="001E4B80"/>
    <w:rsid w:val="001E4B8D"/>
    <w:rsid w:val="001E4C4B"/>
    <w:rsid w:val="001E4EED"/>
    <w:rsid w:val="001E5222"/>
    <w:rsid w:val="001E5361"/>
    <w:rsid w:val="001E5CFE"/>
    <w:rsid w:val="001E6BCE"/>
    <w:rsid w:val="001E7BA3"/>
    <w:rsid w:val="001E7C27"/>
    <w:rsid w:val="001E7E29"/>
    <w:rsid w:val="001E7FC8"/>
    <w:rsid w:val="001E7FE3"/>
    <w:rsid w:val="001F0022"/>
    <w:rsid w:val="001F0682"/>
    <w:rsid w:val="001F0753"/>
    <w:rsid w:val="001F0C05"/>
    <w:rsid w:val="001F1D17"/>
    <w:rsid w:val="001F2225"/>
    <w:rsid w:val="001F283E"/>
    <w:rsid w:val="001F2A2F"/>
    <w:rsid w:val="001F2B14"/>
    <w:rsid w:val="001F2FD6"/>
    <w:rsid w:val="001F38F1"/>
    <w:rsid w:val="001F39D6"/>
    <w:rsid w:val="001F3BA6"/>
    <w:rsid w:val="001F3C47"/>
    <w:rsid w:val="001F41CC"/>
    <w:rsid w:val="001F4728"/>
    <w:rsid w:val="001F510D"/>
    <w:rsid w:val="001F5DCC"/>
    <w:rsid w:val="001F63EF"/>
    <w:rsid w:val="001F6851"/>
    <w:rsid w:val="001F6ACB"/>
    <w:rsid w:val="001F6B24"/>
    <w:rsid w:val="001F75D3"/>
    <w:rsid w:val="001F78C4"/>
    <w:rsid w:val="001F7AEB"/>
    <w:rsid w:val="001F7CEB"/>
    <w:rsid w:val="001F7DF2"/>
    <w:rsid w:val="001F7FC9"/>
    <w:rsid w:val="00200185"/>
    <w:rsid w:val="00200278"/>
    <w:rsid w:val="002002D2"/>
    <w:rsid w:val="002003E0"/>
    <w:rsid w:val="00200465"/>
    <w:rsid w:val="00200ADB"/>
    <w:rsid w:val="00200B6F"/>
    <w:rsid w:val="00200EC1"/>
    <w:rsid w:val="002012A3"/>
    <w:rsid w:val="00201901"/>
    <w:rsid w:val="00201EDF"/>
    <w:rsid w:val="00202181"/>
    <w:rsid w:val="00202EA3"/>
    <w:rsid w:val="00202EAC"/>
    <w:rsid w:val="00202F3E"/>
    <w:rsid w:val="0020318A"/>
    <w:rsid w:val="002038C7"/>
    <w:rsid w:val="00203E60"/>
    <w:rsid w:val="00204327"/>
    <w:rsid w:val="00204C73"/>
    <w:rsid w:val="002055A0"/>
    <w:rsid w:val="00205709"/>
    <w:rsid w:val="00205CA1"/>
    <w:rsid w:val="002060E4"/>
    <w:rsid w:val="00206275"/>
    <w:rsid w:val="0020638A"/>
    <w:rsid w:val="00206DB5"/>
    <w:rsid w:val="002073A6"/>
    <w:rsid w:val="00207644"/>
    <w:rsid w:val="00207B57"/>
    <w:rsid w:val="00207D84"/>
    <w:rsid w:val="00207E04"/>
    <w:rsid w:val="00207F3D"/>
    <w:rsid w:val="00210534"/>
    <w:rsid w:val="00210753"/>
    <w:rsid w:val="002109B9"/>
    <w:rsid w:val="00210BDC"/>
    <w:rsid w:val="00210CBC"/>
    <w:rsid w:val="0021132F"/>
    <w:rsid w:val="002116F8"/>
    <w:rsid w:val="00211958"/>
    <w:rsid w:val="00211C27"/>
    <w:rsid w:val="00211C5E"/>
    <w:rsid w:val="00211D0B"/>
    <w:rsid w:val="002121D0"/>
    <w:rsid w:val="002134B9"/>
    <w:rsid w:val="00213884"/>
    <w:rsid w:val="002138DB"/>
    <w:rsid w:val="00214535"/>
    <w:rsid w:val="00214726"/>
    <w:rsid w:val="00214C40"/>
    <w:rsid w:val="00214EB0"/>
    <w:rsid w:val="00215411"/>
    <w:rsid w:val="002154E3"/>
    <w:rsid w:val="00215935"/>
    <w:rsid w:val="00215956"/>
    <w:rsid w:val="002159C1"/>
    <w:rsid w:val="00215FA2"/>
    <w:rsid w:val="00216134"/>
    <w:rsid w:val="00216C07"/>
    <w:rsid w:val="00216D09"/>
    <w:rsid w:val="0021763A"/>
    <w:rsid w:val="0021764D"/>
    <w:rsid w:val="00217B9E"/>
    <w:rsid w:val="00217D55"/>
    <w:rsid w:val="00217DB5"/>
    <w:rsid w:val="00220176"/>
    <w:rsid w:val="002203BE"/>
    <w:rsid w:val="00220D0A"/>
    <w:rsid w:val="00221837"/>
    <w:rsid w:val="00221C8F"/>
    <w:rsid w:val="00221EF3"/>
    <w:rsid w:val="002223E1"/>
    <w:rsid w:val="002225AD"/>
    <w:rsid w:val="00223079"/>
    <w:rsid w:val="00223630"/>
    <w:rsid w:val="00223674"/>
    <w:rsid w:val="00223696"/>
    <w:rsid w:val="00223AA8"/>
    <w:rsid w:val="00223B4C"/>
    <w:rsid w:val="00223ED6"/>
    <w:rsid w:val="00224A6D"/>
    <w:rsid w:val="00224D30"/>
    <w:rsid w:val="002257F1"/>
    <w:rsid w:val="00225970"/>
    <w:rsid w:val="00225C72"/>
    <w:rsid w:val="00225CDB"/>
    <w:rsid w:val="002267FA"/>
    <w:rsid w:val="00226914"/>
    <w:rsid w:val="00226B76"/>
    <w:rsid w:val="00226CA4"/>
    <w:rsid w:val="00227C68"/>
    <w:rsid w:val="00230662"/>
    <w:rsid w:val="00230ABA"/>
    <w:rsid w:val="00230BC4"/>
    <w:rsid w:val="00230ECE"/>
    <w:rsid w:val="00230EFF"/>
    <w:rsid w:val="0023146D"/>
    <w:rsid w:val="00231BDA"/>
    <w:rsid w:val="00231C42"/>
    <w:rsid w:val="00231CA8"/>
    <w:rsid w:val="00231CBE"/>
    <w:rsid w:val="00231D58"/>
    <w:rsid w:val="002321C3"/>
    <w:rsid w:val="00232C65"/>
    <w:rsid w:val="0023344B"/>
    <w:rsid w:val="002335A4"/>
    <w:rsid w:val="002338E0"/>
    <w:rsid w:val="00233C6A"/>
    <w:rsid w:val="00233F0F"/>
    <w:rsid w:val="0023438E"/>
    <w:rsid w:val="002347FF"/>
    <w:rsid w:val="00234C38"/>
    <w:rsid w:val="0023515B"/>
    <w:rsid w:val="002358E0"/>
    <w:rsid w:val="00235BD3"/>
    <w:rsid w:val="002362BC"/>
    <w:rsid w:val="0023653E"/>
    <w:rsid w:val="00236578"/>
    <w:rsid w:val="00237172"/>
    <w:rsid w:val="0023726C"/>
    <w:rsid w:val="00237370"/>
    <w:rsid w:val="00237869"/>
    <w:rsid w:val="00240059"/>
    <w:rsid w:val="00240208"/>
    <w:rsid w:val="0024062F"/>
    <w:rsid w:val="00240810"/>
    <w:rsid w:val="002408B9"/>
    <w:rsid w:val="002408C5"/>
    <w:rsid w:val="00241977"/>
    <w:rsid w:val="00241A20"/>
    <w:rsid w:val="00241D8D"/>
    <w:rsid w:val="00241EF1"/>
    <w:rsid w:val="00241F01"/>
    <w:rsid w:val="00242231"/>
    <w:rsid w:val="002422AF"/>
    <w:rsid w:val="00242452"/>
    <w:rsid w:val="0024368A"/>
    <w:rsid w:val="00243EC2"/>
    <w:rsid w:val="002440D9"/>
    <w:rsid w:val="00244384"/>
    <w:rsid w:val="002444F8"/>
    <w:rsid w:val="00244552"/>
    <w:rsid w:val="00244721"/>
    <w:rsid w:val="0024558E"/>
    <w:rsid w:val="002458E7"/>
    <w:rsid w:val="00245AC8"/>
    <w:rsid w:val="00246279"/>
    <w:rsid w:val="00246E73"/>
    <w:rsid w:val="0024721F"/>
    <w:rsid w:val="00250079"/>
    <w:rsid w:val="002510B0"/>
    <w:rsid w:val="00251514"/>
    <w:rsid w:val="00251610"/>
    <w:rsid w:val="00251776"/>
    <w:rsid w:val="0025197D"/>
    <w:rsid w:val="00251B69"/>
    <w:rsid w:val="0025216B"/>
    <w:rsid w:val="002524E5"/>
    <w:rsid w:val="00252FB3"/>
    <w:rsid w:val="002545D7"/>
    <w:rsid w:val="00254C4F"/>
    <w:rsid w:val="00254E0B"/>
    <w:rsid w:val="00254F5D"/>
    <w:rsid w:val="00255098"/>
    <w:rsid w:val="002551B5"/>
    <w:rsid w:val="00255969"/>
    <w:rsid w:val="00255A9E"/>
    <w:rsid w:val="00256B07"/>
    <w:rsid w:val="002570B7"/>
    <w:rsid w:val="00257A3C"/>
    <w:rsid w:val="00257D10"/>
    <w:rsid w:val="0026008E"/>
    <w:rsid w:val="00260263"/>
    <w:rsid w:val="002606B9"/>
    <w:rsid w:val="002608D9"/>
    <w:rsid w:val="00261543"/>
    <w:rsid w:val="00261775"/>
    <w:rsid w:val="00261C41"/>
    <w:rsid w:val="00262A2A"/>
    <w:rsid w:val="00262EF0"/>
    <w:rsid w:val="00262F58"/>
    <w:rsid w:val="0026360E"/>
    <w:rsid w:val="00263EFC"/>
    <w:rsid w:val="00263F0A"/>
    <w:rsid w:val="002641FF"/>
    <w:rsid w:val="00264689"/>
    <w:rsid w:val="002647EA"/>
    <w:rsid w:val="00264800"/>
    <w:rsid w:val="00264900"/>
    <w:rsid w:val="00264C41"/>
    <w:rsid w:val="002652C0"/>
    <w:rsid w:val="002652CB"/>
    <w:rsid w:val="00265A04"/>
    <w:rsid w:val="00265A61"/>
    <w:rsid w:val="00265E04"/>
    <w:rsid w:val="00265F06"/>
    <w:rsid w:val="00265F12"/>
    <w:rsid w:val="00266006"/>
    <w:rsid w:val="00266010"/>
    <w:rsid w:val="00266364"/>
    <w:rsid w:val="00266BDD"/>
    <w:rsid w:val="00266CC6"/>
    <w:rsid w:val="002670BE"/>
    <w:rsid w:val="00267321"/>
    <w:rsid w:val="00270414"/>
    <w:rsid w:val="00270596"/>
    <w:rsid w:val="002709CC"/>
    <w:rsid w:val="00270E96"/>
    <w:rsid w:val="0027153C"/>
    <w:rsid w:val="00271577"/>
    <w:rsid w:val="00271F45"/>
    <w:rsid w:val="00272819"/>
    <w:rsid w:val="00272A97"/>
    <w:rsid w:val="00272B56"/>
    <w:rsid w:val="00272CA0"/>
    <w:rsid w:val="00273681"/>
    <w:rsid w:val="00273741"/>
    <w:rsid w:val="00273AAE"/>
    <w:rsid w:val="00273C58"/>
    <w:rsid w:val="00273D2B"/>
    <w:rsid w:val="00273F92"/>
    <w:rsid w:val="00274A3E"/>
    <w:rsid w:val="00274B19"/>
    <w:rsid w:val="00274D08"/>
    <w:rsid w:val="00274D10"/>
    <w:rsid w:val="00274F6D"/>
    <w:rsid w:val="002751AD"/>
    <w:rsid w:val="0027587D"/>
    <w:rsid w:val="002758A1"/>
    <w:rsid w:val="00276116"/>
    <w:rsid w:val="00276293"/>
    <w:rsid w:val="0027639D"/>
    <w:rsid w:val="00276529"/>
    <w:rsid w:val="00276678"/>
    <w:rsid w:val="00276A87"/>
    <w:rsid w:val="002776C4"/>
    <w:rsid w:val="00277CB4"/>
    <w:rsid w:val="00277D0E"/>
    <w:rsid w:val="00280502"/>
    <w:rsid w:val="002807EE"/>
    <w:rsid w:val="00280B26"/>
    <w:rsid w:val="002810D6"/>
    <w:rsid w:val="00281173"/>
    <w:rsid w:val="00281506"/>
    <w:rsid w:val="00281A66"/>
    <w:rsid w:val="00281C20"/>
    <w:rsid w:val="00281C71"/>
    <w:rsid w:val="00282481"/>
    <w:rsid w:val="00282AC6"/>
    <w:rsid w:val="00282E68"/>
    <w:rsid w:val="00283025"/>
    <w:rsid w:val="00283957"/>
    <w:rsid w:val="00283E2A"/>
    <w:rsid w:val="00284012"/>
    <w:rsid w:val="002840E0"/>
    <w:rsid w:val="00284657"/>
    <w:rsid w:val="00284BC9"/>
    <w:rsid w:val="00284CBB"/>
    <w:rsid w:val="00284E3C"/>
    <w:rsid w:val="002852B1"/>
    <w:rsid w:val="00285A71"/>
    <w:rsid w:val="002862BB"/>
    <w:rsid w:val="00286653"/>
    <w:rsid w:val="00286760"/>
    <w:rsid w:val="002867D4"/>
    <w:rsid w:val="002869F5"/>
    <w:rsid w:val="00287479"/>
    <w:rsid w:val="00287874"/>
    <w:rsid w:val="00287A91"/>
    <w:rsid w:val="002900E8"/>
    <w:rsid w:val="00290B96"/>
    <w:rsid w:val="00290E88"/>
    <w:rsid w:val="00290F3C"/>
    <w:rsid w:val="002911B5"/>
    <w:rsid w:val="0029128D"/>
    <w:rsid w:val="00291466"/>
    <w:rsid w:val="00291B7A"/>
    <w:rsid w:val="00291CD6"/>
    <w:rsid w:val="00291D1C"/>
    <w:rsid w:val="00291E3E"/>
    <w:rsid w:val="00291EC3"/>
    <w:rsid w:val="00292394"/>
    <w:rsid w:val="00292523"/>
    <w:rsid w:val="00292C8C"/>
    <w:rsid w:val="0029352D"/>
    <w:rsid w:val="0029376D"/>
    <w:rsid w:val="002938EE"/>
    <w:rsid w:val="0029437C"/>
    <w:rsid w:val="00294A4B"/>
    <w:rsid w:val="00294D0E"/>
    <w:rsid w:val="0029538A"/>
    <w:rsid w:val="002956F0"/>
    <w:rsid w:val="00295EC7"/>
    <w:rsid w:val="00295F14"/>
    <w:rsid w:val="00296192"/>
    <w:rsid w:val="002961DB"/>
    <w:rsid w:val="00296537"/>
    <w:rsid w:val="00296C62"/>
    <w:rsid w:val="00296FEC"/>
    <w:rsid w:val="0029706F"/>
    <w:rsid w:val="0029766B"/>
    <w:rsid w:val="00297AE5"/>
    <w:rsid w:val="00297E11"/>
    <w:rsid w:val="002A0363"/>
    <w:rsid w:val="002A0595"/>
    <w:rsid w:val="002A06A8"/>
    <w:rsid w:val="002A118B"/>
    <w:rsid w:val="002A11A6"/>
    <w:rsid w:val="002A177A"/>
    <w:rsid w:val="002A18D6"/>
    <w:rsid w:val="002A2659"/>
    <w:rsid w:val="002A36D3"/>
    <w:rsid w:val="002A3B6C"/>
    <w:rsid w:val="002A421D"/>
    <w:rsid w:val="002A4423"/>
    <w:rsid w:val="002A44E7"/>
    <w:rsid w:val="002A4C06"/>
    <w:rsid w:val="002A4DC8"/>
    <w:rsid w:val="002A4E25"/>
    <w:rsid w:val="002A4E9E"/>
    <w:rsid w:val="002A506E"/>
    <w:rsid w:val="002A58BE"/>
    <w:rsid w:val="002A59A7"/>
    <w:rsid w:val="002A5D26"/>
    <w:rsid w:val="002A5DCC"/>
    <w:rsid w:val="002A748E"/>
    <w:rsid w:val="002A7726"/>
    <w:rsid w:val="002A7785"/>
    <w:rsid w:val="002A785B"/>
    <w:rsid w:val="002A7A50"/>
    <w:rsid w:val="002A7D3D"/>
    <w:rsid w:val="002A7F4D"/>
    <w:rsid w:val="002B00CD"/>
    <w:rsid w:val="002B0471"/>
    <w:rsid w:val="002B07B8"/>
    <w:rsid w:val="002B0A36"/>
    <w:rsid w:val="002B10C7"/>
    <w:rsid w:val="002B1BC6"/>
    <w:rsid w:val="002B1BEB"/>
    <w:rsid w:val="002B255F"/>
    <w:rsid w:val="002B26DC"/>
    <w:rsid w:val="002B2B75"/>
    <w:rsid w:val="002B34DE"/>
    <w:rsid w:val="002B37A1"/>
    <w:rsid w:val="002B3980"/>
    <w:rsid w:val="002B3F0E"/>
    <w:rsid w:val="002B4397"/>
    <w:rsid w:val="002B4452"/>
    <w:rsid w:val="002B44C6"/>
    <w:rsid w:val="002B4885"/>
    <w:rsid w:val="002B4910"/>
    <w:rsid w:val="002B4BDB"/>
    <w:rsid w:val="002B4D0A"/>
    <w:rsid w:val="002B5708"/>
    <w:rsid w:val="002B59E7"/>
    <w:rsid w:val="002B5C46"/>
    <w:rsid w:val="002B621C"/>
    <w:rsid w:val="002B635B"/>
    <w:rsid w:val="002B664E"/>
    <w:rsid w:val="002B68A1"/>
    <w:rsid w:val="002B6FB5"/>
    <w:rsid w:val="002B70BA"/>
    <w:rsid w:val="002B738E"/>
    <w:rsid w:val="002B73EE"/>
    <w:rsid w:val="002B7683"/>
    <w:rsid w:val="002C032C"/>
    <w:rsid w:val="002C0631"/>
    <w:rsid w:val="002C0CFD"/>
    <w:rsid w:val="002C0E8D"/>
    <w:rsid w:val="002C1623"/>
    <w:rsid w:val="002C1D3D"/>
    <w:rsid w:val="002C1D5E"/>
    <w:rsid w:val="002C1E33"/>
    <w:rsid w:val="002C25BE"/>
    <w:rsid w:val="002C27F4"/>
    <w:rsid w:val="002C2A60"/>
    <w:rsid w:val="002C2ACA"/>
    <w:rsid w:val="002C2BCB"/>
    <w:rsid w:val="002C2D56"/>
    <w:rsid w:val="002C2ED2"/>
    <w:rsid w:val="002C398B"/>
    <w:rsid w:val="002C3F27"/>
    <w:rsid w:val="002C41FD"/>
    <w:rsid w:val="002C4366"/>
    <w:rsid w:val="002C44B5"/>
    <w:rsid w:val="002C4955"/>
    <w:rsid w:val="002C4CC5"/>
    <w:rsid w:val="002C4EB9"/>
    <w:rsid w:val="002C53F2"/>
    <w:rsid w:val="002C578D"/>
    <w:rsid w:val="002C5BCA"/>
    <w:rsid w:val="002C5DF5"/>
    <w:rsid w:val="002C5E69"/>
    <w:rsid w:val="002C6B6F"/>
    <w:rsid w:val="002C6C1B"/>
    <w:rsid w:val="002C74EC"/>
    <w:rsid w:val="002C75A1"/>
    <w:rsid w:val="002C79CB"/>
    <w:rsid w:val="002C7AE1"/>
    <w:rsid w:val="002C7C0F"/>
    <w:rsid w:val="002D029C"/>
    <w:rsid w:val="002D045C"/>
    <w:rsid w:val="002D0A73"/>
    <w:rsid w:val="002D0BBE"/>
    <w:rsid w:val="002D1F0F"/>
    <w:rsid w:val="002D27F4"/>
    <w:rsid w:val="002D28B2"/>
    <w:rsid w:val="002D2A19"/>
    <w:rsid w:val="002D2C35"/>
    <w:rsid w:val="002D3019"/>
    <w:rsid w:val="002D3054"/>
    <w:rsid w:val="002D30F5"/>
    <w:rsid w:val="002D3190"/>
    <w:rsid w:val="002D3705"/>
    <w:rsid w:val="002D3F51"/>
    <w:rsid w:val="002D40BB"/>
    <w:rsid w:val="002D4278"/>
    <w:rsid w:val="002D4807"/>
    <w:rsid w:val="002D4DF9"/>
    <w:rsid w:val="002D50CE"/>
    <w:rsid w:val="002D5277"/>
    <w:rsid w:val="002D59F1"/>
    <w:rsid w:val="002D5FE7"/>
    <w:rsid w:val="002D6257"/>
    <w:rsid w:val="002D67FD"/>
    <w:rsid w:val="002D6904"/>
    <w:rsid w:val="002D7BC7"/>
    <w:rsid w:val="002D7C90"/>
    <w:rsid w:val="002D7CE2"/>
    <w:rsid w:val="002D7E8B"/>
    <w:rsid w:val="002E02E9"/>
    <w:rsid w:val="002E0EB8"/>
    <w:rsid w:val="002E0F0C"/>
    <w:rsid w:val="002E102C"/>
    <w:rsid w:val="002E13A5"/>
    <w:rsid w:val="002E13C7"/>
    <w:rsid w:val="002E1889"/>
    <w:rsid w:val="002E201D"/>
    <w:rsid w:val="002E25DE"/>
    <w:rsid w:val="002E29AD"/>
    <w:rsid w:val="002E2FD8"/>
    <w:rsid w:val="002E30BB"/>
    <w:rsid w:val="002E3FDB"/>
    <w:rsid w:val="002E4233"/>
    <w:rsid w:val="002E4582"/>
    <w:rsid w:val="002E45BE"/>
    <w:rsid w:val="002E492C"/>
    <w:rsid w:val="002E5213"/>
    <w:rsid w:val="002E52B8"/>
    <w:rsid w:val="002E554C"/>
    <w:rsid w:val="002E55EF"/>
    <w:rsid w:val="002E57A0"/>
    <w:rsid w:val="002E5B63"/>
    <w:rsid w:val="002E5BC2"/>
    <w:rsid w:val="002E5DA1"/>
    <w:rsid w:val="002E5F3C"/>
    <w:rsid w:val="002E5F5E"/>
    <w:rsid w:val="002E63FF"/>
    <w:rsid w:val="002E6742"/>
    <w:rsid w:val="002E771D"/>
    <w:rsid w:val="002E7745"/>
    <w:rsid w:val="002E7768"/>
    <w:rsid w:val="002E7865"/>
    <w:rsid w:val="002E78FB"/>
    <w:rsid w:val="002E795E"/>
    <w:rsid w:val="002E7CB9"/>
    <w:rsid w:val="002F0303"/>
    <w:rsid w:val="002F05DB"/>
    <w:rsid w:val="002F06BB"/>
    <w:rsid w:val="002F0C05"/>
    <w:rsid w:val="002F19C1"/>
    <w:rsid w:val="002F1CCD"/>
    <w:rsid w:val="002F1D7F"/>
    <w:rsid w:val="002F2E3B"/>
    <w:rsid w:val="002F3078"/>
    <w:rsid w:val="002F400D"/>
    <w:rsid w:val="002F4017"/>
    <w:rsid w:val="002F4945"/>
    <w:rsid w:val="002F49A6"/>
    <w:rsid w:val="002F500F"/>
    <w:rsid w:val="002F6267"/>
    <w:rsid w:val="002F6C44"/>
    <w:rsid w:val="002F6D09"/>
    <w:rsid w:val="002F7003"/>
    <w:rsid w:val="002F740D"/>
    <w:rsid w:val="00300E05"/>
    <w:rsid w:val="00300F26"/>
    <w:rsid w:val="003015EE"/>
    <w:rsid w:val="003017F1"/>
    <w:rsid w:val="00301B9A"/>
    <w:rsid w:val="00301CAC"/>
    <w:rsid w:val="003022FC"/>
    <w:rsid w:val="00302D2D"/>
    <w:rsid w:val="003039EE"/>
    <w:rsid w:val="00304176"/>
    <w:rsid w:val="00304442"/>
    <w:rsid w:val="003046B3"/>
    <w:rsid w:val="00304A2A"/>
    <w:rsid w:val="00304C62"/>
    <w:rsid w:val="0030526D"/>
    <w:rsid w:val="00306163"/>
    <w:rsid w:val="00306B67"/>
    <w:rsid w:val="00306BDE"/>
    <w:rsid w:val="00306BE9"/>
    <w:rsid w:val="00307839"/>
    <w:rsid w:val="003079A5"/>
    <w:rsid w:val="00307D2D"/>
    <w:rsid w:val="003100E6"/>
    <w:rsid w:val="003105A7"/>
    <w:rsid w:val="00310607"/>
    <w:rsid w:val="00310871"/>
    <w:rsid w:val="00311422"/>
    <w:rsid w:val="003117FB"/>
    <w:rsid w:val="00311FC7"/>
    <w:rsid w:val="003141AF"/>
    <w:rsid w:val="00314356"/>
    <w:rsid w:val="00315369"/>
    <w:rsid w:val="00315D18"/>
    <w:rsid w:val="00315E26"/>
    <w:rsid w:val="00316073"/>
    <w:rsid w:val="003161E8"/>
    <w:rsid w:val="0031646F"/>
    <w:rsid w:val="00317135"/>
    <w:rsid w:val="00317213"/>
    <w:rsid w:val="00317846"/>
    <w:rsid w:val="00317DE5"/>
    <w:rsid w:val="00317EA4"/>
    <w:rsid w:val="003200EB"/>
    <w:rsid w:val="003210EA"/>
    <w:rsid w:val="00321112"/>
    <w:rsid w:val="00321162"/>
    <w:rsid w:val="003219BF"/>
    <w:rsid w:val="0032282C"/>
    <w:rsid w:val="0032284A"/>
    <w:rsid w:val="003231CC"/>
    <w:rsid w:val="003232AE"/>
    <w:rsid w:val="0032332F"/>
    <w:rsid w:val="00323357"/>
    <w:rsid w:val="00324055"/>
    <w:rsid w:val="003242BA"/>
    <w:rsid w:val="003242E0"/>
    <w:rsid w:val="003243CD"/>
    <w:rsid w:val="00324536"/>
    <w:rsid w:val="003246FF"/>
    <w:rsid w:val="0032474E"/>
    <w:rsid w:val="00324C8A"/>
    <w:rsid w:val="00325738"/>
    <w:rsid w:val="00325D75"/>
    <w:rsid w:val="00325FCF"/>
    <w:rsid w:val="003265D0"/>
    <w:rsid w:val="003268EE"/>
    <w:rsid w:val="00326ECD"/>
    <w:rsid w:val="00327D57"/>
    <w:rsid w:val="00330053"/>
    <w:rsid w:val="003301CD"/>
    <w:rsid w:val="003311FA"/>
    <w:rsid w:val="00331471"/>
    <w:rsid w:val="0033196D"/>
    <w:rsid w:val="00331A4A"/>
    <w:rsid w:val="00332D37"/>
    <w:rsid w:val="00333043"/>
    <w:rsid w:val="00333234"/>
    <w:rsid w:val="00333E04"/>
    <w:rsid w:val="00334076"/>
    <w:rsid w:val="003345FC"/>
    <w:rsid w:val="0033461F"/>
    <w:rsid w:val="003349BB"/>
    <w:rsid w:val="00334A2E"/>
    <w:rsid w:val="003356D9"/>
    <w:rsid w:val="00335E2F"/>
    <w:rsid w:val="00335EEC"/>
    <w:rsid w:val="00336093"/>
    <w:rsid w:val="00336598"/>
    <w:rsid w:val="0033680A"/>
    <w:rsid w:val="00336898"/>
    <w:rsid w:val="00336910"/>
    <w:rsid w:val="00336971"/>
    <w:rsid w:val="00336B0E"/>
    <w:rsid w:val="00336F7D"/>
    <w:rsid w:val="00337309"/>
    <w:rsid w:val="00337F6D"/>
    <w:rsid w:val="00340370"/>
    <w:rsid w:val="003406A6"/>
    <w:rsid w:val="0034089D"/>
    <w:rsid w:val="00340B01"/>
    <w:rsid w:val="00340B59"/>
    <w:rsid w:val="00340C72"/>
    <w:rsid w:val="0034158E"/>
    <w:rsid w:val="00341850"/>
    <w:rsid w:val="00341FE7"/>
    <w:rsid w:val="003420F0"/>
    <w:rsid w:val="003424AF"/>
    <w:rsid w:val="0034284B"/>
    <w:rsid w:val="003434AE"/>
    <w:rsid w:val="00343BBB"/>
    <w:rsid w:val="00343D43"/>
    <w:rsid w:val="0034410B"/>
    <w:rsid w:val="003444E7"/>
    <w:rsid w:val="00344830"/>
    <w:rsid w:val="00344889"/>
    <w:rsid w:val="00344F9D"/>
    <w:rsid w:val="0034591E"/>
    <w:rsid w:val="0034594A"/>
    <w:rsid w:val="003459C4"/>
    <w:rsid w:val="00345BA1"/>
    <w:rsid w:val="00345EDD"/>
    <w:rsid w:val="00346140"/>
    <w:rsid w:val="0034655A"/>
    <w:rsid w:val="003468BB"/>
    <w:rsid w:val="00347C59"/>
    <w:rsid w:val="003508AE"/>
    <w:rsid w:val="00350911"/>
    <w:rsid w:val="00350B8C"/>
    <w:rsid w:val="003512E3"/>
    <w:rsid w:val="003513CC"/>
    <w:rsid w:val="00351C4C"/>
    <w:rsid w:val="00352239"/>
    <w:rsid w:val="00352968"/>
    <w:rsid w:val="00352ABC"/>
    <w:rsid w:val="00352D60"/>
    <w:rsid w:val="0035326B"/>
    <w:rsid w:val="00353763"/>
    <w:rsid w:val="00353BF6"/>
    <w:rsid w:val="00353EB5"/>
    <w:rsid w:val="003540EF"/>
    <w:rsid w:val="00354496"/>
    <w:rsid w:val="00354646"/>
    <w:rsid w:val="00354C1B"/>
    <w:rsid w:val="00354CBD"/>
    <w:rsid w:val="00354E31"/>
    <w:rsid w:val="003550E7"/>
    <w:rsid w:val="00356412"/>
    <w:rsid w:val="00356863"/>
    <w:rsid w:val="00356B74"/>
    <w:rsid w:val="003571F3"/>
    <w:rsid w:val="00357332"/>
    <w:rsid w:val="00357498"/>
    <w:rsid w:val="0035760C"/>
    <w:rsid w:val="00357AF2"/>
    <w:rsid w:val="0036064C"/>
    <w:rsid w:val="003606B6"/>
    <w:rsid w:val="00360B72"/>
    <w:rsid w:val="00360F3A"/>
    <w:rsid w:val="003614D4"/>
    <w:rsid w:val="00361A8D"/>
    <w:rsid w:val="00361B3B"/>
    <w:rsid w:val="00361E10"/>
    <w:rsid w:val="00361EB1"/>
    <w:rsid w:val="00361EC1"/>
    <w:rsid w:val="00362211"/>
    <w:rsid w:val="00362F18"/>
    <w:rsid w:val="00362F82"/>
    <w:rsid w:val="00362F8D"/>
    <w:rsid w:val="003638AC"/>
    <w:rsid w:val="00363D82"/>
    <w:rsid w:val="003640F7"/>
    <w:rsid w:val="003646F1"/>
    <w:rsid w:val="0036479D"/>
    <w:rsid w:val="0036527C"/>
    <w:rsid w:val="0036557A"/>
    <w:rsid w:val="00366901"/>
    <w:rsid w:val="003670C9"/>
    <w:rsid w:val="003677E4"/>
    <w:rsid w:val="00370291"/>
    <w:rsid w:val="0037036B"/>
    <w:rsid w:val="003705BF"/>
    <w:rsid w:val="003710DA"/>
    <w:rsid w:val="0037128A"/>
    <w:rsid w:val="003724CF"/>
    <w:rsid w:val="003729BA"/>
    <w:rsid w:val="00372EE5"/>
    <w:rsid w:val="00373027"/>
    <w:rsid w:val="003733F8"/>
    <w:rsid w:val="00374AAD"/>
    <w:rsid w:val="00374B23"/>
    <w:rsid w:val="00375A5A"/>
    <w:rsid w:val="00375D2E"/>
    <w:rsid w:val="00375F2E"/>
    <w:rsid w:val="00377BA2"/>
    <w:rsid w:val="00377C39"/>
    <w:rsid w:val="0038014C"/>
    <w:rsid w:val="003801FF"/>
    <w:rsid w:val="00380500"/>
    <w:rsid w:val="0038054D"/>
    <w:rsid w:val="0038059C"/>
    <w:rsid w:val="00380D5B"/>
    <w:rsid w:val="003811E3"/>
    <w:rsid w:val="00381294"/>
    <w:rsid w:val="00381A7E"/>
    <w:rsid w:val="00381C3E"/>
    <w:rsid w:val="00381CB7"/>
    <w:rsid w:val="00382169"/>
    <w:rsid w:val="0038284B"/>
    <w:rsid w:val="00382CAC"/>
    <w:rsid w:val="0038314F"/>
    <w:rsid w:val="00383430"/>
    <w:rsid w:val="00383DCD"/>
    <w:rsid w:val="0038419D"/>
    <w:rsid w:val="00385338"/>
    <w:rsid w:val="0038556C"/>
    <w:rsid w:val="00385AE2"/>
    <w:rsid w:val="003866AF"/>
    <w:rsid w:val="00386978"/>
    <w:rsid w:val="003869D5"/>
    <w:rsid w:val="003870D7"/>
    <w:rsid w:val="003872C9"/>
    <w:rsid w:val="0038755C"/>
    <w:rsid w:val="003878C3"/>
    <w:rsid w:val="003878C5"/>
    <w:rsid w:val="00387D0B"/>
    <w:rsid w:val="00387F13"/>
    <w:rsid w:val="00390401"/>
    <w:rsid w:val="0039090A"/>
    <w:rsid w:val="00390A3D"/>
    <w:rsid w:val="0039166D"/>
    <w:rsid w:val="00391738"/>
    <w:rsid w:val="00392468"/>
    <w:rsid w:val="00392586"/>
    <w:rsid w:val="00392AA7"/>
    <w:rsid w:val="00392DFB"/>
    <w:rsid w:val="0039368A"/>
    <w:rsid w:val="00393754"/>
    <w:rsid w:val="00393E98"/>
    <w:rsid w:val="0039497F"/>
    <w:rsid w:val="00394F64"/>
    <w:rsid w:val="0039505E"/>
    <w:rsid w:val="00395215"/>
    <w:rsid w:val="0039555F"/>
    <w:rsid w:val="00395841"/>
    <w:rsid w:val="00395859"/>
    <w:rsid w:val="00396173"/>
    <w:rsid w:val="00396340"/>
    <w:rsid w:val="00396597"/>
    <w:rsid w:val="0039669F"/>
    <w:rsid w:val="00396B33"/>
    <w:rsid w:val="0039736E"/>
    <w:rsid w:val="003973B0"/>
    <w:rsid w:val="00397763"/>
    <w:rsid w:val="00397799"/>
    <w:rsid w:val="00397867"/>
    <w:rsid w:val="00397E1E"/>
    <w:rsid w:val="003A0236"/>
    <w:rsid w:val="003A0465"/>
    <w:rsid w:val="003A0C7B"/>
    <w:rsid w:val="003A1277"/>
    <w:rsid w:val="003A1754"/>
    <w:rsid w:val="003A17D6"/>
    <w:rsid w:val="003A20A4"/>
    <w:rsid w:val="003A27BC"/>
    <w:rsid w:val="003A2B95"/>
    <w:rsid w:val="003A2C64"/>
    <w:rsid w:val="003A3254"/>
    <w:rsid w:val="003A33D1"/>
    <w:rsid w:val="003A372D"/>
    <w:rsid w:val="003A37BD"/>
    <w:rsid w:val="003A38CB"/>
    <w:rsid w:val="003A3905"/>
    <w:rsid w:val="003A3CDD"/>
    <w:rsid w:val="003A41C4"/>
    <w:rsid w:val="003A4339"/>
    <w:rsid w:val="003A481A"/>
    <w:rsid w:val="003A4A3B"/>
    <w:rsid w:val="003A57BE"/>
    <w:rsid w:val="003A57C1"/>
    <w:rsid w:val="003A5AE5"/>
    <w:rsid w:val="003A5D8B"/>
    <w:rsid w:val="003A5DBA"/>
    <w:rsid w:val="003A6A99"/>
    <w:rsid w:val="003A6CA6"/>
    <w:rsid w:val="003A6CB8"/>
    <w:rsid w:val="003A71D7"/>
    <w:rsid w:val="003B03AB"/>
    <w:rsid w:val="003B07D9"/>
    <w:rsid w:val="003B09C5"/>
    <w:rsid w:val="003B0D5B"/>
    <w:rsid w:val="003B103A"/>
    <w:rsid w:val="003B11ED"/>
    <w:rsid w:val="003B14C7"/>
    <w:rsid w:val="003B15BB"/>
    <w:rsid w:val="003B1879"/>
    <w:rsid w:val="003B18EF"/>
    <w:rsid w:val="003B1DDC"/>
    <w:rsid w:val="003B2032"/>
    <w:rsid w:val="003B2050"/>
    <w:rsid w:val="003B2AB2"/>
    <w:rsid w:val="003B33A4"/>
    <w:rsid w:val="003B4095"/>
    <w:rsid w:val="003B4424"/>
    <w:rsid w:val="003B4578"/>
    <w:rsid w:val="003B47D2"/>
    <w:rsid w:val="003B51C4"/>
    <w:rsid w:val="003B5D3D"/>
    <w:rsid w:val="003B5F06"/>
    <w:rsid w:val="003B5FF0"/>
    <w:rsid w:val="003B653B"/>
    <w:rsid w:val="003B66AE"/>
    <w:rsid w:val="003B6FB3"/>
    <w:rsid w:val="003B7189"/>
    <w:rsid w:val="003B72F3"/>
    <w:rsid w:val="003B734F"/>
    <w:rsid w:val="003B7578"/>
    <w:rsid w:val="003B75B4"/>
    <w:rsid w:val="003B76E6"/>
    <w:rsid w:val="003B7D16"/>
    <w:rsid w:val="003B7D6C"/>
    <w:rsid w:val="003C0169"/>
    <w:rsid w:val="003C02AF"/>
    <w:rsid w:val="003C0608"/>
    <w:rsid w:val="003C0EA1"/>
    <w:rsid w:val="003C0F3E"/>
    <w:rsid w:val="003C1318"/>
    <w:rsid w:val="003C17AE"/>
    <w:rsid w:val="003C1B61"/>
    <w:rsid w:val="003C1B9E"/>
    <w:rsid w:val="003C2376"/>
    <w:rsid w:val="003C2EEC"/>
    <w:rsid w:val="003C32D5"/>
    <w:rsid w:val="003C35EC"/>
    <w:rsid w:val="003C4567"/>
    <w:rsid w:val="003C479B"/>
    <w:rsid w:val="003C490D"/>
    <w:rsid w:val="003C4D18"/>
    <w:rsid w:val="003C57D0"/>
    <w:rsid w:val="003C5B25"/>
    <w:rsid w:val="003C5F8F"/>
    <w:rsid w:val="003C60DE"/>
    <w:rsid w:val="003C6E57"/>
    <w:rsid w:val="003C7199"/>
    <w:rsid w:val="003C72D1"/>
    <w:rsid w:val="003C7878"/>
    <w:rsid w:val="003C78C3"/>
    <w:rsid w:val="003C7963"/>
    <w:rsid w:val="003C7BEF"/>
    <w:rsid w:val="003C7C53"/>
    <w:rsid w:val="003C7E5D"/>
    <w:rsid w:val="003D00FD"/>
    <w:rsid w:val="003D01C6"/>
    <w:rsid w:val="003D0AAF"/>
    <w:rsid w:val="003D0EB2"/>
    <w:rsid w:val="003D1118"/>
    <w:rsid w:val="003D12B6"/>
    <w:rsid w:val="003D186E"/>
    <w:rsid w:val="003D1D00"/>
    <w:rsid w:val="003D1E1B"/>
    <w:rsid w:val="003D2375"/>
    <w:rsid w:val="003D2490"/>
    <w:rsid w:val="003D254B"/>
    <w:rsid w:val="003D2B3E"/>
    <w:rsid w:val="003D31B6"/>
    <w:rsid w:val="003D373F"/>
    <w:rsid w:val="003D3929"/>
    <w:rsid w:val="003D3CC6"/>
    <w:rsid w:val="003D3D01"/>
    <w:rsid w:val="003D4031"/>
    <w:rsid w:val="003D4404"/>
    <w:rsid w:val="003D4EDA"/>
    <w:rsid w:val="003D5089"/>
    <w:rsid w:val="003D55F0"/>
    <w:rsid w:val="003D579C"/>
    <w:rsid w:val="003D5B32"/>
    <w:rsid w:val="003D5E66"/>
    <w:rsid w:val="003D5F99"/>
    <w:rsid w:val="003D6240"/>
    <w:rsid w:val="003D6247"/>
    <w:rsid w:val="003D64CF"/>
    <w:rsid w:val="003D652C"/>
    <w:rsid w:val="003D6EE8"/>
    <w:rsid w:val="003D742E"/>
    <w:rsid w:val="003D7B47"/>
    <w:rsid w:val="003E01BB"/>
    <w:rsid w:val="003E024F"/>
    <w:rsid w:val="003E08CD"/>
    <w:rsid w:val="003E0B6C"/>
    <w:rsid w:val="003E0C74"/>
    <w:rsid w:val="003E0C9E"/>
    <w:rsid w:val="003E0D6D"/>
    <w:rsid w:val="003E1294"/>
    <w:rsid w:val="003E1728"/>
    <w:rsid w:val="003E1779"/>
    <w:rsid w:val="003E1B95"/>
    <w:rsid w:val="003E3230"/>
    <w:rsid w:val="003E37E3"/>
    <w:rsid w:val="003E3F6E"/>
    <w:rsid w:val="003E41C4"/>
    <w:rsid w:val="003E42D6"/>
    <w:rsid w:val="003E4636"/>
    <w:rsid w:val="003E4B81"/>
    <w:rsid w:val="003E4C48"/>
    <w:rsid w:val="003E4D52"/>
    <w:rsid w:val="003E4E9C"/>
    <w:rsid w:val="003E50C4"/>
    <w:rsid w:val="003E5208"/>
    <w:rsid w:val="003E5C2E"/>
    <w:rsid w:val="003E5F3E"/>
    <w:rsid w:val="003E62C3"/>
    <w:rsid w:val="003E7F75"/>
    <w:rsid w:val="003E7FAB"/>
    <w:rsid w:val="003F00C3"/>
    <w:rsid w:val="003F02F1"/>
    <w:rsid w:val="003F0DD7"/>
    <w:rsid w:val="003F1326"/>
    <w:rsid w:val="003F13A9"/>
    <w:rsid w:val="003F1DBF"/>
    <w:rsid w:val="003F1EB2"/>
    <w:rsid w:val="003F1F9F"/>
    <w:rsid w:val="003F2E2C"/>
    <w:rsid w:val="003F2EDD"/>
    <w:rsid w:val="003F2EF1"/>
    <w:rsid w:val="003F2F0D"/>
    <w:rsid w:val="003F3459"/>
    <w:rsid w:val="003F398F"/>
    <w:rsid w:val="003F3E3D"/>
    <w:rsid w:val="003F43FA"/>
    <w:rsid w:val="003F4411"/>
    <w:rsid w:val="003F4957"/>
    <w:rsid w:val="003F4B23"/>
    <w:rsid w:val="003F5780"/>
    <w:rsid w:val="003F5832"/>
    <w:rsid w:val="003F5875"/>
    <w:rsid w:val="003F5A63"/>
    <w:rsid w:val="003F5E79"/>
    <w:rsid w:val="003F612F"/>
    <w:rsid w:val="003F648C"/>
    <w:rsid w:val="003F6A5E"/>
    <w:rsid w:val="003F6DD2"/>
    <w:rsid w:val="003F6DF4"/>
    <w:rsid w:val="003F7388"/>
    <w:rsid w:val="003F77FB"/>
    <w:rsid w:val="003F7B38"/>
    <w:rsid w:val="003F7BDE"/>
    <w:rsid w:val="003F7C11"/>
    <w:rsid w:val="003F7C1B"/>
    <w:rsid w:val="003F7F53"/>
    <w:rsid w:val="003F7F7F"/>
    <w:rsid w:val="0040038E"/>
    <w:rsid w:val="00400597"/>
    <w:rsid w:val="00400AFB"/>
    <w:rsid w:val="00400FEA"/>
    <w:rsid w:val="0040142F"/>
    <w:rsid w:val="0040182E"/>
    <w:rsid w:val="00402726"/>
    <w:rsid w:val="00402E29"/>
    <w:rsid w:val="0040301D"/>
    <w:rsid w:val="004031E1"/>
    <w:rsid w:val="004046B2"/>
    <w:rsid w:val="00404A29"/>
    <w:rsid w:val="004057FF"/>
    <w:rsid w:val="00405931"/>
    <w:rsid w:val="004059A5"/>
    <w:rsid w:val="00405A09"/>
    <w:rsid w:val="00405C76"/>
    <w:rsid w:val="004066B3"/>
    <w:rsid w:val="0040690A"/>
    <w:rsid w:val="00406A5F"/>
    <w:rsid w:val="00407685"/>
    <w:rsid w:val="00407C60"/>
    <w:rsid w:val="0041098C"/>
    <w:rsid w:val="00411906"/>
    <w:rsid w:val="0041255C"/>
    <w:rsid w:val="0041327A"/>
    <w:rsid w:val="004133E4"/>
    <w:rsid w:val="00413BE4"/>
    <w:rsid w:val="00414427"/>
    <w:rsid w:val="004144CD"/>
    <w:rsid w:val="00414E48"/>
    <w:rsid w:val="0041596C"/>
    <w:rsid w:val="00415C0F"/>
    <w:rsid w:val="00415C44"/>
    <w:rsid w:val="00415CB4"/>
    <w:rsid w:val="00415EE3"/>
    <w:rsid w:val="00416179"/>
    <w:rsid w:val="00416910"/>
    <w:rsid w:val="00416BFF"/>
    <w:rsid w:val="00416DC6"/>
    <w:rsid w:val="00417443"/>
    <w:rsid w:val="00417EF0"/>
    <w:rsid w:val="00417FFA"/>
    <w:rsid w:val="00420583"/>
    <w:rsid w:val="00420A15"/>
    <w:rsid w:val="00421794"/>
    <w:rsid w:val="00421F3C"/>
    <w:rsid w:val="00422473"/>
    <w:rsid w:val="00422830"/>
    <w:rsid w:val="00422888"/>
    <w:rsid w:val="004239FC"/>
    <w:rsid w:val="004249C2"/>
    <w:rsid w:val="00424A29"/>
    <w:rsid w:val="0042564B"/>
    <w:rsid w:val="00425CBA"/>
    <w:rsid w:val="00426918"/>
    <w:rsid w:val="00427124"/>
    <w:rsid w:val="00427C39"/>
    <w:rsid w:val="00427C42"/>
    <w:rsid w:val="00427D3D"/>
    <w:rsid w:val="00427FD9"/>
    <w:rsid w:val="00430700"/>
    <w:rsid w:val="0043107E"/>
    <w:rsid w:val="00431B36"/>
    <w:rsid w:val="00431C2F"/>
    <w:rsid w:val="004324F4"/>
    <w:rsid w:val="00432689"/>
    <w:rsid w:val="00433413"/>
    <w:rsid w:val="00433CC6"/>
    <w:rsid w:val="00433F7D"/>
    <w:rsid w:val="004340F8"/>
    <w:rsid w:val="004347A4"/>
    <w:rsid w:val="00434955"/>
    <w:rsid w:val="0043504C"/>
    <w:rsid w:val="004352E8"/>
    <w:rsid w:val="00435585"/>
    <w:rsid w:val="00435B8F"/>
    <w:rsid w:val="0043614D"/>
    <w:rsid w:val="00436773"/>
    <w:rsid w:val="00436789"/>
    <w:rsid w:val="004367BC"/>
    <w:rsid w:val="00436882"/>
    <w:rsid w:val="004369AE"/>
    <w:rsid w:val="00436B31"/>
    <w:rsid w:val="00436FDD"/>
    <w:rsid w:val="0043795A"/>
    <w:rsid w:val="00437FFA"/>
    <w:rsid w:val="00440C4A"/>
    <w:rsid w:val="00441181"/>
    <w:rsid w:val="00441688"/>
    <w:rsid w:val="00441AD1"/>
    <w:rsid w:val="00441CE4"/>
    <w:rsid w:val="00441D93"/>
    <w:rsid w:val="00441F92"/>
    <w:rsid w:val="004421C1"/>
    <w:rsid w:val="0044238D"/>
    <w:rsid w:val="00442EFC"/>
    <w:rsid w:val="004433B4"/>
    <w:rsid w:val="00443A4D"/>
    <w:rsid w:val="00443BD9"/>
    <w:rsid w:val="00443E6D"/>
    <w:rsid w:val="004443C8"/>
    <w:rsid w:val="004459C4"/>
    <w:rsid w:val="00445B60"/>
    <w:rsid w:val="00445C2C"/>
    <w:rsid w:val="004461E7"/>
    <w:rsid w:val="004463AB"/>
    <w:rsid w:val="0044648E"/>
    <w:rsid w:val="0044698B"/>
    <w:rsid w:val="00446A9A"/>
    <w:rsid w:val="00446DEA"/>
    <w:rsid w:val="0044723E"/>
    <w:rsid w:val="004474FC"/>
    <w:rsid w:val="004508C1"/>
    <w:rsid w:val="004514AA"/>
    <w:rsid w:val="004515FF"/>
    <w:rsid w:val="004526AE"/>
    <w:rsid w:val="0045296F"/>
    <w:rsid w:val="0045297C"/>
    <w:rsid w:val="00452BC0"/>
    <w:rsid w:val="00452D5C"/>
    <w:rsid w:val="00452E01"/>
    <w:rsid w:val="004530E1"/>
    <w:rsid w:val="0045383E"/>
    <w:rsid w:val="00453B23"/>
    <w:rsid w:val="00453C39"/>
    <w:rsid w:val="00454105"/>
    <w:rsid w:val="004541A5"/>
    <w:rsid w:val="004548D0"/>
    <w:rsid w:val="00454CA4"/>
    <w:rsid w:val="00454F22"/>
    <w:rsid w:val="0045548D"/>
    <w:rsid w:val="0045557D"/>
    <w:rsid w:val="00455A5C"/>
    <w:rsid w:val="0045683B"/>
    <w:rsid w:val="00457285"/>
    <w:rsid w:val="004573A0"/>
    <w:rsid w:val="004575AB"/>
    <w:rsid w:val="00457810"/>
    <w:rsid w:val="00457C88"/>
    <w:rsid w:val="00460007"/>
    <w:rsid w:val="004605B5"/>
    <w:rsid w:val="00460852"/>
    <w:rsid w:val="00460C68"/>
    <w:rsid w:val="00460DFD"/>
    <w:rsid w:val="0046113E"/>
    <w:rsid w:val="00461494"/>
    <w:rsid w:val="00461B9D"/>
    <w:rsid w:val="00461CCA"/>
    <w:rsid w:val="00461CEF"/>
    <w:rsid w:val="00461F03"/>
    <w:rsid w:val="00461F7B"/>
    <w:rsid w:val="00462111"/>
    <w:rsid w:val="00462771"/>
    <w:rsid w:val="00462CBF"/>
    <w:rsid w:val="00462F2D"/>
    <w:rsid w:val="0046342D"/>
    <w:rsid w:val="0046356D"/>
    <w:rsid w:val="00464124"/>
    <w:rsid w:val="0046481D"/>
    <w:rsid w:val="00465C36"/>
    <w:rsid w:val="00465DC7"/>
    <w:rsid w:val="00465FC9"/>
    <w:rsid w:val="004664A6"/>
    <w:rsid w:val="00466D38"/>
    <w:rsid w:val="00467854"/>
    <w:rsid w:val="00467EC1"/>
    <w:rsid w:val="004701CB"/>
    <w:rsid w:val="0047070A"/>
    <w:rsid w:val="004709EC"/>
    <w:rsid w:val="00471248"/>
    <w:rsid w:val="0047184F"/>
    <w:rsid w:val="0047197F"/>
    <w:rsid w:val="00471AF1"/>
    <w:rsid w:val="00471C0F"/>
    <w:rsid w:val="0047223B"/>
    <w:rsid w:val="00472C32"/>
    <w:rsid w:val="0047318D"/>
    <w:rsid w:val="004732D8"/>
    <w:rsid w:val="00473C88"/>
    <w:rsid w:val="0047409A"/>
    <w:rsid w:val="00474104"/>
    <w:rsid w:val="004743AC"/>
    <w:rsid w:val="00474B5B"/>
    <w:rsid w:val="00474E65"/>
    <w:rsid w:val="00474F53"/>
    <w:rsid w:val="00474F71"/>
    <w:rsid w:val="004767CF"/>
    <w:rsid w:val="00476A6A"/>
    <w:rsid w:val="00476AB5"/>
    <w:rsid w:val="00476C4C"/>
    <w:rsid w:val="00477F30"/>
    <w:rsid w:val="00480019"/>
    <w:rsid w:val="00480190"/>
    <w:rsid w:val="00480EDB"/>
    <w:rsid w:val="0048113A"/>
    <w:rsid w:val="004818A7"/>
    <w:rsid w:val="004818EE"/>
    <w:rsid w:val="00481B1A"/>
    <w:rsid w:val="004820E1"/>
    <w:rsid w:val="00482101"/>
    <w:rsid w:val="004825D2"/>
    <w:rsid w:val="00482BE0"/>
    <w:rsid w:val="00483263"/>
    <w:rsid w:val="00483707"/>
    <w:rsid w:val="00483716"/>
    <w:rsid w:val="00484242"/>
    <w:rsid w:val="00484726"/>
    <w:rsid w:val="00484798"/>
    <w:rsid w:val="00484A7A"/>
    <w:rsid w:val="004851C4"/>
    <w:rsid w:val="004854E4"/>
    <w:rsid w:val="0048568D"/>
    <w:rsid w:val="0048569B"/>
    <w:rsid w:val="00485A3B"/>
    <w:rsid w:val="0048698E"/>
    <w:rsid w:val="00486C1B"/>
    <w:rsid w:val="00487031"/>
    <w:rsid w:val="004871C6"/>
    <w:rsid w:val="004872B9"/>
    <w:rsid w:val="0048748C"/>
    <w:rsid w:val="00487B30"/>
    <w:rsid w:val="0049026F"/>
    <w:rsid w:val="00490E0F"/>
    <w:rsid w:val="004913E4"/>
    <w:rsid w:val="00491B09"/>
    <w:rsid w:val="004922E1"/>
    <w:rsid w:val="004926CB"/>
    <w:rsid w:val="0049273C"/>
    <w:rsid w:val="00492A28"/>
    <w:rsid w:val="00492C65"/>
    <w:rsid w:val="00492D07"/>
    <w:rsid w:val="00493019"/>
    <w:rsid w:val="004932A6"/>
    <w:rsid w:val="00493436"/>
    <w:rsid w:val="00493565"/>
    <w:rsid w:val="0049358E"/>
    <w:rsid w:val="00493D8B"/>
    <w:rsid w:val="00494781"/>
    <w:rsid w:val="004947DA"/>
    <w:rsid w:val="00494A3D"/>
    <w:rsid w:val="00494ACF"/>
    <w:rsid w:val="00494B1F"/>
    <w:rsid w:val="00494F06"/>
    <w:rsid w:val="00494FDA"/>
    <w:rsid w:val="0049532A"/>
    <w:rsid w:val="00495715"/>
    <w:rsid w:val="004957CB"/>
    <w:rsid w:val="00495A2B"/>
    <w:rsid w:val="00495D65"/>
    <w:rsid w:val="0049671D"/>
    <w:rsid w:val="004967B9"/>
    <w:rsid w:val="00497116"/>
    <w:rsid w:val="00497491"/>
    <w:rsid w:val="00497B4C"/>
    <w:rsid w:val="004A0071"/>
    <w:rsid w:val="004A01A2"/>
    <w:rsid w:val="004A0683"/>
    <w:rsid w:val="004A06EA"/>
    <w:rsid w:val="004A08C2"/>
    <w:rsid w:val="004A09EA"/>
    <w:rsid w:val="004A0F9F"/>
    <w:rsid w:val="004A16A7"/>
    <w:rsid w:val="004A1EBE"/>
    <w:rsid w:val="004A260C"/>
    <w:rsid w:val="004A29BE"/>
    <w:rsid w:val="004A2AC8"/>
    <w:rsid w:val="004A2D27"/>
    <w:rsid w:val="004A2ECA"/>
    <w:rsid w:val="004A39FE"/>
    <w:rsid w:val="004A3B5D"/>
    <w:rsid w:val="004A3D34"/>
    <w:rsid w:val="004A3DC0"/>
    <w:rsid w:val="004A3EF3"/>
    <w:rsid w:val="004A405B"/>
    <w:rsid w:val="004A4A22"/>
    <w:rsid w:val="004A4DD6"/>
    <w:rsid w:val="004A51D5"/>
    <w:rsid w:val="004A51E5"/>
    <w:rsid w:val="004A5670"/>
    <w:rsid w:val="004A580E"/>
    <w:rsid w:val="004A5C93"/>
    <w:rsid w:val="004A7869"/>
    <w:rsid w:val="004A7D7E"/>
    <w:rsid w:val="004A7F1E"/>
    <w:rsid w:val="004B0485"/>
    <w:rsid w:val="004B06C5"/>
    <w:rsid w:val="004B0834"/>
    <w:rsid w:val="004B08DA"/>
    <w:rsid w:val="004B0C39"/>
    <w:rsid w:val="004B121E"/>
    <w:rsid w:val="004B1E9D"/>
    <w:rsid w:val="004B2049"/>
    <w:rsid w:val="004B34E3"/>
    <w:rsid w:val="004B37C3"/>
    <w:rsid w:val="004B3B11"/>
    <w:rsid w:val="004B401C"/>
    <w:rsid w:val="004B43AA"/>
    <w:rsid w:val="004B45F7"/>
    <w:rsid w:val="004B4A56"/>
    <w:rsid w:val="004B5C74"/>
    <w:rsid w:val="004B5DEC"/>
    <w:rsid w:val="004B5E61"/>
    <w:rsid w:val="004B61A4"/>
    <w:rsid w:val="004B67E2"/>
    <w:rsid w:val="004B6A9B"/>
    <w:rsid w:val="004B6F7A"/>
    <w:rsid w:val="004B733C"/>
    <w:rsid w:val="004B74FC"/>
    <w:rsid w:val="004B7B76"/>
    <w:rsid w:val="004B7F12"/>
    <w:rsid w:val="004C0177"/>
    <w:rsid w:val="004C02EB"/>
    <w:rsid w:val="004C0C63"/>
    <w:rsid w:val="004C0D96"/>
    <w:rsid w:val="004C0F39"/>
    <w:rsid w:val="004C10E9"/>
    <w:rsid w:val="004C15BB"/>
    <w:rsid w:val="004C18B6"/>
    <w:rsid w:val="004C1EEB"/>
    <w:rsid w:val="004C1F1A"/>
    <w:rsid w:val="004C2199"/>
    <w:rsid w:val="004C34B9"/>
    <w:rsid w:val="004C34DA"/>
    <w:rsid w:val="004C3664"/>
    <w:rsid w:val="004C397E"/>
    <w:rsid w:val="004C3E03"/>
    <w:rsid w:val="004C423B"/>
    <w:rsid w:val="004C48D6"/>
    <w:rsid w:val="004C516F"/>
    <w:rsid w:val="004C51AA"/>
    <w:rsid w:val="004C5706"/>
    <w:rsid w:val="004C58C8"/>
    <w:rsid w:val="004C5BA4"/>
    <w:rsid w:val="004C6D71"/>
    <w:rsid w:val="004C6F2E"/>
    <w:rsid w:val="004C7312"/>
    <w:rsid w:val="004C74C9"/>
    <w:rsid w:val="004C7968"/>
    <w:rsid w:val="004C7DCA"/>
    <w:rsid w:val="004C7DF9"/>
    <w:rsid w:val="004D071F"/>
    <w:rsid w:val="004D117B"/>
    <w:rsid w:val="004D16DD"/>
    <w:rsid w:val="004D19D5"/>
    <w:rsid w:val="004D2BA4"/>
    <w:rsid w:val="004D2EB9"/>
    <w:rsid w:val="004D324B"/>
    <w:rsid w:val="004D385F"/>
    <w:rsid w:val="004D404E"/>
    <w:rsid w:val="004D452E"/>
    <w:rsid w:val="004D52D6"/>
    <w:rsid w:val="004D5470"/>
    <w:rsid w:val="004D54B5"/>
    <w:rsid w:val="004D5681"/>
    <w:rsid w:val="004D67AC"/>
    <w:rsid w:val="004D6C1A"/>
    <w:rsid w:val="004D72EA"/>
    <w:rsid w:val="004D7C4D"/>
    <w:rsid w:val="004D7C6F"/>
    <w:rsid w:val="004E00D6"/>
    <w:rsid w:val="004E0701"/>
    <w:rsid w:val="004E0CD7"/>
    <w:rsid w:val="004E0D80"/>
    <w:rsid w:val="004E1386"/>
    <w:rsid w:val="004E1628"/>
    <w:rsid w:val="004E1743"/>
    <w:rsid w:val="004E1EC4"/>
    <w:rsid w:val="004E21A2"/>
    <w:rsid w:val="004E241F"/>
    <w:rsid w:val="004E290D"/>
    <w:rsid w:val="004E2BFF"/>
    <w:rsid w:val="004E338C"/>
    <w:rsid w:val="004E360E"/>
    <w:rsid w:val="004E3618"/>
    <w:rsid w:val="004E383A"/>
    <w:rsid w:val="004E3B7B"/>
    <w:rsid w:val="004E4089"/>
    <w:rsid w:val="004E40FE"/>
    <w:rsid w:val="004E4312"/>
    <w:rsid w:val="004E4F0F"/>
    <w:rsid w:val="004E50CD"/>
    <w:rsid w:val="004E5167"/>
    <w:rsid w:val="004E5411"/>
    <w:rsid w:val="004E65FC"/>
    <w:rsid w:val="004E6A99"/>
    <w:rsid w:val="004E6E06"/>
    <w:rsid w:val="004E6FC1"/>
    <w:rsid w:val="004E753B"/>
    <w:rsid w:val="004E79BF"/>
    <w:rsid w:val="004E7ABB"/>
    <w:rsid w:val="004E7C37"/>
    <w:rsid w:val="004F016F"/>
    <w:rsid w:val="004F0285"/>
    <w:rsid w:val="004F08B1"/>
    <w:rsid w:val="004F0B26"/>
    <w:rsid w:val="004F0B2E"/>
    <w:rsid w:val="004F10F3"/>
    <w:rsid w:val="004F148D"/>
    <w:rsid w:val="004F2302"/>
    <w:rsid w:val="004F2443"/>
    <w:rsid w:val="004F2504"/>
    <w:rsid w:val="004F2613"/>
    <w:rsid w:val="004F3659"/>
    <w:rsid w:val="004F39AB"/>
    <w:rsid w:val="004F3A1D"/>
    <w:rsid w:val="004F3B54"/>
    <w:rsid w:val="004F3D39"/>
    <w:rsid w:val="004F3FA4"/>
    <w:rsid w:val="004F3FC1"/>
    <w:rsid w:val="004F460D"/>
    <w:rsid w:val="004F5063"/>
    <w:rsid w:val="004F534D"/>
    <w:rsid w:val="004F540E"/>
    <w:rsid w:val="004F59CA"/>
    <w:rsid w:val="004F5C9F"/>
    <w:rsid w:val="004F60C6"/>
    <w:rsid w:val="004F60EC"/>
    <w:rsid w:val="004F672C"/>
    <w:rsid w:val="004F67AD"/>
    <w:rsid w:val="004F6B5A"/>
    <w:rsid w:val="004F721C"/>
    <w:rsid w:val="004F7454"/>
    <w:rsid w:val="004F777B"/>
    <w:rsid w:val="004F7AFB"/>
    <w:rsid w:val="005001FB"/>
    <w:rsid w:val="005007D4"/>
    <w:rsid w:val="00500813"/>
    <w:rsid w:val="00500F04"/>
    <w:rsid w:val="00500FBF"/>
    <w:rsid w:val="00501706"/>
    <w:rsid w:val="00501A0E"/>
    <w:rsid w:val="00501C7A"/>
    <w:rsid w:val="00502001"/>
    <w:rsid w:val="0050230A"/>
    <w:rsid w:val="00502B65"/>
    <w:rsid w:val="00502D2A"/>
    <w:rsid w:val="00503381"/>
    <w:rsid w:val="005034FF"/>
    <w:rsid w:val="0050350A"/>
    <w:rsid w:val="00503984"/>
    <w:rsid w:val="00503DFE"/>
    <w:rsid w:val="00503EA0"/>
    <w:rsid w:val="00503F84"/>
    <w:rsid w:val="00504576"/>
    <w:rsid w:val="005049DE"/>
    <w:rsid w:val="00504DE3"/>
    <w:rsid w:val="00504EE5"/>
    <w:rsid w:val="00505183"/>
    <w:rsid w:val="005056A4"/>
    <w:rsid w:val="005056F0"/>
    <w:rsid w:val="005057FF"/>
    <w:rsid w:val="00506271"/>
    <w:rsid w:val="0050694E"/>
    <w:rsid w:val="005069E1"/>
    <w:rsid w:val="00506D67"/>
    <w:rsid w:val="00506F8E"/>
    <w:rsid w:val="005070ED"/>
    <w:rsid w:val="00507573"/>
    <w:rsid w:val="005075E5"/>
    <w:rsid w:val="005079BB"/>
    <w:rsid w:val="00510012"/>
    <w:rsid w:val="00511B41"/>
    <w:rsid w:val="00511F6A"/>
    <w:rsid w:val="00512259"/>
    <w:rsid w:val="00512B71"/>
    <w:rsid w:val="00512BBF"/>
    <w:rsid w:val="00512D38"/>
    <w:rsid w:val="0051301E"/>
    <w:rsid w:val="00513938"/>
    <w:rsid w:val="005143A4"/>
    <w:rsid w:val="0051479C"/>
    <w:rsid w:val="00514929"/>
    <w:rsid w:val="00514B8A"/>
    <w:rsid w:val="00514C5E"/>
    <w:rsid w:val="00514E72"/>
    <w:rsid w:val="00514F54"/>
    <w:rsid w:val="00515337"/>
    <w:rsid w:val="0051581E"/>
    <w:rsid w:val="00515D94"/>
    <w:rsid w:val="00516012"/>
    <w:rsid w:val="0051603D"/>
    <w:rsid w:val="00517112"/>
    <w:rsid w:val="00517118"/>
    <w:rsid w:val="005171C3"/>
    <w:rsid w:val="005171DA"/>
    <w:rsid w:val="0051749C"/>
    <w:rsid w:val="005175D6"/>
    <w:rsid w:val="0051780B"/>
    <w:rsid w:val="005179C3"/>
    <w:rsid w:val="00517AF7"/>
    <w:rsid w:val="00520C21"/>
    <w:rsid w:val="00520E24"/>
    <w:rsid w:val="00520FFF"/>
    <w:rsid w:val="00521484"/>
    <w:rsid w:val="00521CD2"/>
    <w:rsid w:val="00521E89"/>
    <w:rsid w:val="005226BF"/>
    <w:rsid w:val="00522EE2"/>
    <w:rsid w:val="00523063"/>
    <w:rsid w:val="0052333B"/>
    <w:rsid w:val="00523AD1"/>
    <w:rsid w:val="00523CFF"/>
    <w:rsid w:val="00524223"/>
    <w:rsid w:val="00524627"/>
    <w:rsid w:val="005249BB"/>
    <w:rsid w:val="00524B7A"/>
    <w:rsid w:val="00524BE6"/>
    <w:rsid w:val="00524F5C"/>
    <w:rsid w:val="00525B93"/>
    <w:rsid w:val="005261E4"/>
    <w:rsid w:val="0052665B"/>
    <w:rsid w:val="00526D90"/>
    <w:rsid w:val="00527094"/>
    <w:rsid w:val="00527C86"/>
    <w:rsid w:val="00527E6B"/>
    <w:rsid w:val="0053008A"/>
    <w:rsid w:val="00530444"/>
    <w:rsid w:val="0053082F"/>
    <w:rsid w:val="00530856"/>
    <w:rsid w:val="005308F2"/>
    <w:rsid w:val="005311E2"/>
    <w:rsid w:val="005313BD"/>
    <w:rsid w:val="005317BC"/>
    <w:rsid w:val="00531ABD"/>
    <w:rsid w:val="00532668"/>
    <w:rsid w:val="005329E5"/>
    <w:rsid w:val="0053328C"/>
    <w:rsid w:val="00533315"/>
    <w:rsid w:val="005335B8"/>
    <w:rsid w:val="00533A6C"/>
    <w:rsid w:val="0053414B"/>
    <w:rsid w:val="00534F6C"/>
    <w:rsid w:val="00534FD9"/>
    <w:rsid w:val="00535205"/>
    <w:rsid w:val="0053549C"/>
    <w:rsid w:val="005355C8"/>
    <w:rsid w:val="005358F9"/>
    <w:rsid w:val="005359C2"/>
    <w:rsid w:val="00536153"/>
    <w:rsid w:val="005364F1"/>
    <w:rsid w:val="00536EC3"/>
    <w:rsid w:val="00537B60"/>
    <w:rsid w:val="00537D99"/>
    <w:rsid w:val="00537DC7"/>
    <w:rsid w:val="00540149"/>
    <w:rsid w:val="00540797"/>
    <w:rsid w:val="00540BE7"/>
    <w:rsid w:val="005410B4"/>
    <w:rsid w:val="0054250E"/>
    <w:rsid w:val="00542DF9"/>
    <w:rsid w:val="00542E20"/>
    <w:rsid w:val="00543077"/>
    <w:rsid w:val="005431AA"/>
    <w:rsid w:val="00543AC9"/>
    <w:rsid w:val="00543B3C"/>
    <w:rsid w:val="00543D16"/>
    <w:rsid w:val="00544326"/>
    <w:rsid w:val="005444E4"/>
    <w:rsid w:val="0054453C"/>
    <w:rsid w:val="005445A7"/>
    <w:rsid w:val="0054469B"/>
    <w:rsid w:val="005448D9"/>
    <w:rsid w:val="00544E28"/>
    <w:rsid w:val="00545254"/>
    <w:rsid w:val="00545702"/>
    <w:rsid w:val="0054574E"/>
    <w:rsid w:val="005464D8"/>
    <w:rsid w:val="00546675"/>
    <w:rsid w:val="00546C44"/>
    <w:rsid w:val="00547057"/>
    <w:rsid w:val="0054750C"/>
    <w:rsid w:val="00547ABC"/>
    <w:rsid w:val="00547D6F"/>
    <w:rsid w:val="00550002"/>
    <w:rsid w:val="005505EE"/>
    <w:rsid w:val="005507E2"/>
    <w:rsid w:val="00550E3E"/>
    <w:rsid w:val="005510FE"/>
    <w:rsid w:val="00551321"/>
    <w:rsid w:val="005513A7"/>
    <w:rsid w:val="00551BB6"/>
    <w:rsid w:val="00551C75"/>
    <w:rsid w:val="00552046"/>
    <w:rsid w:val="005522AD"/>
    <w:rsid w:val="005528C6"/>
    <w:rsid w:val="005529EE"/>
    <w:rsid w:val="00552EDD"/>
    <w:rsid w:val="00552F22"/>
    <w:rsid w:val="00553481"/>
    <w:rsid w:val="00553497"/>
    <w:rsid w:val="00553DB5"/>
    <w:rsid w:val="00553E34"/>
    <w:rsid w:val="005544A6"/>
    <w:rsid w:val="00554753"/>
    <w:rsid w:val="005549D5"/>
    <w:rsid w:val="00555011"/>
    <w:rsid w:val="0055528B"/>
    <w:rsid w:val="005554DD"/>
    <w:rsid w:val="00555AE4"/>
    <w:rsid w:val="00555B06"/>
    <w:rsid w:val="005560CB"/>
    <w:rsid w:val="00556657"/>
    <w:rsid w:val="0055678E"/>
    <w:rsid w:val="0055694A"/>
    <w:rsid w:val="00556963"/>
    <w:rsid w:val="00557391"/>
    <w:rsid w:val="005574A2"/>
    <w:rsid w:val="005577E9"/>
    <w:rsid w:val="00557D7C"/>
    <w:rsid w:val="00560108"/>
    <w:rsid w:val="005603E8"/>
    <w:rsid w:val="005609DC"/>
    <w:rsid w:val="00560BBF"/>
    <w:rsid w:val="00560D8A"/>
    <w:rsid w:val="00560F5E"/>
    <w:rsid w:val="005612E5"/>
    <w:rsid w:val="005615F4"/>
    <w:rsid w:val="005617B1"/>
    <w:rsid w:val="00561828"/>
    <w:rsid w:val="00562355"/>
    <w:rsid w:val="00562387"/>
    <w:rsid w:val="00562AB7"/>
    <w:rsid w:val="00562E20"/>
    <w:rsid w:val="005639D4"/>
    <w:rsid w:val="00563B9F"/>
    <w:rsid w:val="00564446"/>
    <w:rsid w:val="00564812"/>
    <w:rsid w:val="00564CBE"/>
    <w:rsid w:val="00565BE1"/>
    <w:rsid w:val="00566109"/>
    <w:rsid w:val="00566E5D"/>
    <w:rsid w:val="0056738A"/>
    <w:rsid w:val="005677C5"/>
    <w:rsid w:val="00567E6D"/>
    <w:rsid w:val="00570615"/>
    <w:rsid w:val="00570CFB"/>
    <w:rsid w:val="00571252"/>
    <w:rsid w:val="005716BD"/>
    <w:rsid w:val="0057210A"/>
    <w:rsid w:val="00572AD2"/>
    <w:rsid w:val="00572CE3"/>
    <w:rsid w:val="00572EAB"/>
    <w:rsid w:val="00573E33"/>
    <w:rsid w:val="00573E65"/>
    <w:rsid w:val="00573EDF"/>
    <w:rsid w:val="00573FCE"/>
    <w:rsid w:val="0057416F"/>
    <w:rsid w:val="0057419A"/>
    <w:rsid w:val="005754A5"/>
    <w:rsid w:val="005754F4"/>
    <w:rsid w:val="005755F2"/>
    <w:rsid w:val="0057560F"/>
    <w:rsid w:val="00575A43"/>
    <w:rsid w:val="00575E56"/>
    <w:rsid w:val="00575F1B"/>
    <w:rsid w:val="00575F43"/>
    <w:rsid w:val="00575F96"/>
    <w:rsid w:val="005763D3"/>
    <w:rsid w:val="005764FB"/>
    <w:rsid w:val="0057673E"/>
    <w:rsid w:val="00576DFA"/>
    <w:rsid w:val="005771E7"/>
    <w:rsid w:val="00577E39"/>
    <w:rsid w:val="00580512"/>
    <w:rsid w:val="005807E4"/>
    <w:rsid w:val="0058101D"/>
    <w:rsid w:val="0058102B"/>
    <w:rsid w:val="00581934"/>
    <w:rsid w:val="0058287A"/>
    <w:rsid w:val="00582B8A"/>
    <w:rsid w:val="00582B9F"/>
    <w:rsid w:val="00582FBE"/>
    <w:rsid w:val="00583239"/>
    <w:rsid w:val="0058345C"/>
    <w:rsid w:val="00583B5A"/>
    <w:rsid w:val="005846E2"/>
    <w:rsid w:val="00584793"/>
    <w:rsid w:val="00584881"/>
    <w:rsid w:val="00584B2B"/>
    <w:rsid w:val="00584E9E"/>
    <w:rsid w:val="005857D7"/>
    <w:rsid w:val="00585975"/>
    <w:rsid w:val="00585C18"/>
    <w:rsid w:val="00585FCF"/>
    <w:rsid w:val="00586406"/>
    <w:rsid w:val="00586879"/>
    <w:rsid w:val="005868E9"/>
    <w:rsid w:val="0058746D"/>
    <w:rsid w:val="00587B6B"/>
    <w:rsid w:val="00587C06"/>
    <w:rsid w:val="00587CBC"/>
    <w:rsid w:val="0059052B"/>
    <w:rsid w:val="00590936"/>
    <w:rsid w:val="00590A60"/>
    <w:rsid w:val="00590E6D"/>
    <w:rsid w:val="005922B9"/>
    <w:rsid w:val="005922D6"/>
    <w:rsid w:val="00592631"/>
    <w:rsid w:val="00593030"/>
    <w:rsid w:val="005931C6"/>
    <w:rsid w:val="005933F4"/>
    <w:rsid w:val="005937AA"/>
    <w:rsid w:val="005938C0"/>
    <w:rsid w:val="00594085"/>
    <w:rsid w:val="005940C8"/>
    <w:rsid w:val="00594100"/>
    <w:rsid w:val="00594B7B"/>
    <w:rsid w:val="00594DB1"/>
    <w:rsid w:val="0059527A"/>
    <w:rsid w:val="0059530D"/>
    <w:rsid w:val="0059550A"/>
    <w:rsid w:val="0059611D"/>
    <w:rsid w:val="0059682A"/>
    <w:rsid w:val="00596CD6"/>
    <w:rsid w:val="00596CF1"/>
    <w:rsid w:val="00596D25"/>
    <w:rsid w:val="00596D33"/>
    <w:rsid w:val="00596F20"/>
    <w:rsid w:val="005A02D3"/>
    <w:rsid w:val="005A05B8"/>
    <w:rsid w:val="005A0826"/>
    <w:rsid w:val="005A0B7B"/>
    <w:rsid w:val="005A1210"/>
    <w:rsid w:val="005A1CB7"/>
    <w:rsid w:val="005A1F6E"/>
    <w:rsid w:val="005A27A9"/>
    <w:rsid w:val="005A284A"/>
    <w:rsid w:val="005A3342"/>
    <w:rsid w:val="005A3985"/>
    <w:rsid w:val="005A3DAE"/>
    <w:rsid w:val="005A42A3"/>
    <w:rsid w:val="005A4599"/>
    <w:rsid w:val="005A48FA"/>
    <w:rsid w:val="005A5282"/>
    <w:rsid w:val="005A5356"/>
    <w:rsid w:val="005A5AB8"/>
    <w:rsid w:val="005A5C24"/>
    <w:rsid w:val="005A5ECF"/>
    <w:rsid w:val="005A5F6A"/>
    <w:rsid w:val="005A6559"/>
    <w:rsid w:val="005A6CB2"/>
    <w:rsid w:val="005A6D24"/>
    <w:rsid w:val="005A6EB6"/>
    <w:rsid w:val="005A79BE"/>
    <w:rsid w:val="005A7C1E"/>
    <w:rsid w:val="005B0B5B"/>
    <w:rsid w:val="005B11C7"/>
    <w:rsid w:val="005B1645"/>
    <w:rsid w:val="005B1D7F"/>
    <w:rsid w:val="005B20EA"/>
    <w:rsid w:val="005B2451"/>
    <w:rsid w:val="005B28A0"/>
    <w:rsid w:val="005B2A55"/>
    <w:rsid w:val="005B2E5F"/>
    <w:rsid w:val="005B2FFB"/>
    <w:rsid w:val="005B38B8"/>
    <w:rsid w:val="005B3A85"/>
    <w:rsid w:val="005B3D8F"/>
    <w:rsid w:val="005B3F4A"/>
    <w:rsid w:val="005B3FA4"/>
    <w:rsid w:val="005B4175"/>
    <w:rsid w:val="005B4301"/>
    <w:rsid w:val="005B454A"/>
    <w:rsid w:val="005B4652"/>
    <w:rsid w:val="005B489B"/>
    <w:rsid w:val="005B490E"/>
    <w:rsid w:val="005B5B72"/>
    <w:rsid w:val="005B6075"/>
    <w:rsid w:val="005B61FE"/>
    <w:rsid w:val="005B624D"/>
    <w:rsid w:val="005B6293"/>
    <w:rsid w:val="005B64EB"/>
    <w:rsid w:val="005B66F7"/>
    <w:rsid w:val="005B7228"/>
    <w:rsid w:val="005B75B8"/>
    <w:rsid w:val="005B77CF"/>
    <w:rsid w:val="005B79FA"/>
    <w:rsid w:val="005B7B48"/>
    <w:rsid w:val="005C08AD"/>
    <w:rsid w:val="005C0A0C"/>
    <w:rsid w:val="005C0F04"/>
    <w:rsid w:val="005C137A"/>
    <w:rsid w:val="005C141F"/>
    <w:rsid w:val="005C1488"/>
    <w:rsid w:val="005C1947"/>
    <w:rsid w:val="005C1FDD"/>
    <w:rsid w:val="005C21FD"/>
    <w:rsid w:val="005C246E"/>
    <w:rsid w:val="005C24C4"/>
    <w:rsid w:val="005C2B14"/>
    <w:rsid w:val="005C2E3B"/>
    <w:rsid w:val="005C2E7C"/>
    <w:rsid w:val="005C33D9"/>
    <w:rsid w:val="005C355B"/>
    <w:rsid w:val="005C3B15"/>
    <w:rsid w:val="005C3ED4"/>
    <w:rsid w:val="005C42F0"/>
    <w:rsid w:val="005C4D13"/>
    <w:rsid w:val="005C5145"/>
    <w:rsid w:val="005C52FC"/>
    <w:rsid w:val="005C590D"/>
    <w:rsid w:val="005C5A07"/>
    <w:rsid w:val="005C5BBD"/>
    <w:rsid w:val="005C5CA3"/>
    <w:rsid w:val="005C5EED"/>
    <w:rsid w:val="005C6C70"/>
    <w:rsid w:val="005C6C7C"/>
    <w:rsid w:val="005C6CB7"/>
    <w:rsid w:val="005C6F65"/>
    <w:rsid w:val="005C725E"/>
    <w:rsid w:val="005C76D9"/>
    <w:rsid w:val="005D080E"/>
    <w:rsid w:val="005D0B43"/>
    <w:rsid w:val="005D0F87"/>
    <w:rsid w:val="005D0FBB"/>
    <w:rsid w:val="005D1141"/>
    <w:rsid w:val="005D1323"/>
    <w:rsid w:val="005D1903"/>
    <w:rsid w:val="005D22AF"/>
    <w:rsid w:val="005D23C5"/>
    <w:rsid w:val="005D264E"/>
    <w:rsid w:val="005D28D9"/>
    <w:rsid w:val="005D2A70"/>
    <w:rsid w:val="005D2C68"/>
    <w:rsid w:val="005D3575"/>
    <w:rsid w:val="005D384D"/>
    <w:rsid w:val="005D3C6D"/>
    <w:rsid w:val="005D41F9"/>
    <w:rsid w:val="005D4931"/>
    <w:rsid w:val="005D4D23"/>
    <w:rsid w:val="005D4F60"/>
    <w:rsid w:val="005D5125"/>
    <w:rsid w:val="005D555C"/>
    <w:rsid w:val="005D5CBA"/>
    <w:rsid w:val="005D5F57"/>
    <w:rsid w:val="005D6149"/>
    <w:rsid w:val="005D671B"/>
    <w:rsid w:val="005D69EE"/>
    <w:rsid w:val="005D79C6"/>
    <w:rsid w:val="005D7C40"/>
    <w:rsid w:val="005D7CF5"/>
    <w:rsid w:val="005D7FC9"/>
    <w:rsid w:val="005E036C"/>
    <w:rsid w:val="005E0599"/>
    <w:rsid w:val="005E0706"/>
    <w:rsid w:val="005E0CF9"/>
    <w:rsid w:val="005E26D2"/>
    <w:rsid w:val="005E2DAF"/>
    <w:rsid w:val="005E2E17"/>
    <w:rsid w:val="005E35E0"/>
    <w:rsid w:val="005E36E5"/>
    <w:rsid w:val="005E36F6"/>
    <w:rsid w:val="005E36FB"/>
    <w:rsid w:val="005E3B8F"/>
    <w:rsid w:val="005E3C9D"/>
    <w:rsid w:val="005E4173"/>
    <w:rsid w:val="005E421F"/>
    <w:rsid w:val="005E4E0B"/>
    <w:rsid w:val="005E5563"/>
    <w:rsid w:val="005E57EE"/>
    <w:rsid w:val="005E5B23"/>
    <w:rsid w:val="005E6731"/>
    <w:rsid w:val="005E67F1"/>
    <w:rsid w:val="005E698F"/>
    <w:rsid w:val="005E6E58"/>
    <w:rsid w:val="005E744E"/>
    <w:rsid w:val="005E74FC"/>
    <w:rsid w:val="005E7BC1"/>
    <w:rsid w:val="005E7D0D"/>
    <w:rsid w:val="005F00DA"/>
    <w:rsid w:val="005F0312"/>
    <w:rsid w:val="005F05D6"/>
    <w:rsid w:val="005F0FFE"/>
    <w:rsid w:val="005F1381"/>
    <w:rsid w:val="005F13E2"/>
    <w:rsid w:val="005F1759"/>
    <w:rsid w:val="005F1907"/>
    <w:rsid w:val="005F1A0A"/>
    <w:rsid w:val="005F22F2"/>
    <w:rsid w:val="005F279F"/>
    <w:rsid w:val="005F32E5"/>
    <w:rsid w:val="005F3483"/>
    <w:rsid w:val="005F3801"/>
    <w:rsid w:val="005F41E2"/>
    <w:rsid w:val="005F4EBF"/>
    <w:rsid w:val="005F4ED3"/>
    <w:rsid w:val="005F55E9"/>
    <w:rsid w:val="005F5763"/>
    <w:rsid w:val="005F5EF3"/>
    <w:rsid w:val="005F5F8E"/>
    <w:rsid w:val="005F645D"/>
    <w:rsid w:val="005F64A8"/>
    <w:rsid w:val="005F6517"/>
    <w:rsid w:val="005F656C"/>
    <w:rsid w:val="005F6720"/>
    <w:rsid w:val="005F6854"/>
    <w:rsid w:val="005F691C"/>
    <w:rsid w:val="005F694E"/>
    <w:rsid w:val="005F6A3A"/>
    <w:rsid w:val="005F6F1E"/>
    <w:rsid w:val="005F755C"/>
    <w:rsid w:val="005F766D"/>
    <w:rsid w:val="005F771E"/>
    <w:rsid w:val="005F7B69"/>
    <w:rsid w:val="005F7C95"/>
    <w:rsid w:val="005F7D21"/>
    <w:rsid w:val="00600559"/>
    <w:rsid w:val="0060093F"/>
    <w:rsid w:val="00600A0F"/>
    <w:rsid w:val="006012F3"/>
    <w:rsid w:val="0060140A"/>
    <w:rsid w:val="00601545"/>
    <w:rsid w:val="006015A4"/>
    <w:rsid w:val="00602118"/>
    <w:rsid w:val="00602394"/>
    <w:rsid w:val="00602AF2"/>
    <w:rsid w:val="00602ECB"/>
    <w:rsid w:val="00603110"/>
    <w:rsid w:val="00603606"/>
    <w:rsid w:val="006038E7"/>
    <w:rsid w:val="0060393B"/>
    <w:rsid w:val="006039B2"/>
    <w:rsid w:val="00603BA5"/>
    <w:rsid w:val="00603C2C"/>
    <w:rsid w:val="006046BF"/>
    <w:rsid w:val="00604D5D"/>
    <w:rsid w:val="00605514"/>
    <w:rsid w:val="006058D1"/>
    <w:rsid w:val="00605B63"/>
    <w:rsid w:val="00605D81"/>
    <w:rsid w:val="00605EBE"/>
    <w:rsid w:val="00606351"/>
    <w:rsid w:val="00606C2E"/>
    <w:rsid w:val="00606F75"/>
    <w:rsid w:val="0060714B"/>
    <w:rsid w:val="00607694"/>
    <w:rsid w:val="00607713"/>
    <w:rsid w:val="00607F2B"/>
    <w:rsid w:val="00610190"/>
    <w:rsid w:val="006103F7"/>
    <w:rsid w:val="006106A2"/>
    <w:rsid w:val="0061084C"/>
    <w:rsid w:val="00611039"/>
    <w:rsid w:val="00611114"/>
    <w:rsid w:val="00611233"/>
    <w:rsid w:val="00611484"/>
    <w:rsid w:val="00611919"/>
    <w:rsid w:val="006126D9"/>
    <w:rsid w:val="006126DD"/>
    <w:rsid w:val="00612896"/>
    <w:rsid w:val="006136B6"/>
    <w:rsid w:val="00613B6D"/>
    <w:rsid w:val="0061418D"/>
    <w:rsid w:val="0061434C"/>
    <w:rsid w:val="0061438C"/>
    <w:rsid w:val="00614616"/>
    <w:rsid w:val="00614968"/>
    <w:rsid w:val="00614D6F"/>
    <w:rsid w:val="00615515"/>
    <w:rsid w:val="00615593"/>
    <w:rsid w:val="006159C6"/>
    <w:rsid w:val="00615B0A"/>
    <w:rsid w:val="00615D58"/>
    <w:rsid w:val="006164B5"/>
    <w:rsid w:val="00616DF6"/>
    <w:rsid w:val="00617179"/>
    <w:rsid w:val="00617403"/>
    <w:rsid w:val="00617F56"/>
    <w:rsid w:val="00620007"/>
    <w:rsid w:val="00620B69"/>
    <w:rsid w:val="00620D0B"/>
    <w:rsid w:val="00621336"/>
    <w:rsid w:val="00621C09"/>
    <w:rsid w:val="00621F2A"/>
    <w:rsid w:val="0062204F"/>
    <w:rsid w:val="00622473"/>
    <w:rsid w:val="00622C5A"/>
    <w:rsid w:val="00623329"/>
    <w:rsid w:val="00623422"/>
    <w:rsid w:val="00623505"/>
    <w:rsid w:val="006237AC"/>
    <w:rsid w:val="00623A62"/>
    <w:rsid w:val="00623F3E"/>
    <w:rsid w:val="0062470F"/>
    <w:rsid w:val="006248CD"/>
    <w:rsid w:val="00624FEC"/>
    <w:rsid w:val="00625594"/>
    <w:rsid w:val="006258F8"/>
    <w:rsid w:val="00625B2E"/>
    <w:rsid w:val="00625C2B"/>
    <w:rsid w:val="00625CE3"/>
    <w:rsid w:val="0062600A"/>
    <w:rsid w:val="00626432"/>
    <w:rsid w:val="006265B3"/>
    <w:rsid w:val="00626681"/>
    <w:rsid w:val="00626982"/>
    <w:rsid w:val="00626B54"/>
    <w:rsid w:val="00627428"/>
    <w:rsid w:val="00627578"/>
    <w:rsid w:val="00627936"/>
    <w:rsid w:val="00627ABB"/>
    <w:rsid w:val="0063005F"/>
    <w:rsid w:val="00630807"/>
    <w:rsid w:val="00630ADA"/>
    <w:rsid w:val="00630BBC"/>
    <w:rsid w:val="0063132D"/>
    <w:rsid w:val="0063166F"/>
    <w:rsid w:val="00631932"/>
    <w:rsid w:val="00631B08"/>
    <w:rsid w:val="00631CAE"/>
    <w:rsid w:val="00631CC9"/>
    <w:rsid w:val="0063244F"/>
    <w:rsid w:val="00632A33"/>
    <w:rsid w:val="00633008"/>
    <w:rsid w:val="006337CE"/>
    <w:rsid w:val="00633CDE"/>
    <w:rsid w:val="00634086"/>
    <w:rsid w:val="00634751"/>
    <w:rsid w:val="0063505D"/>
    <w:rsid w:val="006356E6"/>
    <w:rsid w:val="006358F9"/>
    <w:rsid w:val="00635B61"/>
    <w:rsid w:val="00635D26"/>
    <w:rsid w:val="00635D8F"/>
    <w:rsid w:val="00636713"/>
    <w:rsid w:val="00636DF7"/>
    <w:rsid w:val="00637ED4"/>
    <w:rsid w:val="006408FB"/>
    <w:rsid w:val="00640F2A"/>
    <w:rsid w:val="00641110"/>
    <w:rsid w:val="00641CA7"/>
    <w:rsid w:val="006428D7"/>
    <w:rsid w:val="00642C5F"/>
    <w:rsid w:val="00642E5A"/>
    <w:rsid w:val="00643294"/>
    <w:rsid w:val="0064375C"/>
    <w:rsid w:val="00643A52"/>
    <w:rsid w:val="006446C8"/>
    <w:rsid w:val="00644884"/>
    <w:rsid w:val="00644A47"/>
    <w:rsid w:val="00644C21"/>
    <w:rsid w:val="00645336"/>
    <w:rsid w:val="00645704"/>
    <w:rsid w:val="00645908"/>
    <w:rsid w:val="00645A4A"/>
    <w:rsid w:val="00645C81"/>
    <w:rsid w:val="0064674B"/>
    <w:rsid w:val="00646AF0"/>
    <w:rsid w:val="00646E82"/>
    <w:rsid w:val="006506C5"/>
    <w:rsid w:val="00650710"/>
    <w:rsid w:val="00650A39"/>
    <w:rsid w:val="00650C28"/>
    <w:rsid w:val="00650D6E"/>
    <w:rsid w:val="00651193"/>
    <w:rsid w:val="006511D9"/>
    <w:rsid w:val="00651236"/>
    <w:rsid w:val="00651E4B"/>
    <w:rsid w:val="00652441"/>
    <w:rsid w:val="00652883"/>
    <w:rsid w:val="00652E26"/>
    <w:rsid w:val="00653571"/>
    <w:rsid w:val="00653968"/>
    <w:rsid w:val="00653D06"/>
    <w:rsid w:val="006543B5"/>
    <w:rsid w:val="0065491A"/>
    <w:rsid w:val="00654B8B"/>
    <w:rsid w:val="00654FB0"/>
    <w:rsid w:val="0065546D"/>
    <w:rsid w:val="0065577B"/>
    <w:rsid w:val="00655DDC"/>
    <w:rsid w:val="00655E05"/>
    <w:rsid w:val="00656247"/>
    <w:rsid w:val="006565A8"/>
    <w:rsid w:val="00656750"/>
    <w:rsid w:val="00656887"/>
    <w:rsid w:val="00656B71"/>
    <w:rsid w:val="00656CB3"/>
    <w:rsid w:val="0065715C"/>
    <w:rsid w:val="00657432"/>
    <w:rsid w:val="006579CE"/>
    <w:rsid w:val="00657BF2"/>
    <w:rsid w:val="00660AAF"/>
    <w:rsid w:val="00660BBA"/>
    <w:rsid w:val="006611E9"/>
    <w:rsid w:val="006618DE"/>
    <w:rsid w:val="00661A89"/>
    <w:rsid w:val="00662FD7"/>
    <w:rsid w:val="00663047"/>
    <w:rsid w:val="0066394A"/>
    <w:rsid w:val="00663C59"/>
    <w:rsid w:val="006644DF"/>
    <w:rsid w:val="00664894"/>
    <w:rsid w:val="0066498A"/>
    <w:rsid w:val="00664CE6"/>
    <w:rsid w:val="006657EF"/>
    <w:rsid w:val="00665890"/>
    <w:rsid w:val="00665E9B"/>
    <w:rsid w:val="00665F5F"/>
    <w:rsid w:val="0066696A"/>
    <w:rsid w:val="00666AE8"/>
    <w:rsid w:val="006670DE"/>
    <w:rsid w:val="00667DF4"/>
    <w:rsid w:val="00670C3E"/>
    <w:rsid w:val="00670C55"/>
    <w:rsid w:val="00671041"/>
    <w:rsid w:val="00671B96"/>
    <w:rsid w:val="00671C91"/>
    <w:rsid w:val="00671E82"/>
    <w:rsid w:val="00672185"/>
    <w:rsid w:val="00672189"/>
    <w:rsid w:val="006722E0"/>
    <w:rsid w:val="00672A40"/>
    <w:rsid w:val="00672ADA"/>
    <w:rsid w:val="00673207"/>
    <w:rsid w:val="0067348F"/>
    <w:rsid w:val="00673983"/>
    <w:rsid w:val="00673A0A"/>
    <w:rsid w:val="00673C79"/>
    <w:rsid w:val="00673EE0"/>
    <w:rsid w:val="0067405D"/>
    <w:rsid w:val="00674135"/>
    <w:rsid w:val="00674524"/>
    <w:rsid w:val="00674DFA"/>
    <w:rsid w:val="00674ECA"/>
    <w:rsid w:val="006757B8"/>
    <w:rsid w:val="00675F4B"/>
    <w:rsid w:val="006763AE"/>
    <w:rsid w:val="006767F1"/>
    <w:rsid w:val="00676997"/>
    <w:rsid w:val="00677265"/>
    <w:rsid w:val="00677C06"/>
    <w:rsid w:val="00680999"/>
    <w:rsid w:val="00680BDA"/>
    <w:rsid w:val="00681411"/>
    <w:rsid w:val="006816D3"/>
    <w:rsid w:val="00682511"/>
    <w:rsid w:val="0068268B"/>
    <w:rsid w:val="00682DF3"/>
    <w:rsid w:val="006831B8"/>
    <w:rsid w:val="006839B5"/>
    <w:rsid w:val="006839E1"/>
    <w:rsid w:val="00684AE1"/>
    <w:rsid w:val="00685315"/>
    <w:rsid w:val="0068551E"/>
    <w:rsid w:val="0068564A"/>
    <w:rsid w:val="00685890"/>
    <w:rsid w:val="006871B9"/>
    <w:rsid w:val="00687BA7"/>
    <w:rsid w:val="00687C03"/>
    <w:rsid w:val="0069006B"/>
    <w:rsid w:val="0069025A"/>
    <w:rsid w:val="00690FE0"/>
    <w:rsid w:val="00691767"/>
    <w:rsid w:val="00691BE8"/>
    <w:rsid w:val="00691F4A"/>
    <w:rsid w:val="00692076"/>
    <w:rsid w:val="0069226D"/>
    <w:rsid w:val="00692589"/>
    <w:rsid w:val="0069377E"/>
    <w:rsid w:val="0069407F"/>
    <w:rsid w:val="0069424A"/>
    <w:rsid w:val="00695204"/>
    <w:rsid w:val="00695F30"/>
    <w:rsid w:val="00696113"/>
    <w:rsid w:val="00696152"/>
    <w:rsid w:val="006966A4"/>
    <w:rsid w:val="006967DB"/>
    <w:rsid w:val="006967EC"/>
    <w:rsid w:val="00696836"/>
    <w:rsid w:val="00696861"/>
    <w:rsid w:val="00696C2F"/>
    <w:rsid w:val="00696C3D"/>
    <w:rsid w:val="00697886"/>
    <w:rsid w:val="00697A66"/>
    <w:rsid w:val="00697D22"/>
    <w:rsid w:val="006A12B2"/>
    <w:rsid w:val="006A134D"/>
    <w:rsid w:val="006A15BB"/>
    <w:rsid w:val="006A19D8"/>
    <w:rsid w:val="006A2247"/>
    <w:rsid w:val="006A256B"/>
    <w:rsid w:val="006A2700"/>
    <w:rsid w:val="006A2740"/>
    <w:rsid w:val="006A2D96"/>
    <w:rsid w:val="006A348C"/>
    <w:rsid w:val="006A39A2"/>
    <w:rsid w:val="006A3C1C"/>
    <w:rsid w:val="006A3CCC"/>
    <w:rsid w:val="006A460B"/>
    <w:rsid w:val="006A47AE"/>
    <w:rsid w:val="006A4CF5"/>
    <w:rsid w:val="006A4DCE"/>
    <w:rsid w:val="006A5728"/>
    <w:rsid w:val="006A57B7"/>
    <w:rsid w:val="006A58F5"/>
    <w:rsid w:val="006A6563"/>
    <w:rsid w:val="006A6834"/>
    <w:rsid w:val="006A684B"/>
    <w:rsid w:val="006A6C64"/>
    <w:rsid w:val="006A7095"/>
    <w:rsid w:val="006A7AB1"/>
    <w:rsid w:val="006A7CEB"/>
    <w:rsid w:val="006B1CBB"/>
    <w:rsid w:val="006B1D97"/>
    <w:rsid w:val="006B2E08"/>
    <w:rsid w:val="006B2F0E"/>
    <w:rsid w:val="006B2F47"/>
    <w:rsid w:val="006B3376"/>
    <w:rsid w:val="006B387D"/>
    <w:rsid w:val="006B388F"/>
    <w:rsid w:val="006B3DC4"/>
    <w:rsid w:val="006B3E46"/>
    <w:rsid w:val="006B3EEA"/>
    <w:rsid w:val="006B45D9"/>
    <w:rsid w:val="006B4B10"/>
    <w:rsid w:val="006B4C70"/>
    <w:rsid w:val="006B508D"/>
    <w:rsid w:val="006B5351"/>
    <w:rsid w:val="006B5D9B"/>
    <w:rsid w:val="006B6525"/>
    <w:rsid w:val="006B6BC3"/>
    <w:rsid w:val="006B6CBB"/>
    <w:rsid w:val="006B716D"/>
    <w:rsid w:val="006B7390"/>
    <w:rsid w:val="006B7AEF"/>
    <w:rsid w:val="006B7DF9"/>
    <w:rsid w:val="006C000C"/>
    <w:rsid w:val="006C02C4"/>
    <w:rsid w:val="006C0B6E"/>
    <w:rsid w:val="006C0F99"/>
    <w:rsid w:val="006C11B5"/>
    <w:rsid w:val="006C1668"/>
    <w:rsid w:val="006C1AE7"/>
    <w:rsid w:val="006C1AF0"/>
    <w:rsid w:val="006C1E38"/>
    <w:rsid w:val="006C1FF1"/>
    <w:rsid w:val="006C2641"/>
    <w:rsid w:val="006C2A9D"/>
    <w:rsid w:val="006C2B25"/>
    <w:rsid w:val="006C2D14"/>
    <w:rsid w:val="006C2E95"/>
    <w:rsid w:val="006C4147"/>
    <w:rsid w:val="006C4402"/>
    <w:rsid w:val="006C4DFC"/>
    <w:rsid w:val="006C4F4F"/>
    <w:rsid w:val="006C5642"/>
    <w:rsid w:val="006C5DE7"/>
    <w:rsid w:val="006C6009"/>
    <w:rsid w:val="006C6363"/>
    <w:rsid w:val="006C6569"/>
    <w:rsid w:val="006C6718"/>
    <w:rsid w:val="006C68E6"/>
    <w:rsid w:val="006C70B9"/>
    <w:rsid w:val="006C743A"/>
    <w:rsid w:val="006C7AAC"/>
    <w:rsid w:val="006C7E2C"/>
    <w:rsid w:val="006D027A"/>
    <w:rsid w:val="006D162E"/>
    <w:rsid w:val="006D2289"/>
    <w:rsid w:val="006D257A"/>
    <w:rsid w:val="006D2BD2"/>
    <w:rsid w:val="006D2E21"/>
    <w:rsid w:val="006D35AC"/>
    <w:rsid w:val="006D3631"/>
    <w:rsid w:val="006D368D"/>
    <w:rsid w:val="006D37F4"/>
    <w:rsid w:val="006D3E32"/>
    <w:rsid w:val="006D44C7"/>
    <w:rsid w:val="006D470E"/>
    <w:rsid w:val="006D4B4D"/>
    <w:rsid w:val="006D4BED"/>
    <w:rsid w:val="006D5891"/>
    <w:rsid w:val="006D59C7"/>
    <w:rsid w:val="006D5BDF"/>
    <w:rsid w:val="006D5BF0"/>
    <w:rsid w:val="006D5D9B"/>
    <w:rsid w:val="006D5E4C"/>
    <w:rsid w:val="006D7722"/>
    <w:rsid w:val="006D7CA4"/>
    <w:rsid w:val="006D7D7E"/>
    <w:rsid w:val="006E07F2"/>
    <w:rsid w:val="006E083A"/>
    <w:rsid w:val="006E1272"/>
    <w:rsid w:val="006E1659"/>
    <w:rsid w:val="006E1DFD"/>
    <w:rsid w:val="006E1E98"/>
    <w:rsid w:val="006E28D7"/>
    <w:rsid w:val="006E31D4"/>
    <w:rsid w:val="006E36A5"/>
    <w:rsid w:val="006E3A03"/>
    <w:rsid w:val="006E4C0E"/>
    <w:rsid w:val="006E4CF5"/>
    <w:rsid w:val="006E5057"/>
    <w:rsid w:val="006E51F0"/>
    <w:rsid w:val="006E5C33"/>
    <w:rsid w:val="006E5D53"/>
    <w:rsid w:val="006E6295"/>
    <w:rsid w:val="006E6BA4"/>
    <w:rsid w:val="006E6C88"/>
    <w:rsid w:val="006E706C"/>
    <w:rsid w:val="006E7362"/>
    <w:rsid w:val="006E73BF"/>
    <w:rsid w:val="006E7C2C"/>
    <w:rsid w:val="006F0088"/>
    <w:rsid w:val="006F1283"/>
    <w:rsid w:val="006F186E"/>
    <w:rsid w:val="006F1D08"/>
    <w:rsid w:val="006F1F8D"/>
    <w:rsid w:val="006F206D"/>
    <w:rsid w:val="006F3466"/>
    <w:rsid w:val="006F357B"/>
    <w:rsid w:val="006F3615"/>
    <w:rsid w:val="006F39C8"/>
    <w:rsid w:val="006F39FF"/>
    <w:rsid w:val="006F4011"/>
    <w:rsid w:val="006F41A3"/>
    <w:rsid w:val="006F4361"/>
    <w:rsid w:val="006F5402"/>
    <w:rsid w:val="006F5908"/>
    <w:rsid w:val="006F5EA6"/>
    <w:rsid w:val="006F5EB5"/>
    <w:rsid w:val="006F6254"/>
    <w:rsid w:val="006F62B4"/>
    <w:rsid w:val="006F62BA"/>
    <w:rsid w:val="006F67BE"/>
    <w:rsid w:val="006F69FB"/>
    <w:rsid w:val="006F6EFE"/>
    <w:rsid w:val="006F7435"/>
    <w:rsid w:val="006F7797"/>
    <w:rsid w:val="007002EC"/>
    <w:rsid w:val="00700937"/>
    <w:rsid w:val="0070095F"/>
    <w:rsid w:val="00700C82"/>
    <w:rsid w:val="00700DE4"/>
    <w:rsid w:val="0070111A"/>
    <w:rsid w:val="00701228"/>
    <w:rsid w:val="00701891"/>
    <w:rsid w:val="00701944"/>
    <w:rsid w:val="00701BA1"/>
    <w:rsid w:val="007022C6"/>
    <w:rsid w:val="00702801"/>
    <w:rsid w:val="007031A8"/>
    <w:rsid w:val="00703F49"/>
    <w:rsid w:val="007043FD"/>
    <w:rsid w:val="0070499D"/>
    <w:rsid w:val="00704AD2"/>
    <w:rsid w:val="0070579C"/>
    <w:rsid w:val="00705965"/>
    <w:rsid w:val="007059CC"/>
    <w:rsid w:val="007064B6"/>
    <w:rsid w:val="0070671A"/>
    <w:rsid w:val="00706FEC"/>
    <w:rsid w:val="0070725A"/>
    <w:rsid w:val="0070756F"/>
    <w:rsid w:val="007076A2"/>
    <w:rsid w:val="0071097E"/>
    <w:rsid w:val="00710A0B"/>
    <w:rsid w:val="00710E81"/>
    <w:rsid w:val="00710E8E"/>
    <w:rsid w:val="007115AD"/>
    <w:rsid w:val="00711722"/>
    <w:rsid w:val="0071287C"/>
    <w:rsid w:val="007138AA"/>
    <w:rsid w:val="00713CBC"/>
    <w:rsid w:val="00714C1E"/>
    <w:rsid w:val="00714C80"/>
    <w:rsid w:val="00714D8D"/>
    <w:rsid w:val="007151B9"/>
    <w:rsid w:val="00715298"/>
    <w:rsid w:val="007156B1"/>
    <w:rsid w:val="00715988"/>
    <w:rsid w:val="00715AB0"/>
    <w:rsid w:val="00716B52"/>
    <w:rsid w:val="00716F92"/>
    <w:rsid w:val="00717F76"/>
    <w:rsid w:val="00720364"/>
    <w:rsid w:val="00720B60"/>
    <w:rsid w:val="00720E12"/>
    <w:rsid w:val="00721645"/>
    <w:rsid w:val="007218CA"/>
    <w:rsid w:val="00721F01"/>
    <w:rsid w:val="00721F33"/>
    <w:rsid w:val="0072222F"/>
    <w:rsid w:val="007228E7"/>
    <w:rsid w:val="00722992"/>
    <w:rsid w:val="007235B9"/>
    <w:rsid w:val="007236D0"/>
    <w:rsid w:val="00724946"/>
    <w:rsid w:val="00724AEA"/>
    <w:rsid w:val="00724AF0"/>
    <w:rsid w:val="00724F9A"/>
    <w:rsid w:val="007254B9"/>
    <w:rsid w:val="00725897"/>
    <w:rsid w:val="00725C0B"/>
    <w:rsid w:val="00725C71"/>
    <w:rsid w:val="007261C2"/>
    <w:rsid w:val="0072714B"/>
    <w:rsid w:val="0072717B"/>
    <w:rsid w:val="00727DB3"/>
    <w:rsid w:val="00727E46"/>
    <w:rsid w:val="0073002F"/>
    <w:rsid w:val="007309E4"/>
    <w:rsid w:val="00730CD8"/>
    <w:rsid w:val="00730CF8"/>
    <w:rsid w:val="0073121A"/>
    <w:rsid w:val="00731550"/>
    <w:rsid w:val="00731985"/>
    <w:rsid w:val="00731CC7"/>
    <w:rsid w:val="00731D8D"/>
    <w:rsid w:val="00732806"/>
    <w:rsid w:val="007330C5"/>
    <w:rsid w:val="0073336F"/>
    <w:rsid w:val="007338AE"/>
    <w:rsid w:val="00733D3A"/>
    <w:rsid w:val="00733FA9"/>
    <w:rsid w:val="0073481D"/>
    <w:rsid w:val="00734917"/>
    <w:rsid w:val="00734B2C"/>
    <w:rsid w:val="00735371"/>
    <w:rsid w:val="007364FB"/>
    <w:rsid w:val="00736839"/>
    <w:rsid w:val="00736A98"/>
    <w:rsid w:val="00736C7B"/>
    <w:rsid w:val="0073706F"/>
    <w:rsid w:val="0073729E"/>
    <w:rsid w:val="0073741C"/>
    <w:rsid w:val="00737AC6"/>
    <w:rsid w:val="0074015E"/>
    <w:rsid w:val="00740170"/>
    <w:rsid w:val="00740463"/>
    <w:rsid w:val="00740AC3"/>
    <w:rsid w:val="00740D97"/>
    <w:rsid w:val="00740DB3"/>
    <w:rsid w:val="00741B6D"/>
    <w:rsid w:val="00742647"/>
    <w:rsid w:val="007437E7"/>
    <w:rsid w:val="00743A48"/>
    <w:rsid w:val="0074502B"/>
    <w:rsid w:val="00745038"/>
    <w:rsid w:val="00745FD4"/>
    <w:rsid w:val="007460FC"/>
    <w:rsid w:val="007463D8"/>
    <w:rsid w:val="007468BD"/>
    <w:rsid w:val="00746BA3"/>
    <w:rsid w:val="007473AE"/>
    <w:rsid w:val="00747573"/>
    <w:rsid w:val="007476C2"/>
    <w:rsid w:val="00747F90"/>
    <w:rsid w:val="0075013F"/>
    <w:rsid w:val="007501E9"/>
    <w:rsid w:val="007504E7"/>
    <w:rsid w:val="00750694"/>
    <w:rsid w:val="007508EA"/>
    <w:rsid w:val="00750FBC"/>
    <w:rsid w:val="0075105C"/>
    <w:rsid w:val="007515F7"/>
    <w:rsid w:val="00751E7B"/>
    <w:rsid w:val="007523F6"/>
    <w:rsid w:val="00752539"/>
    <w:rsid w:val="00752B3A"/>
    <w:rsid w:val="00752B5F"/>
    <w:rsid w:val="00752E16"/>
    <w:rsid w:val="00753035"/>
    <w:rsid w:val="0075341E"/>
    <w:rsid w:val="00753433"/>
    <w:rsid w:val="007537E9"/>
    <w:rsid w:val="00753EE4"/>
    <w:rsid w:val="00753FA7"/>
    <w:rsid w:val="00753FD7"/>
    <w:rsid w:val="0075426B"/>
    <w:rsid w:val="007542ED"/>
    <w:rsid w:val="0075457C"/>
    <w:rsid w:val="00754A3E"/>
    <w:rsid w:val="00754AC6"/>
    <w:rsid w:val="007552D3"/>
    <w:rsid w:val="0075597A"/>
    <w:rsid w:val="007559F3"/>
    <w:rsid w:val="00755BA1"/>
    <w:rsid w:val="007560F9"/>
    <w:rsid w:val="00756250"/>
    <w:rsid w:val="00756D3A"/>
    <w:rsid w:val="00756D98"/>
    <w:rsid w:val="007575B1"/>
    <w:rsid w:val="007577D2"/>
    <w:rsid w:val="00757E87"/>
    <w:rsid w:val="0076067E"/>
    <w:rsid w:val="007607BB"/>
    <w:rsid w:val="007607C3"/>
    <w:rsid w:val="00760903"/>
    <w:rsid w:val="007623AD"/>
    <w:rsid w:val="00762462"/>
    <w:rsid w:val="00762A30"/>
    <w:rsid w:val="00762E24"/>
    <w:rsid w:val="00763220"/>
    <w:rsid w:val="00763282"/>
    <w:rsid w:val="00763D09"/>
    <w:rsid w:val="0076492C"/>
    <w:rsid w:val="00764A67"/>
    <w:rsid w:val="00764BDC"/>
    <w:rsid w:val="00764C7D"/>
    <w:rsid w:val="00764DDE"/>
    <w:rsid w:val="00765226"/>
    <w:rsid w:val="007654A3"/>
    <w:rsid w:val="00765BF2"/>
    <w:rsid w:val="00766307"/>
    <w:rsid w:val="007667EB"/>
    <w:rsid w:val="00766A25"/>
    <w:rsid w:val="00766FC7"/>
    <w:rsid w:val="0076740C"/>
    <w:rsid w:val="0076754D"/>
    <w:rsid w:val="007675B7"/>
    <w:rsid w:val="00767607"/>
    <w:rsid w:val="00767838"/>
    <w:rsid w:val="007701E6"/>
    <w:rsid w:val="00770A22"/>
    <w:rsid w:val="00770D9E"/>
    <w:rsid w:val="007716DD"/>
    <w:rsid w:val="00771D71"/>
    <w:rsid w:val="00771D85"/>
    <w:rsid w:val="00771E67"/>
    <w:rsid w:val="007726F4"/>
    <w:rsid w:val="00772BEA"/>
    <w:rsid w:val="00772C3E"/>
    <w:rsid w:val="007735FD"/>
    <w:rsid w:val="0077392F"/>
    <w:rsid w:val="00774231"/>
    <w:rsid w:val="007744D1"/>
    <w:rsid w:val="007744EC"/>
    <w:rsid w:val="00774DBC"/>
    <w:rsid w:val="00774F32"/>
    <w:rsid w:val="007754A9"/>
    <w:rsid w:val="0077590F"/>
    <w:rsid w:val="00776672"/>
    <w:rsid w:val="00776D5A"/>
    <w:rsid w:val="007770FD"/>
    <w:rsid w:val="00777197"/>
    <w:rsid w:val="00777606"/>
    <w:rsid w:val="00777714"/>
    <w:rsid w:val="00777AEA"/>
    <w:rsid w:val="00777D86"/>
    <w:rsid w:val="00777DFC"/>
    <w:rsid w:val="00777E74"/>
    <w:rsid w:val="007805D2"/>
    <w:rsid w:val="00780A95"/>
    <w:rsid w:val="00780B2D"/>
    <w:rsid w:val="00780D33"/>
    <w:rsid w:val="007817DC"/>
    <w:rsid w:val="00781DA0"/>
    <w:rsid w:val="00782C02"/>
    <w:rsid w:val="007831BF"/>
    <w:rsid w:val="0078331D"/>
    <w:rsid w:val="00784138"/>
    <w:rsid w:val="007844AA"/>
    <w:rsid w:val="007847A4"/>
    <w:rsid w:val="007849E6"/>
    <w:rsid w:val="00784BC6"/>
    <w:rsid w:val="00784D10"/>
    <w:rsid w:val="00785D7E"/>
    <w:rsid w:val="00786210"/>
    <w:rsid w:val="007863BB"/>
    <w:rsid w:val="00786711"/>
    <w:rsid w:val="00786A46"/>
    <w:rsid w:val="00786AE7"/>
    <w:rsid w:val="00786F31"/>
    <w:rsid w:val="00786F96"/>
    <w:rsid w:val="0078724B"/>
    <w:rsid w:val="007878D2"/>
    <w:rsid w:val="00787D1E"/>
    <w:rsid w:val="00787DC2"/>
    <w:rsid w:val="00787F31"/>
    <w:rsid w:val="007900B7"/>
    <w:rsid w:val="00790401"/>
    <w:rsid w:val="00790522"/>
    <w:rsid w:val="00790E31"/>
    <w:rsid w:val="00790F53"/>
    <w:rsid w:val="0079114B"/>
    <w:rsid w:val="007912ED"/>
    <w:rsid w:val="007914FE"/>
    <w:rsid w:val="00791578"/>
    <w:rsid w:val="00791CEB"/>
    <w:rsid w:val="0079209A"/>
    <w:rsid w:val="007926A9"/>
    <w:rsid w:val="0079294A"/>
    <w:rsid w:val="00793133"/>
    <w:rsid w:val="00793467"/>
    <w:rsid w:val="0079346A"/>
    <w:rsid w:val="00793736"/>
    <w:rsid w:val="007937CB"/>
    <w:rsid w:val="00793D09"/>
    <w:rsid w:val="0079420D"/>
    <w:rsid w:val="00794A95"/>
    <w:rsid w:val="00794DAE"/>
    <w:rsid w:val="00795296"/>
    <w:rsid w:val="00795716"/>
    <w:rsid w:val="007959CE"/>
    <w:rsid w:val="007960E7"/>
    <w:rsid w:val="007960EF"/>
    <w:rsid w:val="00796210"/>
    <w:rsid w:val="007964DB"/>
    <w:rsid w:val="00796C78"/>
    <w:rsid w:val="00796F8C"/>
    <w:rsid w:val="0079756B"/>
    <w:rsid w:val="007975FB"/>
    <w:rsid w:val="007A0AE9"/>
    <w:rsid w:val="007A0B46"/>
    <w:rsid w:val="007A0F03"/>
    <w:rsid w:val="007A14C3"/>
    <w:rsid w:val="007A157B"/>
    <w:rsid w:val="007A1C1D"/>
    <w:rsid w:val="007A25B0"/>
    <w:rsid w:val="007A2705"/>
    <w:rsid w:val="007A2B72"/>
    <w:rsid w:val="007A300C"/>
    <w:rsid w:val="007A33F1"/>
    <w:rsid w:val="007A3448"/>
    <w:rsid w:val="007A3C4D"/>
    <w:rsid w:val="007A3ECA"/>
    <w:rsid w:val="007A42FA"/>
    <w:rsid w:val="007A4995"/>
    <w:rsid w:val="007A4E45"/>
    <w:rsid w:val="007A4ECB"/>
    <w:rsid w:val="007A5089"/>
    <w:rsid w:val="007A509C"/>
    <w:rsid w:val="007A53AA"/>
    <w:rsid w:val="007A5C30"/>
    <w:rsid w:val="007A662F"/>
    <w:rsid w:val="007A71E2"/>
    <w:rsid w:val="007A74EB"/>
    <w:rsid w:val="007B05BE"/>
    <w:rsid w:val="007B0653"/>
    <w:rsid w:val="007B0FC5"/>
    <w:rsid w:val="007B139D"/>
    <w:rsid w:val="007B1581"/>
    <w:rsid w:val="007B15C7"/>
    <w:rsid w:val="007B15D8"/>
    <w:rsid w:val="007B19C2"/>
    <w:rsid w:val="007B1BA1"/>
    <w:rsid w:val="007B1FB0"/>
    <w:rsid w:val="007B3047"/>
    <w:rsid w:val="007B3457"/>
    <w:rsid w:val="007B3EB4"/>
    <w:rsid w:val="007B44E9"/>
    <w:rsid w:val="007B47C7"/>
    <w:rsid w:val="007B54BB"/>
    <w:rsid w:val="007B5B5B"/>
    <w:rsid w:val="007B6360"/>
    <w:rsid w:val="007B6437"/>
    <w:rsid w:val="007B65E4"/>
    <w:rsid w:val="007B66B2"/>
    <w:rsid w:val="007B6977"/>
    <w:rsid w:val="007B7450"/>
    <w:rsid w:val="007B78C8"/>
    <w:rsid w:val="007B7F63"/>
    <w:rsid w:val="007C0069"/>
    <w:rsid w:val="007C03E9"/>
    <w:rsid w:val="007C075C"/>
    <w:rsid w:val="007C079B"/>
    <w:rsid w:val="007C079D"/>
    <w:rsid w:val="007C093F"/>
    <w:rsid w:val="007C13D9"/>
    <w:rsid w:val="007C14C9"/>
    <w:rsid w:val="007C15D1"/>
    <w:rsid w:val="007C1680"/>
    <w:rsid w:val="007C1CF4"/>
    <w:rsid w:val="007C1E98"/>
    <w:rsid w:val="007C1F57"/>
    <w:rsid w:val="007C2063"/>
    <w:rsid w:val="007C2189"/>
    <w:rsid w:val="007C21C2"/>
    <w:rsid w:val="007C277D"/>
    <w:rsid w:val="007C2B1A"/>
    <w:rsid w:val="007C2FB5"/>
    <w:rsid w:val="007C4046"/>
    <w:rsid w:val="007C42C0"/>
    <w:rsid w:val="007C44E8"/>
    <w:rsid w:val="007C4B70"/>
    <w:rsid w:val="007C4BB2"/>
    <w:rsid w:val="007C4C75"/>
    <w:rsid w:val="007C51E7"/>
    <w:rsid w:val="007C5218"/>
    <w:rsid w:val="007C57FA"/>
    <w:rsid w:val="007C58F7"/>
    <w:rsid w:val="007C5FAB"/>
    <w:rsid w:val="007C6073"/>
    <w:rsid w:val="007C6B00"/>
    <w:rsid w:val="007C6F27"/>
    <w:rsid w:val="007C783E"/>
    <w:rsid w:val="007D0362"/>
    <w:rsid w:val="007D08E7"/>
    <w:rsid w:val="007D0DA5"/>
    <w:rsid w:val="007D17C5"/>
    <w:rsid w:val="007D18EF"/>
    <w:rsid w:val="007D1E41"/>
    <w:rsid w:val="007D214F"/>
    <w:rsid w:val="007D2BFF"/>
    <w:rsid w:val="007D2F59"/>
    <w:rsid w:val="007D31EB"/>
    <w:rsid w:val="007D322C"/>
    <w:rsid w:val="007D339C"/>
    <w:rsid w:val="007D385B"/>
    <w:rsid w:val="007D47CC"/>
    <w:rsid w:val="007D49F9"/>
    <w:rsid w:val="007D4CC9"/>
    <w:rsid w:val="007D4D4D"/>
    <w:rsid w:val="007D4DEC"/>
    <w:rsid w:val="007D4F34"/>
    <w:rsid w:val="007D518D"/>
    <w:rsid w:val="007D51E9"/>
    <w:rsid w:val="007D52A8"/>
    <w:rsid w:val="007D534F"/>
    <w:rsid w:val="007D53AC"/>
    <w:rsid w:val="007D53D5"/>
    <w:rsid w:val="007D597F"/>
    <w:rsid w:val="007D5CE4"/>
    <w:rsid w:val="007D6211"/>
    <w:rsid w:val="007D6378"/>
    <w:rsid w:val="007D674D"/>
    <w:rsid w:val="007D6845"/>
    <w:rsid w:val="007D6AC9"/>
    <w:rsid w:val="007D6C31"/>
    <w:rsid w:val="007D6EA8"/>
    <w:rsid w:val="007D73B6"/>
    <w:rsid w:val="007D7FA5"/>
    <w:rsid w:val="007E02FA"/>
    <w:rsid w:val="007E070A"/>
    <w:rsid w:val="007E09AE"/>
    <w:rsid w:val="007E0FE4"/>
    <w:rsid w:val="007E15EB"/>
    <w:rsid w:val="007E1C2A"/>
    <w:rsid w:val="007E1FF0"/>
    <w:rsid w:val="007E21A4"/>
    <w:rsid w:val="007E357E"/>
    <w:rsid w:val="007E3821"/>
    <w:rsid w:val="007E424A"/>
    <w:rsid w:val="007E4C08"/>
    <w:rsid w:val="007E4C1E"/>
    <w:rsid w:val="007E55FF"/>
    <w:rsid w:val="007E56A0"/>
    <w:rsid w:val="007E56E9"/>
    <w:rsid w:val="007E571B"/>
    <w:rsid w:val="007E5A7F"/>
    <w:rsid w:val="007E5DA8"/>
    <w:rsid w:val="007E6067"/>
    <w:rsid w:val="007E617D"/>
    <w:rsid w:val="007E6285"/>
    <w:rsid w:val="007E62EC"/>
    <w:rsid w:val="007E652E"/>
    <w:rsid w:val="007E65DC"/>
    <w:rsid w:val="007E68D9"/>
    <w:rsid w:val="007E6CFB"/>
    <w:rsid w:val="007E6F8C"/>
    <w:rsid w:val="007E788E"/>
    <w:rsid w:val="007E79DF"/>
    <w:rsid w:val="007E7B47"/>
    <w:rsid w:val="007E7CCD"/>
    <w:rsid w:val="007F07AF"/>
    <w:rsid w:val="007F080C"/>
    <w:rsid w:val="007F0881"/>
    <w:rsid w:val="007F08C6"/>
    <w:rsid w:val="007F0AED"/>
    <w:rsid w:val="007F0E36"/>
    <w:rsid w:val="007F11E4"/>
    <w:rsid w:val="007F1A35"/>
    <w:rsid w:val="007F1D45"/>
    <w:rsid w:val="007F20FB"/>
    <w:rsid w:val="007F22D6"/>
    <w:rsid w:val="007F2446"/>
    <w:rsid w:val="007F26C9"/>
    <w:rsid w:val="007F2D0A"/>
    <w:rsid w:val="007F2DFC"/>
    <w:rsid w:val="007F3262"/>
    <w:rsid w:val="007F3264"/>
    <w:rsid w:val="007F3C1E"/>
    <w:rsid w:val="007F401A"/>
    <w:rsid w:val="007F4702"/>
    <w:rsid w:val="007F4747"/>
    <w:rsid w:val="007F4859"/>
    <w:rsid w:val="007F48F6"/>
    <w:rsid w:val="007F49AD"/>
    <w:rsid w:val="007F4AB5"/>
    <w:rsid w:val="007F4B66"/>
    <w:rsid w:val="007F4BA1"/>
    <w:rsid w:val="007F5479"/>
    <w:rsid w:val="007F56E5"/>
    <w:rsid w:val="007F63C2"/>
    <w:rsid w:val="007F644E"/>
    <w:rsid w:val="007F722D"/>
    <w:rsid w:val="007F750C"/>
    <w:rsid w:val="008002B5"/>
    <w:rsid w:val="008002F3"/>
    <w:rsid w:val="00800347"/>
    <w:rsid w:val="00800371"/>
    <w:rsid w:val="00801280"/>
    <w:rsid w:val="008013AD"/>
    <w:rsid w:val="00801577"/>
    <w:rsid w:val="008017E6"/>
    <w:rsid w:val="00801A00"/>
    <w:rsid w:val="00801E08"/>
    <w:rsid w:val="00801EDB"/>
    <w:rsid w:val="008024DD"/>
    <w:rsid w:val="00802516"/>
    <w:rsid w:val="008028AB"/>
    <w:rsid w:val="00802DAB"/>
    <w:rsid w:val="008031B9"/>
    <w:rsid w:val="0080340B"/>
    <w:rsid w:val="00804271"/>
    <w:rsid w:val="008052EF"/>
    <w:rsid w:val="008056AC"/>
    <w:rsid w:val="008058E4"/>
    <w:rsid w:val="00805CA2"/>
    <w:rsid w:val="00805DB7"/>
    <w:rsid w:val="00806326"/>
    <w:rsid w:val="00806905"/>
    <w:rsid w:val="00806D48"/>
    <w:rsid w:val="00806FBA"/>
    <w:rsid w:val="00807285"/>
    <w:rsid w:val="00807472"/>
    <w:rsid w:val="008079D3"/>
    <w:rsid w:val="00807DE7"/>
    <w:rsid w:val="008108F3"/>
    <w:rsid w:val="00810B81"/>
    <w:rsid w:val="00811153"/>
    <w:rsid w:val="00811602"/>
    <w:rsid w:val="00811E73"/>
    <w:rsid w:val="00811EE4"/>
    <w:rsid w:val="00811F91"/>
    <w:rsid w:val="008121F0"/>
    <w:rsid w:val="00812C57"/>
    <w:rsid w:val="00812E19"/>
    <w:rsid w:val="00812E35"/>
    <w:rsid w:val="0081345D"/>
    <w:rsid w:val="00813618"/>
    <w:rsid w:val="00813760"/>
    <w:rsid w:val="00813F0B"/>
    <w:rsid w:val="00814126"/>
    <w:rsid w:val="00815137"/>
    <w:rsid w:val="0081581C"/>
    <w:rsid w:val="00815B71"/>
    <w:rsid w:val="00815E73"/>
    <w:rsid w:val="00816083"/>
    <w:rsid w:val="008160D4"/>
    <w:rsid w:val="008164C1"/>
    <w:rsid w:val="008168C5"/>
    <w:rsid w:val="00816950"/>
    <w:rsid w:val="00816B55"/>
    <w:rsid w:val="00817089"/>
    <w:rsid w:val="00820848"/>
    <w:rsid w:val="00820B3A"/>
    <w:rsid w:val="00820C1C"/>
    <w:rsid w:val="00820FB1"/>
    <w:rsid w:val="00822015"/>
    <w:rsid w:val="008220AA"/>
    <w:rsid w:val="00822411"/>
    <w:rsid w:val="008226E2"/>
    <w:rsid w:val="00822B83"/>
    <w:rsid w:val="00823132"/>
    <w:rsid w:val="008231CD"/>
    <w:rsid w:val="008233F5"/>
    <w:rsid w:val="00823587"/>
    <w:rsid w:val="0082380B"/>
    <w:rsid w:val="00823AE4"/>
    <w:rsid w:val="00823B27"/>
    <w:rsid w:val="00823CAE"/>
    <w:rsid w:val="00823E8C"/>
    <w:rsid w:val="008243C2"/>
    <w:rsid w:val="00824B19"/>
    <w:rsid w:val="00824B82"/>
    <w:rsid w:val="00824E2A"/>
    <w:rsid w:val="00825056"/>
    <w:rsid w:val="008254CB"/>
    <w:rsid w:val="0082574F"/>
    <w:rsid w:val="00826174"/>
    <w:rsid w:val="00826946"/>
    <w:rsid w:val="00826D9A"/>
    <w:rsid w:val="00827377"/>
    <w:rsid w:val="008274A2"/>
    <w:rsid w:val="0082761B"/>
    <w:rsid w:val="00827779"/>
    <w:rsid w:val="008279E5"/>
    <w:rsid w:val="00827DE1"/>
    <w:rsid w:val="008300A2"/>
    <w:rsid w:val="00830491"/>
    <w:rsid w:val="00830636"/>
    <w:rsid w:val="008309E6"/>
    <w:rsid w:val="00831214"/>
    <w:rsid w:val="00831631"/>
    <w:rsid w:val="00831A2B"/>
    <w:rsid w:val="00831BEB"/>
    <w:rsid w:val="00831BEC"/>
    <w:rsid w:val="008322B4"/>
    <w:rsid w:val="008323C2"/>
    <w:rsid w:val="00833746"/>
    <w:rsid w:val="00833B1B"/>
    <w:rsid w:val="00834332"/>
    <w:rsid w:val="008348FB"/>
    <w:rsid w:val="00834A6C"/>
    <w:rsid w:val="00834FA5"/>
    <w:rsid w:val="00834FF9"/>
    <w:rsid w:val="008356C0"/>
    <w:rsid w:val="00836074"/>
    <w:rsid w:val="008363E5"/>
    <w:rsid w:val="00836A4B"/>
    <w:rsid w:val="00836D86"/>
    <w:rsid w:val="00836F60"/>
    <w:rsid w:val="0083711B"/>
    <w:rsid w:val="00837181"/>
    <w:rsid w:val="008375E7"/>
    <w:rsid w:val="0083761E"/>
    <w:rsid w:val="008402BB"/>
    <w:rsid w:val="00840DBB"/>
    <w:rsid w:val="008413AD"/>
    <w:rsid w:val="008414F6"/>
    <w:rsid w:val="00841B8B"/>
    <w:rsid w:val="0084226D"/>
    <w:rsid w:val="0084227A"/>
    <w:rsid w:val="0084268F"/>
    <w:rsid w:val="00842A83"/>
    <w:rsid w:val="00843052"/>
    <w:rsid w:val="00843BD9"/>
    <w:rsid w:val="00843D56"/>
    <w:rsid w:val="00843F34"/>
    <w:rsid w:val="0084543F"/>
    <w:rsid w:val="00845649"/>
    <w:rsid w:val="00845CA4"/>
    <w:rsid w:val="00845FC4"/>
    <w:rsid w:val="00846537"/>
    <w:rsid w:val="008465D1"/>
    <w:rsid w:val="00846696"/>
    <w:rsid w:val="00847236"/>
    <w:rsid w:val="0084784A"/>
    <w:rsid w:val="008479BC"/>
    <w:rsid w:val="0085048C"/>
    <w:rsid w:val="008506A8"/>
    <w:rsid w:val="00851277"/>
    <w:rsid w:val="00851745"/>
    <w:rsid w:val="008519A9"/>
    <w:rsid w:val="008519CB"/>
    <w:rsid w:val="00851C24"/>
    <w:rsid w:val="008520E5"/>
    <w:rsid w:val="008524CA"/>
    <w:rsid w:val="0085259B"/>
    <w:rsid w:val="00852A31"/>
    <w:rsid w:val="0085365E"/>
    <w:rsid w:val="00853803"/>
    <w:rsid w:val="008541BC"/>
    <w:rsid w:val="00854427"/>
    <w:rsid w:val="00854CA6"/>
    <w:rsid w:val="00854CC5"/>
    <w:rsid w:val="0085510A"/>
    <w:rsid w:val="00855380"/>
    <w:rsid w:val="008555C1"/>
    <w:rsid w:val="00855856"/>
    <w:rsid w:val="00855AB0"/>
    <w:rsid w:val="00855D92"/>
    <w:rsid w:val="00855DD6"/>
    <w:rsid w:val="008573E5"/>
    <w:rsid w:val="0085740D"/>
    <w:rsid w:val="00857F81"/>
    <w:rsid w:val="008605A7"/>
    <w:rsid w:val="00860E36"/>
    <w:rsid w:val="00861EF5"/>
    <w:rsid w:val="008624AA"/>
    <w:rsid w:val="00862E05"/>
    <w:rsid w:val="00862EEB"/>
    <w:rsid w:val="008630E7"/>
    <w:rsid w:val="008630F5"/>
    <w:rsid w:val="00863224"/>
    <w:rsid w:val="008634B9"/>
    <w:rsid w:val="00863DA6"/>
    <w:rsid w:val="00864634"/>
    <w:rsid w:val="00864693"/>
    <w:rsid w:val="008649C4"/>
    <w:rsid w:val="008655E6"/>
    <w:rsid w:val="00865A2B"/>
    <w:rsid w:val="0086624E"/>
    <w:rsid w:val="00866445"/>
    <w:rsid w:val="00866C95"/>
    <w:rsid w:val="00867230"/>
    <w:rsid w:val="00867797"/>
    <w:rsid w:val="00867A84"/>
    <w:rsid w:val="00867B0B"/>
    <w:rsid w:val="00867D83"/>
    <w:rsid w:val="00867F91"/>
    <w:rsid w:val="00870054"/>
    <w:rsid w:val="00870E30"/>
    <w:rsid w:val="0087124C"/>
    <w:rsid w:val="0087176F"/>
    <w:rsid w:val="008718A1"/>
    <w:rsid w:val="00871D06"/>
    <w:rsid w:val="00872479"/>
    <w:rsid w:val="00872AD3"/>
    <w:rsid w:val="00872AE7"/>
    <w:rsid w:val="00872FDD"/>
    <w:rsid w:val="0087342D"/>
    <w:rsid w:val="00873971"/>
    <w:rsid w:val="00873AEB"/>
    <w:rsid w:val="00874255"/>
    <w:rsid w:val="0087429B"/>
    <w:rsid w:val="00874BED"/>
    <w:rsid w:val="00874C61"/>
    <w:rsid w:val="0087500C"/>
    <w:rsid w:val="008753FC"/>
    <w:rsid w:val="0087551F"/>
    <w:rsid w:val="00875A88"/>
    <w:rsid w:val="0087607B"/>
    <w:rsid w:val="00876190"/>
    <w:rsid w:val="0087653F"/>
    <w:rsid w:val="0087686F"/>
    <w:rsid w:val="00876BCE"/>
    <w:rsid w:val="00876E55"/>
    <w:rsid w:val="008772C5"/>
    <w:rsid w:val="008806A9"/>
    <w:rsid w:val="00880AAE"/>
    <w:rsid w:val="00880BE3"/>
    <w:rsid w:val="00881423"/>
    <w:rsid w:val="00881C3F"/>
    <w:rsid w:val="00881C84"/>
    <w:rsid w:val="00881F38"/>
    <w:rsid w:val="00882091"/>
    <w:rsid w:val="00882882"/>
    <w:rsid w:val="00882F64"/>
    <w:rsid w:val="00882FDE"/>
    <w:rsid w:val="00883162"/>
    <w:rsid w:val="0088339A"/>
    <w:rsid w:val="0088405E"/>
    <w:rsid w:val="00884638"/>
    <w:rsid w:val="00884664"/>
    <w:rsid w:val="008847C4"/>
    <w:rsid w:val="0088518F"/>
    <w:rsid w:val="00885499"/>
    <w:rsid w:val="00885528"/>
    <w:rsid w:val="008856BE"/>
    <w:rsid w:val="00885CD3"/>
    <w:rsid w:val="00885F20"/>
    <w:rsid w:val="008860DB"/>
    <w:rsid w:val="0088636F"/>
    <w:rsid w:val="0088670B"/>
    <w:rsid w:val="00886B3D"/>
    <w:rsid w:val="00887380"/>
    <w:rsid w:val="00887A7E"/>
    <w:rsid w:val="00890019"/>
    <w:rsid w:val="008901CB"/>
    <w:rsid w:val="00890A1B"/>
    <w:rsid w:val="00890B81"/>
    <w:rsid w:val="0089134A"/>
    <w:rsid w:val="00891742"/>
    <w:rsid w:val="00891AE0"/>
    <w:rsid w:val="0089239C"/>
    <w:rsid w:val="00892BDB"/>
    <w:rsid w:val="00892EE1"/>
    <w:rsid w:val="0089388C"/>
    <w:rsid w:val="0089494F"/>
    <w:rsid w:val="00894AEC"/>
    <w:rsid w:val="00895644"/>
    <w:rsid w:val="0089568C"/>
    <w:rsid w:val="00895867"/>
    <w:rsid w:val="008978C5"/>
    <w:rsid w:val="00897D4E"/>
    <w:rsid w:val="008A04BE"/>
    <w:rsid w:val="008A0D86"/>
    <w:rsid w:val="008A0EB3"/>
    <w:rsid w:val="008A0F85"/>
    <w:rsid w:val="008A1040"/>
    <w:rsid w:val="008A13D5"/>
    <w:rsid w:val="008A1561"/>
    <w:rsid w:val="008A1704"/>
    <w:rsid w:val="008A1792"/>
    <w:rsid w:val="008A1D69"/>
    <w:rsid w:val="008A2177"/>
    <w:rsid w:val="008A22B7"/>
    <w:rsid w:val="008A2507"/>
    <w:rsid w:val="008A2874"/>
    <w:rsid w:val="008A2ECB"/>
    <w:rsid w:val="008A3AA8"/>
    <w:rsid w:val="008A3B1F"/>
    <w:rsid w:val="008A3C6C"/>
    <w:rsid w:val="008A3CC4"/>
    <w:rsid w:val="008A4069"/>
    <w:rsid w:val="008A5067"/>
    <w:rsid w:val="008A5393"/>
    <w:rsid w:val="008A5401"/>
    <w:rsid w:val="008A55BB"/>
    <w:rsid w:val="008A5994"/>
    <w:rsid w:val="008A5AE4"/>
    <w:rsid w:val="008A6611"/>
    <w:rsid w:val="008A705C"/>
    <w:rsid w:val="008A7089"/>
    <w:rsid w:val="008A70E9"/>
    <w:rsid w:val="008A7463"/>
    <w:rsid w:val="008A7575"/>
    <w:rsid w:val="008B00CF"/>
    <w:rsid w:val="008B0966"/>
    <w:rsid w:val="008B0992"/>
    <w:rsid w:val="008B0B1E"/>
    <w:rsid w:val="008B1085"/>
    <w:rsid w:val="008B1337"/>
    <w:rsid w:val="008B1F65"/>
    <w:rsid w:val="008B2184"/>
    <w:rsid w:val="008B3297"/>
    <w:rsid w:val="008B33DC"/>
    <w:rsid w:val="008B3EA6"/>
    <w:rsid w:val="008B3FE1"/>
    <w:rsid w:val="008B4209"/>
    <w:rsid w:val="008B5279"/>
    <w:rsid w:val="008B5560"/>
    <w:rsid w:val="008B5867"/>
    <w:rsid w:val="008B5AE3"/>
    <w:rsid w:val="008B5ED3"/>
    <w:rsid w:val="008B617E"/>
    <w:rsid w:val="008B64FD"/>
    <w:rsid w:val="008B6566"/>
    <w:rsid w:val="008B6896"/>
    <w:rsid w:val="008B6C31"/>
    <w:rsid w:val="008B713E"/>
    <w:rsid w:val="008B7285"/>
    <w:rsid w:val="008B7635"/>
    <w:rsid w:val="008B7A4D"/>
    <w:rsid w:val="008B7E92"/>
    <w:rsid w:val="008C09C9"/>
    <w:rsid w:val="008C0E06"/>
    <w:rsid w:val="008C0F9B"/>
    <w:rsid w:val="008C18C5"/>
    <w:rsid w:val="008C1C89"/>
    <w:rsid w:val="008C202F"/>
    <w:rsid w:val="008C2281"/>
    <w:rsid w:val="008C23A6"/>
    <w:rsid w:val="008C23D2"/>
    <w:rsid w:val="008C2598"/>
    <w:rsid w:val="008C2956"/>
    <w:rsid w:val="008C2D11"/>
    <w:rsid w:val="008C2D7A"/>
    <w:rsid w:val="008C35C6"/>
    <w:rsid w:val="008C3B25"/>
    <w:rsid w:val="008C3E10"/>
    <w:rsid w:val="008C4171"/>
    <w:rsid w:val="008C4312"/>
    <w:rsid w:val="008C451D"/>
    <w:rsid w:val="008C4674"/>
    <w:rsid w:val="008C4D3D"/>
    <w:rsid w:val="008C4E05"/>
    <w:rsid w:val="008C512D"/>
    <w:rsid w:val="008C5153"/>
    <w:rsid w:val="008C53C7"/>
    <w:rsid w:val="008C5AA2"/>
    <w:rsid w:val="008C5BFE"/>
    <w:rsid w:val="008C5CB5"/>
    <w:rsid w:val="008C60FF"/>
    <w:rsid w:val="008C65B6"/>
    <w:rsid w:val="008C6653"/>
    <w:rsid w:val="008C733B"/>
    <w:rsid w:val="008D00D1"/>
    <w:rsid w:val="008D00F2"/>
    <w:rsid w:val="008D021B"/>
    <w:rsid w:val="008D068A"/>
    <w:rsid w:val="008D0B3B"/>
    <w:rsid w:val="008D123E"/>
    <w:rsid w:val="008D1250"/>
    <w:rsid w:val="008D1981"/>
    <w:rsid w:val="008D1BE7"/>
    <w:rsid w:val="008D1EC1"/>
    <w:rsid w:val="008D2F08"/>
    <w:rsid w:val="008D31B1"/>
    <w:rsid w:val="008D31CE"/>
    <w:rsid w:val="008D34BF"/>
    <w:rsid w:val="008D386B"/>
    <w:rsid w:val="008D3D1E"/>
    <w:rsid w:val="008D406E"/>
    <w:rsid w:val="008D41DF"/>
    <w:rsid w:val="008D43A6"/>
    <w:rsid w:val="008D533B"/>
    <w:rsid w:val="008D5485"/>
    <w:rsid w:val="008D5884"/>
    <w:rsid w:val="008D6083"/>
    <w:rsid w:val="008D68EE"/>
    <w:rsid w:val="008D6BCE"/>
    <w:rsid w:val="008D7095"/>
    <w:rsid w:val="008D7296"/>
    <w:rsid w:val="008D75AA"/>
    <w:rsid w:val="008D7702"/>
    <w:rsid w:val="008E0C43"/>
    <w:rsid w:val="008E154B"/>
    <w:rsid w:val="008E1C24"/>
    <w:rsid w:val="008E1D24"/>
    <w:rsid w:val="008E271C"/>
    <w:rsid w:val="008E29C3"/>
    <w:rsid w:val="008E2A72"/>
    <w:rsid w:val="008E2F33"/>
    <w:rsid w:val="008E3449"/>
    <w:rsid w:val="008E3CFF"/>
    <w:rsid w:val="008E41FD"/>
    <w:rsid w:val="008E43C5"/>
    <w:rsid w:val="008E4B0A"/>
    <w:rsid w:val="008E4EBB"/>
    <w:rsid w:val="008E51AF"/>
    <w:rsid w:val="008E5903"/>
    <w:rsid w:val="008E5DEE"/>
    <w:rsid w:val="008E6000"/>
    <w:rsid w:val="008E6123"/>
    <w:rsid w:val="008E68CA"/>
    <w:rsid w:val="008E7248"/>
    <w:rsid w:val="008E74C6"/>
    <w:rsid w:val="008E7A9E"/>
    <w:rsid w:val="008E7EF4"/>
    <w:rsid w:val="008F02E9"/>
    <w:rsid w:val="008F03EB"/>
    <w:rsid w:val="008F0F2B"/>
    <w:rsid w:val="008F1151"/>
    <w:rsid w:val="008F14B1"/>
    <w:rsid w:val="008F14E8"/>
    <w:rsid w:val="008F1946"/>
    <w:rsid w:val="008F1A26"/>
    <w:rsid w:val="008F2116"/>
    <w:rsid w:val="008F21B1"/>
    <w:rsid w:val="008F2635"/>
    <w:rsid w:val="008F2687"/>
    <w:rsid w:val="008F2D1A"/>
    <w:rsid w:val="008F2D76"/>
    <w:rsid w:val="008F3014"/>
    <w:rsid w:val="008F3164"/>
    <w:rsid w:val="008F32AC"/>
    <w:rsid w:val="008F3353"/>
    <w:rsid w:val="008F3566"/>
    <w:rsid w:val="008F39C2"/>
    <w:rsid w:val="008F4079"/>
    <w:rsid w:val="008F41A3"/>
    <w:rsid w:val="008F430E"/>
    <w:rsid w:val="008F433D"/>
    <w:rsid w:val="008F4398"/>
    <w:rsid w:val="008F49AC"/>
    <w:rsid w:val="008F4C5D"/>
    <w:rsid w:val="008F4EB7"/>
    <w:rsid w:val="008F4FB6"/>
    <w:rsid w:val="008F5459"/>
    <w:rsid w:val="008F61E3"/>
    <w:rsid w:val="008F6950"/>
    <w:rsid w:val="008F6A9D"/>
    <w:rsid w:val="008F6F53"/>
    <w:rsid w:val="008F72BA"/>
    <w:rsid w:val="008F7308"/>
    <w:rsid w:val="008F750A"/>
    <w:rsid w:val="008F7620"/>
    <w:rsid w:val="009000AF"/>
    <w:rsid w:val="00900DE1"/>
    <w:rsid w:val="009010BD"/>
    <w:rsid w:val="00901FE8"/>
    <w:rsid w:val="00902296"/>
    <w:rsid w:val="009022E5"/>
    <w:rsid w:val="00902545"/>
    <w:rsid w:val="00902ABE"/>
    <w:rsid w:val="00902D06"/>
    <w:rsid w:val="00902EEE"/>
    <w:rsid w:val="00902F44"/>
    <w:rsid w:val="009030A9"/>
    <w:rsid w:val="0090315C"/>
    <w:rsid w:val="009031B1"/>
    <w:rsid w:val="00903B04"/>
    <w:rsid w:val="00903C78"/>
    <w:rsid w:val="0090448A"/>
    <w:rsid w:val="009048DF"/>
    <w:rsid w:val="009049E4"/>
    <w:rsid w:val="00904F94"/>
    <w:rsid w:val="00904FDA"/>
    <w:rsid w:val="00905185"/>
    <w:rsid w:val="009053BD"/>
    <w:rsid w:val="00905755"/>
    <w:rsid w:val="009058A1"/>
    <w:rsid w:val="00905D7E"/>
    <w:rsid w:val="00905FDC"/>
    <w:rsid w:val="0090638E"/>
    <w:rsid w:val="00906762"/>
    <w:rsid w:val="0090691D"/>
    <w:rsid w:val="00906B7E"/>
    <w:rsid w:val="00907570"/>
    <w:rsid w:val="009078EF"/>
    <w:rsid w:val="00907A93"/>
    <w:rsid w:val="00907AD2"/>
    <w:rsid w:val="00907C57"/>
    <w:rsid w:val="00907F81"/>
    <w:rsid w:val="00910415"/>
    <w:rsid w:val="00911AEB"/>
    <w:rsid w:val="00911ED4"/>
    <w:rsid w:val="009122F7"/>
    <w:rsid w:val="00912C0E"/>
    <w:rsid w:val="00913161"/>
    <w:rsid w:val="009132DD"/>
    <w:rsid w:val="00913357"/>
    <w:rsid w:val="009136AB"/>
    <w:rsid w:val="009138EB"/>
    <w:rsid w:val="00913972"/>
    <w:rsid w:val="00913D2E"/>
    <w:rsid w:val="009140FA"/>
    <w:rsid w:val="00914492"/>
    <w:rsid w:val="00915D3B"/>
    <w:rsid w:val="00916116"/>
    <w:rsid w:val="009163EA"/>
    <w:rsid w:val="0091727A"/>
    <w:rsid w:val="00917473"/>
    <w:rsid w:val="0091771E"/>
    <w:rsid w:val="009178E7"/>
    <w:rsid w:val="00917CB3"/>
    <w:rsid w:val="009203EE"/>
    <w:rsid w:val="0092063E"/>
    <w:rsid w:val="00920752"/>
    <w:rsid w:val="00920835"/>
    <w:rsid w:val="00920A94"/>
    <w:rsid w:val="00920D27"/>
    <w:rsid w:val="009210F8"/>
    <w:rsid w:val="00921125"/>
    <w:rsid w:val="009211C5"/>
    <w:rsid w:val="0092183C"/>
    <w:rsid w:val="00922737"/>
    <w:rsid w:val="00923C22"/>
    <w:rsid w:val="00924D0A"/>
    <w:rsid w:val="009251B8"/>
    <w:rsid w:val="009253C1"/>
    <w:rsid w:val="00925AE8"/>
    <w:rsid w:val="00925CA8"/>
    <w:rsid w:val="00925D2E"/>
    <w:rsid w:val="00925F51"/>
    <w:rsid w:val="00926729"/>
    <w:rsid w:val="0092694F"/>
    <w:rsid w:val="0092718B"/>
    <w:rsid w:val="0092769C"/>
    <w:rsid w:val="00927F85"/>
    <w:rsid w:val="00927F91"/>
    <w:rsid w:val="00927FC8"/>
    <w:rsid w:val="0093002D"/>
    <w:rsid w:val="00930447"/>
    <w:rsid w:val="00930B1B"/>
    <w:rsid w:val="00930C52"/>
    <w:rsid w:val="0093108A"/>
    <w:rsid w:val="00931264"/>
    <w:rsid w:val="009315AA"/>
    <w:rsid w:val="009317EF"/>
    <w:rsid w:val="0093191D"/>
    <w:rsid w:val="00932B09"/>
    <w:rsid w:val="00932C93"/>
    <w:rsid w:val="009330B2"/>
    <w:rsid w:val="00933F64"/>
    <w:rsid w:val="00934433"/>
    <w:rsid w:val="00934577"/>
    <w:rsid w:val="009348B5"/>
    <w:rsid w:val="00934DC0"/>
    <w:rsid w:val="009350E4"/>
    <w:rsid w:val="009358FF"/>
    <w:rsid w:val="00935CD1"/>
    <w:rsid w:val="0093605B"/>
    <w:rsid w:val="009360DA"/>
    <w:rsid w:val="009362F3"/>
    <w:rsid w:val="0093648A"/>
    <w:rsid w:val="009367E6"/>
    <w:rsid w:val="009368E6"/>
    <w:rsid w:val="0093729C"/>
    <w:rsid w:val="00937443"/>
    <w:rsid w:val="0093792A"/>
    <w:rsid w:val="00937982"/>
    <w:rsid w:val="009406FC"/>
    <w:rsid w:val="00940F99"/>
    <w:rsid w:val="0094197D"/>
    <w:rsid w:val="0094230F"/>
    <w:rsid w:val="009429CB"/>
    <w:rsid w:val="00942EA3"/>
    <w:rsid w:val="00943225"/>
    <w:rsid w:val="00943780"/>
    <w:rsid w:val="00943A1E"/>
    <w:rsid w:val="00944AA3"/>
    <w:rsid w:val="00944BB5"/>
    <w:rsid w:val="009452AB"/>
    <w:rsid w:val="00945407"/>
    <w:rsid w:val="009454D9"/>
    <w:rsid w:val="0094551F"/>
    <w:rsid w:val="00945621"/>
    <w:rsid w:val="009456A3"/>
    <w:rsid w:val="00945811"/>
    <w:rsid w:val="00945C7D"/>
    <w:rsid w:val="00946659"/>
    <w:rsid w:val="0094681C"/>
    <w:rsid w:val="00946A1C"/>
    <w:rsid w:val="00946A67"/>
    <w:rsid w:val="009472BE"/>
    <w:rsid w:val="009473E3"/>
    <w:rsid w:val="00947FA0"/>
    <w:rsid w:val="009500CA"/>
    <w:rsid w:val="00950DED"/>
    <w:rsid w:val="00950F33"/>
    <w:rsid w:val="009510AB"/>
    <w:rsid w:val="009513BA"/>
    <w:rsid w:val="009515E4"/>
    <w:rsid w:val="00951B7D"/>
    <w:rsid w:val="00951B9D"/>
    <w:rsid w:val="009526D4"/>
    <w:rsid w:val="00952980"/>
    <w:rsid w:val="00952C79"/>
    <w:rsid w:val="00952F04"/>
    <w:rsid w:val="00953722"/>
    <w:rsid w:val="00953953"/>
    <w:rsid w:val="00953B6C"/>
    <w:rsid w:val="00953F2E"/>
    <w:rsid w:val="00954428"/>
    <w:rsid w:val="00954440"/>
    <w:rsid w:val="0095448B"/>
    <w:rsid w:val="00954614"/>
    <w:rsid w:val="009546A5"/>
    <w:rsid w:val="0095583B"/>
    <w:rsid w:val="00955C96"/>
    <w:rsid w:val="009579FA"/>
    <w:rsid w:val="00957D3E"/>
    <w:rsid w:val="00960ECA"/>
    <w:rsid w:val="00960F81"/>
    <w:rsid w:val="009614F5"/>
    <w:rsid w:val="0096161B"/>
    <w:rsid w:val="00961C0E"/>
    <w:rsid w:val="00961ED2"/>
    <w:rsid w:val="00962EE1"/>
    <w:rsid w:val="009633F7"/>
    <w:rsid w:val="00963477"/>
    <w:rsid w:val="00963B96"/>
    <w:rsid w:val="00963FDD"/>
    <w:rsid w:val="00964371"/>
    <w:rsid w:val="0096483F"/>
    <w:rsid w:val="009648A4"/>
    <w:rsid w:val="0096495C"/>
    <w:rsid w:val="00964D4D"/>
    <w:rsid w:val="00964DEC"/>
    <w:rsid w:val="00965325"/>
    <w:rsid w:val="0096536F"/>
    <w:rsid w:val="009655C7"/>
    <w:rsid w:val="00965934"/>
    <w:rsid w:val="00965F22"/>
    <w:rsid w:val="00965F44"/>
    <w:rsid w:val="00966A14"/>
    <w:rsid w:val="00966A52"/>
    <w:rsid w:val="00966CEC"/>
    <w:rsid w:val="00966D1F"/>
    <w:rsid w:val="00966D67"/>
    <w:rsid w:val="009674E3"/>
    <w:rsid w:val="00967645"/>
    <w:rsid w:val="00967683"/>
    <w:rsid w:val="009704D3"/>
    <w:rsid w:val="009707FC"/>
    <w:rsid w:val="00970A5A"/>
    <w:rsid w:val="00970C20"/>
    <w:rsid w:val="00971B11"/>
    <w:rsid w:val="0097213C"/>
    <w:rsid w:val="009728EE"/>
    <w:rsid w:val="00972EA4"/>
    <w:rsid w:val="00972FD4"/>
    <w:rsid w:val="0097339E"/>
    <w:rsid w:val="00973E05"/>
    <w:rsid w:val="00974287"/>
    <w:rsid w:val="00974392"/>
    <w:rsid w:val="00974504"/>
    <w:rsid w:val="00974814"/>
    <w:rsid w:val="00974B44"/>
    <w:rsid w:val="00974E09"/>
    <w:rsid w:val="00974FAD"/>
    <w:rsid w:val="00975085"/>
    <w:rsid w:val="00975870"/>
    <w:rsid w:val="00975A10"/>
    <w:rsid w:val="00975E0A"/>
    <w:rsid w:val="00975F4F"/>
    <w:rsid w:val="00976209"/>
    <w:rsid w:val="00976A84"/>
    <w:rsid w:val="00976B89"/>
    <w:rsid w:val="00976E41"/>
    <w:rsid w:val="0097781A"/>
    <w:rsid w:val="00977D58"/>
    <w:rsid w:val="00977F38"/>
    <w:rsid w:val="00980558"/>
    <w:rsid w:val="00980AE7"/>
    <w:rsid w:val="009813A4"/>
    <w:rsid w:val="009816C5"/>
    <w:rsid w:val="0098171E"/>
    <w:rsid w:val="0098175A"/>
    <w:rsid w:val="00981779"/>
    <w:rsid w:val="00981A39"/>
    <w:rsid w:val="00981F14"/>
    <w:rsid w:val="009823B8"/>
    <w:rsid w:val="009829D5"/>
    <w:rsid w:val="00983695"/>
    <w:rsid w:val="0098389A"/>
    <w:rsid w:val="00983998"/>
    <w:rsid w:val="009839C5"/>
    <w:rsid w:val="00983C6B"/>
    <w:rsid w:val="00983EA0"/>
    <w:rsid w:val="009840DE"/>
    <w:rsid w:val="00984120"/>
    <w:rsid w:val="00984158"/>
    <w:rsid w:val="00984463"/>
    <w:rsid w:val="00984931"/>
    <w:rsid w:val="009850DB"/>
    <w:rsid w:val="00985C49"/>
    <w:rsid w:val="00985FE9"/>
    <w:rsid w:val="0098613C"/>
    <w:rsid w:val="009861AD"/>
    <w:rsid w:val="0098647C"/>
    <w:rsid w:val="009864B3"/>
    <w:rsid w:val="00986915"/>
    <w:rsid w:val="0098700D"/>
    <w:rsid w:val="00987017"/>
    <w:rsid w:val="00987102"/>
    <w:rsid w:val="00987115"/>
    <w:rsid w:val="00987387"/>
    <w:rsid w:val="00987705"/>
    <w:rsid w:val="009877F5"/>
    <w:rsid w:val="0098781B"/>
    <w:rsid w:val="00987990"/>
    <w:rsid w:val="00987A47"/>
    <w:rsid w:val="00987E5B"/>
    <w:rsid w:val="00990012"/>
    <w:rsid w:val="009902B0"/>
    <w:rsid w:val="0099063F"/>
    <w:rsid w:val="00990892"/>
    <w:rsid w:val="00990ACA"/>
    <w:rsid w:val="009910E1"/>
    <w:rsid w:val="00991489"/>
    <w:rsid w:val="0099150C"/>
    <w:rsid w:val="0099183F"/>
    <w:rsid w:val="0099184E"/>
    <w:rsid w:val="00991C0A"/>
    <w:rsid w:val="00991CA0"/>
    <w:rsid w:val="0099243A"/>
    <w:rsid w:val="009924F1"/>
    <w:rsid w:val="00992A3A"/>
    <w:rsid w:val="00992C23"/>
    <w:rsid w:val="009930B0"/>
    <w:rsid w:val="00993814"/>
    <w:rsid w:val="00993A59"/>
    <w:rsid w:val="00993E2E"/>
    <w:rsid w:val="0099404F"/>
    <w:rsid w:val="009947B6"/>
    <w:rsid w:val="00994C1A"/>
    <w:rsid w:val="00994F72"/>
    <w:rsid w:val="00995283"/>
    <w:rsid w:val="00995342"/>
    <w:rsid w:val="00995646"/>
    <w:rsid w:val="00995A9A"/>
    <w:rsid w:val="00996477"/>
    <w:rsid w:val="009965A0"/>
    <w:rsid w:val="009966E9"/>
    <w:rsid w:val="00997174"/>
    <w:rsid w:val="0099772A"/>
    <w:rsid w:val="00997B40"/>
    <w:rsid w:val="00997DF0"/>
    <w:rsid w:val="009A023D"/>
    <w:rsid w:val="009A06BC"/>
    <w:rsid w:val="009A0D5F"/>
    <w:rsid w:val="009A0F23"/>
    <w:rsid w:val="009A16D6"/>
    <w:rsid w:val="009A1A99"/>
    <w:rsid w:val="009A2017"/>
    <w:rsid w:val="009A25A4"/>
    <w:rsid w:val="009A2826"/>
    <w:rsid w:val="009A28EE"/>
    <w:rsid w:val="009A2E77"/>
    <w:rsid w:val="009A39AD"/>
    <w:rsid w:val="009A3E84"/>
    <w:rsid w:val="009A43BA"/>
    <w:rsid w:val="009A4812"/>
    <w:rsid w:val="009A4D03"/>
    <w:rsid w:val="009A5119"/>
    <w:rsid w:val="009A592D"/>
    <w:rsid w:val="009A5B91"/>
    <w:rsid w:val="009A5BF2"/>
    <w:rsid w:val="009A5FD4"/>
    <w:rsid w:val="009A610A"/>
    <w:rsid w:val="009A62BB"/>
    <w:rsid w:val="009A7231"/>
    <w:rsid w:val="009A72CB"/>
    <w:rsid w:val="009A79A6"/>
    <w:rsid w:val="009B0050"/>
    <w:rsid w:val="009B006A"/>
    <w:rsid w:val="009B00E8"/>
    <w:rsid w:val="009B033D"/>
    <w:rsid w:val="009B081C"/>
    <w:rsid w:val="009B0A5A"/>
    <w:rsid w:val="009B0F7E"/>
    <w:rsid w:val="009B17EC"/>
    <w:rsid w:val="009B1C02"/>
    <w:rsid w:val="009B2096"/>
    <w:rsid w:val="009B24A1"/>
    <w:rsid w:val="009B2721"/>
    <w:rsid w:val="009B2C46"/>
    <w:rsid w:val="009B2F2D"/>
    <w:rsid w:val="009B31B0"/>
    <w:rsid w:val="009B322E"/>
    <w:rsid w:val="009B34CF"/>
    <w:rsid w:val="009B4C53"/>
    <w:rsid w:val="009B5121"/>
    <w:rsid w:val="009B5A13"/>
    <w:rsid w:val="009B5A29"/>
    <w:rsid w:val="009B610E"/>
    <w:rsid w:val="009B618B"/>
    <w:rsid w:val="009B661C"/>
    <w:rsid w:val="009B6BCD"/>
    <w:rsid w:val="009B6F59"/>
    <w:rsid w:val="009B7108"/>
    <w:rsid w:val="009B7170"/>
    <w:rsid w:val="009B721B"/>
    <w:rsid w:val="009B7687"/>
    <w:rsid w:val="009B77FD"/>
    <w:rsid w:val="009B7A05"/>
    <w:rsid w:val="009B7A7E"/>
    <w:rsid w:val="009B7B5E"/>
    <w:rsid w:val="009B7DFC"/>
    <w:rsid w:val="009C0325"/>
    <w:rsid w:val="009C04A3"/>
    <w:rsid w:val="009C059E"/>
    <w:rsid w:val="009C081F"/>
    <w:rsid w:val="009C0C48"/>
    <w:rsid w:val="009C1074"/>
    <w:rsid w:val="009C1439"/>
    <w:rsid w:val="009C146E"/>
    <w:rsid w:val="009C15EB"/>
    <w:rsid w:val="009C17AD"/>
    <w:rsid w:val="009C238D"/>
    <w:rsid w:val="009C2C4C"/>
    <w:rsid w:val="009C3277"/>
    <w:rsid w:val="009C32AC"/>
    <w:rsid w:val="009C3471"/>
    <w:rsid w:val="009C3E76"/>
    <w:rsid w:val="009C440B"/>
    <w:rsid w:val="009C4420"/>
    <w:rsid w:val="009C4D9E"/>
    <w:rsid w:val="009C5681"/>
    <w:rsid w:val="009C5934"/>
    <w:rsid w:val="009C5F9C"/>
    <w:rsid w:val="009C6276"/>
    <w:rsid w:val="009C6722"/>
    <w:rsid w:val="009C6A6E"/>
    <w:rsid w:val="009C7704"/>
    <w:rsid w:val="009C7747"/>
    <w:rsid w:val="009C7CDB"/>
    <w:rsid w:val="009C7E07"/>
    <w:rsid w:val="009D0489"/>
    <w:rsid w:val="009D04CE"/>
    <w:rsid w:val="009D04E8"/>
    <w:rsid w:val="009D058B"/>
    <w:rsid w:val="009D0ADC"/>
    <w:rsid w:val="009D0DA4"/>
    <w:rsid w:val="009D0DD7"/>
    <w:rsid w:val="009D10F2"/>
    <w:rsid w:val="009D1357"/>
    <w:rsid w:val="009D1A4C"/>
    <w:rsid w:val="009D24F2"/>
    <w:rsid w:val="009D2B88"/>
    <w:rsid w:val="009D3002"/>
    <w:rsid w:val="009D31E8"/>
    <w:rsid w:val="009D32EE"/>
    <w:rsid w:val="009D396F"/>
    <w:rsid w:val="009D3AEE"/>
    <w:rsid w:val="009D3B34"/>
    <w:rsid w:val="009D4305"/>
    <w:rsid w:val="009D43D8"/>
    <w:rsid w:val="009D44B5"/>
    <w:rsid w:val="009D46FA"/>
    <w:rsid w:val="009D4B8B"/>
    <w:rsid w:val="009D4E34"/>
    <w:rsid w:val="009D5093"/>
    <w:rsid w:val="009D5419"/>
    <w:rsid w:val="009D587A"/>
    <w:rsid w:val="009D5BDB"/>
    <w:rsid w:val="009D5E0A"/>
    <w:rsid w:val="009D5E66"/>
    <w:rsid w:val="009D64AB"/>
    <w:rsid w:val="009D6631"/>
    <w:rsid w:val="009D69B4"/>
    <w:rsid w:val="009D6CDD"/>
    <w:rsid w:val="009D718D"/>
    <w:rsid w:val="009D722D"/>
    <w:rsid w:val="009D7305"/>
    <w:rsid w:val="009D756D"/>
    <w:rsid w:val="009D75DA"/>
    <w:rsid w:val="009E07DB"/>
    <w:rsid w:val="009E0881"/>
    <w:rsid w:val="009E0F1F"/>
    <w:rsid w:val="009E2848"/>
    <w:rsid w:val="009E2F64"/>
    <w:rsid w:val="009E31F6"/>
    <w:rsid w:val="009E3604"/>
    <w:rsid w:val="009E3BE0"/>
    <w:rsid w:val="009E3CC5"/>
    <w:rsid w:val="009E4128"/>
    <w:rsid w:val="009E46D7"/>
    <w:rsid w:val="009E4D45"/>
    <w:rsid w:val="009E5559"/>
    <w:rsid w:val="009E57B3"/>
    <w:rsid w:val="009E7D66"/>
    <w:rsid w:val="009E7E4C"/>
    <w:rsid w:val="009E7FD0"/>
    <w:rsid w:val="009F0371"/>
    <w:rsid w:val="009F0396"/>
    <w:rsid w:val="009F0738"/>
    <w:rsid w:val="009F089E"/>
    <w:rsid w:val="009F16A7"/>
    <w:rsid w:val="009F1957"/>
    <w:rsid w:val="009F1A1F"/>
    <w:rsid w:val="009F1AB3"/>
    <w:rsid w:val="009F1B13"/>
    <w:rsid w:val="009F1B63"/>
    <w:rsid w:val="009F1D95"/>
    <w:rsid w:val="009F1EB3"/>
    <w:rsid w:val="009F218B"/>
    <w:rsid w:val="009F2381"/>
    <w:rsid w:val="009F2BDB"/>
    <w:rsid w:val="009F2C3E"/>
    <w:rsid w:val="009F3D08"/>
    <w:rsid w:val="009F424B"/>
    <w:rsid w:val="009F4EF7"/>
    <w:rsid w:val="009F6E89"/>
    <w:rsid w:val="009F6FCF"/>
    <w:rsid w:val="009F72FB"/>
    <w:rsid w:val="009F7A74"/>
    <w:rsid w:val="00A0046A"/>
    <w:rsid w:val="00A0049B"/>
    <w:rsid w:val="00A007EB"/>
    <w:rsid w:val="00A00903"/>
    <w:rsid w:val="00A009AF"/>
    <w:rsid w:val="00A009F6"/>
    <w:rsid w:val="00A00D54"/>
    <w:rsid w:val="00A00FBE"/>
    <w:rsid w:val="00A01049"/>
    <w:rsid w:val="00A012C7"/>
    <w:rsid w:val="00A01DE7"/>
    <w:rsid w:val="00A02206"/>
    <w:rsid w:val="00A02250"/>
    <w:rsid w:val="00A02272"/>
    <w:rsid w:val="00A02DC8"/>
    <w:rsid w:val="00A03891"/>
    <w:rsid w:val="00A03F6D"/>
    <w:rsid w:val="00A042AE"/>
    <w:rsid w:val="00A05E0C"/>
    <w:rsid w:val="00A05F69"/>
    <w:rsid w:val="00A0609A"/>
    <w:rsid w:val="00A06215"/>
    <w:rsid w:val="00A06791"/>
    <w:rsid w:val="00A06D09"/>
    <w:rsid w:val="00A07157"/>
    <w:rsid w:val="00A07743"/>
    <w:rsid w:val="00A07799"/>
    <w:rsid w:val="00A07893"/>
    <w:rsid w:val="00A10529"/>
    <w:rsid w:val="00A10A97"/>
    <w:rsid w:val="00A10AC3"/>
    <w:rsid w:val="00A10F59"/>
    <w:rsid w:val="00A10FD7"/>
    <w:rsid w:val="00A11104"/>
    <w:rsid w:val="00A1131A"/>
    <w:rsid w:val="00A11482"/>
    <w:rsid w:val="00A114C8"/>
    <w:rsid w:val="00A114C9"/>
    <w:rsid w:val="00A116AE"/>
    <w:rsid w:val="00A119EA"/>
    <w:rsid w:val="00A11EBD"/>
    <w:rsid w:val="00A12463"/>
    <w:rsid w:val="00A12753"/>
    <w:rsid w:val="00A12BF2"/>
    <w:rsid w:val="00A12D9F"/>
    <w:rsid w:val="00A130CD"/>
    <w:rsid w:val="00A13F02"/>
    <w:rsid w:val="00A140C9"/>
    <w:rsid w:val="00A14B32"/>
    <w:rsid w:val="00A14CF2"/>
    <w:rsid w:val="00A14D27"/>
    <w:rsid w:val="00A15251"/>
    <w:rsid w:val="00A1558C"/>
    <w:rsid w:val="00A15834"/>
    <w:rsid w:val="00A15ACF"/>
    <w:rsid w:val="00A15EDA"/>
    <w:rsid w:val="00A166AE"/>
    <w:rsid w:val="00A16A94"/>
    <w:rsid w:val="00A16D79"/>
    <w:rsid w:val="00A1721C"/>
    <w:rsid w:val="00A1766D"/>
    <w:rsid w:val="00A17981"/>
    <w:rsid w:val="00A2048B"/>
    <w:rsid w:val="00A20503"/>
    <w:rsid w:val="00A2075A"/>
    <w:rsid w:val="00A20D0F"/>
    <w:rsid w:val="00A2112A"/>
    <w:rsid w:val="00A2135E"/>
    <w:rsid w:val="00A21770"/>
    <w:rsid w:val="00A21BBC"/>
    <w:rsid w:val="00A21FDB"/>
    <w:rsid w:val="00A22DC0"/>
    <w:rsid w:val="00A22EF3"/>
    <w:rsid w:val="00A237C6"/>
    <w:rsid w:val="00A23FB2"/>
    <w:rsid w:val="00A24220"/>
    <w:rsid w:val="00A248D8"/>
    <w:rsid w:val="00A251A7"/>
    <w:rsid w:val="00A254A1"/>
    <w:rsid w:val="00A25640"/>
    <w:rsid w:val="00A2592C"/>
    <w:rsid w:val="00A25B8C"/>
    <w:rsid w:val="00A262AF"/>
    <w:rsid w:val="00A26923"/>
    <w:rsid w:val="00A27CDB"/>
    <w:rsid w:val="00A27DF1"/>
    <w:rsid w:val="00A30088"/>
    <w:rsid w:val="00A30182"/>
    <w:rsid w:val="00A30C1D"/>
    <w:rsid w:val="00A30F10"/>
    <w:rsid w:val="00A30F5A"/>
    <w:rsid w:val="00A31380"/>
    <w:rsid w:val="00A31627"/>
    <w:rsid w:val="00A318B6"/>
    <w:rsid w:val="00A322C6"/>
    <w:rsid w:val="00A32811"/>
    <w:rsid w:val="00A33028"/>
    <w:rsid w:val="00A3325E"/>
    <w:rsid w:val="00A33C92"/>
    <w:rsid w:val="00A343D9"/>
    <w:rsid w:val="00A3459F"/>
    <w:rsid w:val="00A34FF2"/>
    <w:rsid w:val="00A35420"/>
    <w:rsid w:val="00A354FB"/>
    <w:rsid w:val="00A36FAC"/>
    <w:rsid w:val="00A36FEA"/>
    <w:rsid w:val="00A37321"/>
    <w:rsid w:val="00A37408"/>
    <w:rsid w:val="00A37975"/>
    <w:rsid w:val="00A40454"/>
    <w:rsid w:val="00A404E2"/>
    <w:rsid w:val="00A4054B"/>
    <w:rsid w:val="00A40822"/>
    <w:rsid w:val="00A40D42"/>
    <w:rsid w:val="00A41212"/>
    <w:rsid w:val="00A41270"/>
    <w:rsid w:val="00A4152E"/>
    <w:rsid w:val="00A417F3"/>
    <w:rsid w:val="00A4183D"/>
    <w:rsid w:val="00A41EB2"/>
    <w:rsid w:val="00A42037"/>
    <w:rsid w:val="00A4230A"/>
    <w:rsid w:val="00A423AE"/>
    <w:rsid w:val="00A42403"/>
    <w:rsid w:val="00A4253B"/>
    <w:rsid w:val="00A42D9F"/>
    <w:rsid w:val="00A42E2D"/>
    <w:rsid w:val="00A43001"/>
    <w:rsid w:val="00A43798"/>
    <w:rsid w:val="00A43E10"/>
    <w:rsid w:val="00A4512E"/>
    <w:rsid w:val="00A45A8D"/>
    <w:rsid w:val="00A45C84"/>
    <w:rsid w:val="00A46337"/>
    <w:rsid w:val="00A469FA"/>
    <w:rsid w:val="00A46A30"/>
    <w:rsid w:val="00A46DDD"/>
    <w:rsid w:val="00A475BC"/>
    <w:rsid w:val="00A479F3"/>
    <w:rsid w:val="00A47E57"/>
    <w:rsid w:val="00A47FC0"/>
    <w:rsid w:val="00A50A00"/>
    <w:rsid w:val="00A50E1D"/>
    <w:rsid w:val="00A51206"/>
    <w:rsid w:val="00A515F2"/>
    <w:rsid w:val="00A517FA"/>
    <w:rsid w:val="00A51843"/>
    <w:rsid w:val="00A52058"/>
    <w:rsid w:val="00A5251A"/>
    <w:rsid w:val="00A5257A"/>
    <w:rsid w:val="00A52989"/>
    <w:rsid w:val="00A52BE6"/>
    <w:rsid w:val="00A52D7A"/>
    <w:rsid w:val="00A53568"/>
    <w:rsid w:val="00A536E5"/>
    <w:rsid w:val="00A537B9"/>
    <w:rsid w:val="00A544DE"/>
    <w:rsid w:val="00A551DB"/>
    <w:rsid w:val="00A554D7"/>
    <w:rsid w:val="00A5550A"/>
    <w:rsid w:val="00A5571F"/>
    <w:rsid w:val="00A558EA"/>
    <w:rsid w:val="00A55CBC"/>
    <w:rsid w:val="00A55DBD"/>
    <w:rsid w:val="00A561B9"/>
    <w:rsid w:val="00A561F0"/>
    <w:rsid w:val="00A56781"/>
    <w:rsid w:val="00A56BAC"/>
    <w:rsid w:val="00A56C4A"/>
    <w:rsid w:val="00A56C82"/>
    <w:rsid w:val="00A56D21"/>
    <w:rsid w:val="00A56D93"/>
    <w:rsid w:val="00A570D6"/>
    <w:rsid w:val="00A5749A"/>
    <w:rsid w:val="00A57E5F"/>
    <w:rsid w:val="00A6003C"/>
    <w:rsid w:val="00A60918"/>
    <w:rsid w:val="00A60DF6"/>
    <w:rsid w:val="00A614CC"/>
    <w:rsid w:val="00A61739"/>
    <w:rsid w:val="00A61751"/>
    <w:rsid w:val="00A62152"/>
    <w:rsid w:val="00A6247F"/>
    <w:rsid w:val="00A62CCF"/>
    <w:rsid w:val="00A6316A"/>
    <w:rsid w:val="00A634E8"/>
    <w:rsid w:val="00A6356B"/>
    <w:rsid w:val="00A63A62"/>
    <w:rsid w:val="00A63B0A"/>
    <w:rsid w:val="00A64A24"/>
    <w:rsid w:val="00A64D84"/>
    <w:rsid w:val="00A64E65"/>
    <w:rsid w:val="00A6577D"/>
    <w:rsid w:val="00A65867"/>
    <w:rsid w:val="00A65AB9"/>
    <w:rsid w:val="00A65B2C"/>
    <w:rsid w:val="00A65F7A"/>
    <w:rsid w:val="00A660C7"/>
    <w:rsid w:val="00A666B1"/>
    <w:rsid w:val="00A66820"/>
    <w:rsid w:val="00A6756D"/>
    <w:rsid w:val="00A676FA"/>
    <w:rsid w:val="00A67D8B"/>
    <w:rsid w:val="00A701C7"/>
    <w:rsid w:val="00A70219"/>
    <w:rsid w:val="00A7029D"/>
    <w:rsid w:val="00A7034E"/>
    <w:rsid w:val="00A70528"/>
    <w:rsid w:val="00A70A5E"/>
    <w:rsid w:val="00A70B61"/>
    <w:rsid w:val="00A7114A"/>
    <w:rsid w:val="00A71312"/>
    <w:rsid w:val="00A71657"/>
    <w:rsid w:val="00A7188B"/>
    <w:rsid w:val="00A71C16"/>
    <w:rsid w:val="00A71CE1"/>
    <w:rsid w:val="00A71FBA"/>
    <w:rsid w:val="00A72BC0"/>
    <w:rsid w:val="00A72E02"/>
    <w:rsid w:val="00A73331"/>
    <w:rsid w:val="00A73370"/>
    <w:rsid w:val="00A73561"/>
    <w:rsid w:val="00A73641"/>
    <w:rsid w:val="00A73D57"/>
    <w:rsid w:val="00A74003"/>
    <w:rsid w:val="00A74300"/>
    <w:rsid w:val="00A749C2"/>
    <w:rsid w:val="00A756E8"/>
    <w:rsid w:val="00A75849"/>
    <w:rsid w:val="00A761DB"/>
    <w:rsid w:val="00A76AF8"/>
    <w:rsid w:val="00A76B06"/>
    <w:rsid w:val="00A77134"/>
    <w:rsid w:val="00A7731B"/>
    <w:rsid w:val="00A775D3"/>
    <w:rsid w:val="00A775E7"/>
    <w:rsid w:val="00A77778"/>
    <w:rsid w:val="00A77E09"/>
    <w:rsid w:val="00A77EA9"/>
    <w:rsid w:val="00A80005"/>
    <w:rsid w:val="00A80BD8"/>
    <w:rsid w:val="00A813F7"/>
    <w:rsid w:val="00A81631"/>
    <w:rsid w:val="00A8277A"/>
    <w:rsid w:val="00A82C30"/>
    <w:rsid w:val="00A82E1C"/>
    <w:rsid w:val="00A82E97"/>
    <w:rsid w:val="00A82F65"/>
    <w:rsid w:val="00A83711"/>
    <w:rsid w:val="00A839DB"/>
    <w:rsid w:val="00A8419C"/>
    <w:rsid w:val="00A8487A"/>
    <w:rsid w:val="00A848CB"/>
    <w:rsid w:val="00A8494F"/>
    <w:rsid w:val="00A85320"/>
    <w:rsid w:val="00A85881"/>
    <w:rsid w:val="00A85985"/>
    <w:rsid w:val="00A85A5F"/>
    <w:rsid w:val="00A8618F"/>
    <w:rsid w:val="00A865F0"/>
    <w:rsid w:val="00A86775"/>
    <w:rsid w:val="00A874AC"/>
    <w:rsid w:val="00A87507"/>
    <w:rsid w:val="00A876D5"/>
    <w:rsid w:val="00A87D21"/>
    <w:rsid w:val="00A9038E"/>
    <w:rsid w:val="00A903D9"/>
    <w:rsid w:val="00A905EA"/>
    <w:rsid w:val="00A9097D"/>
    <w:rsid w:val="00A90C7C"/>
    <w:rsid w:val="00A90FE6"/>
    <w:rsid w:val="00A91235"/>
    <w:rsid w:val="00A9128F"/>
    <w:rsid w:val="00A9176F"/>
    <w:rsid w:val="00A91984"/>
    <w:rsid w:val="00A91FE9"/>
    <w:rsid w:val="00A92B3A"/>
    <w:rsid w:val="00A92D8F"/>
    <w:rsid w:val="00A92E20"/>
    <w:rsid w:val="00A93994"/>
    <w:rsid w:val="00A93EB1"/>
    <w:rsid w:val="00A940BB"/>
    <w:rsid w:val="00A94433"/>
    <w:rsid w:val="00A950E0"/>
    <w:rsid w:val="00A95868"/>
    <w:rsid w:val="00A958E0"/>
    <w:rsid w:val="00A9604D"/>
    <w:rsid w:val="00A9610D"/>
    <w:rsid w:val="00A964BF"/>
    <w:rsid w:val="00A96581"/>
    <w:rsid w:val="00A9684A"/>
    <w:rsid w:val="00A968E0"/>
    <w:rsid w:val="00A96906"/>
    <w:rsid w:val="00A9761A"/>
    <w:rsid w:val="00A97743"/>
    <w:rsid w:val="00A97BF1"/>
    <w:rsid w:val="00A97E94"/>
    <w:rsid w:val="00A97FEA"/>
    <w:rsid w:val="00AA0070"/>
    <w:rsid w:val="00AA00F4"/>
    <w:rsid w:val="00AA023B"/>
    <w:rsid w:val="00AA09C0"/>
    <w:rsid w:val="00AA0E60"/>
    <w:rsid w:val="00AA0F5D"/>
    <w:rsid w:val="00AA14CC"/>
    <w:rsid w:val="00AA16A1"/>
    <w:rsid w:val="00AA16FA"/>
    <w:rsid w:val="00AA19E6"/>
    <w:rsid w:val="00AA2577"/>
    <w:rsid w:val="00AA25B9"/>
    <w:rsid w:val="00AA28CB"/>
    <w:rsid w:val="00AA3414"/>
    <w:rsid w:val="00AA3796"/>
    <w:rsid w:val="00AA39A4"/>
    <w:rsid w:val="00AA41C7"/>
    <w:rsid w:val="00AA42BE"/>
    <w:rsid w:val="00AA45FF"/>
    <w:rsid w:val="00AA48DD"/>
    <w:rsid w:val="00AA490E"/>
    <w:rsid w:val="00AA5239"/>
    <w:rsid w:val="00AA55DE"/>
    <w:rsid w:val="00AA5B6A"/>
    <w:rsid w:val="00AA60FB"/>
    <w:rsid w:val="00AA6466"/>
    <w:rsid w:val="00AA6D0E"/>
    <w:rsid w:val="00AA6EBD"/>
    <w:rsid w:val="00AA70F6"/>
    <w:rsid w:val="00AA7C57"/>
    <w:rsid w:val="00AB035B"/>
    <w:rsid w:val="00AB0B7B"/>
    <w:rsid w:val="00AB1142"/>
    <w:rsid w:val="00AB18DE"/>
    <w:rsid w:val="00AB1AF6"/>
    <w:rsid w:val="00AB228E"/>
    <w:rsid w:val="00AB26E8"/>
    <w:rsid w:val="00AB2DC7"/>
    <w:rsid w:val="00AB334A"/>
    <w:rsid w:val="00AB453F"/>
    <w:rsid w:val="00AB483F"/>
    <w:rsid w:val="00AB493F"/>
    <w:rsid w:val="00AB53F6"/>
    <w:rsid w:val="00AB5924"/>
    <w:rsid w:val="00AB592E"/>
    <w:rsid w:val="00AB6A2F"/>
    <w:rsid w:val="00AB6FB2"/>
    <w:rsid w:val="00AB76DE"/>
    <w:rsid w:val="00AB794B"/>
    <w:rsid w:val="00AC0F2F"/>
    <w:rsid w:val="00AC1381"/>
    <w:rsid w:val="00AC1BDF"/>
    <w:rsid w:val="00AC1C6A"/>
    <w:rsid w:val="00AC223C"/>
    <w:rsid w:val="00AC23F6"/>
    <w:rsid w:val="00AC2B45"/>
    <w:rsid w:val="00AC2B9A"/>
    <w:rsid w:val="00AC37E3"/>
    <w:rsid w:val="00AC39DF"/>
    <w:rsid w:val="00AC3CAE"/>
    <w:rsid w:val="00AC3DC8"/>
    <w:rsid w:val="00AC4053"/>
    <w:rsid w:val="00AC44D4"/>
    <w:rsid w:val="00AC4EAA"/>
    <w:rsid w:val="00AC4FC8"/>
    <w:rsid w:val="00AC503E"/>
    <w:rsid w:val="00AC5341"/>
    <w:rsid w:val="00AC54A7"/>
    <w:rsid w:val="00AC58AB"/>
    <w:rsid w:val="00AC61D3"/>
    <w:rsid w:val="00AC6F57"/>
    <w:rsid w:val="00AC7C5C"/>
    <w:rsid w:val="00AD04FE"/>
    <w:rsid w:val="00AD08BE"/>
    <w:rsid w:val="00AD1EF2"/>
    <w:rsid w:val="00AD200F"/>
    <w:rsid w:val="00AD23E0"/>
    <w:rsid w:val="00AD28F7"/>
    <w:rsid w:val="00AD2F75"/>
    <w:rsid w:val="00AD309F"/>
    <w:rsid w:val="00AD3242"/>
    <w:rsid w:val="00AD349E"/>
    <w:rsid w:val="00AD402C"/>
    <w:rsid w:val="00AD40C3"/>
    <w:rsid w:val="00AD4409"/>
    <w:rsid w:val="00AD4A43"/>
    <w:rsid w:val="00AD4FE0"/>
    <w:rsid w:val="00AD5373"/>
    <w:rsid w:val="00AD573D"/>
    <w:rsid w:val="00AD6438"/>
    <w:rsid w:val="00AD7663"/>
    <w:rsid w:val="00AD77B3"/>
    <w:rsid w:val="00AD7E83"/>
    <w:rsid w:val="00AE19BC"/>
    <w:rsid w:val="00AE1E28"/>
    <w:rsid w:val="00AE1E41"/>
    <w:rsid w:val="00AE210F"/>
    <w:rsid w:val="00AE28D5"/>
    <w:rsid w:val="00AE2C48"/>
    <w:rsid w:val="00AE3520"/>
    <w:rsid w:val="00AE38A0"/>
    <w:rsid w:val="00AE48EE"/>
    <w:rsid w:val="00AE4E2D"/>
    <w:rsid w:val="00AE5199"/>
    <w:rsid w:val="00AE594B"/>
    <w:rsid w:val="00AE5CD3"/>
    <w:rsid w:val="00AE67C2"/>
    <w:rsid w:val="00AE692C"/>
    <w:rsid w:val="00AE69AF"/>
    <w:rsid w:val="00AE6A71"/>
    <w:rsid w:val="00AE6F1B"/>
    <w:rsid w:val="00AE73E6"/>
    <w:rsid w:val="00AE7F6B"/>
    <w:rsid w:val="00AF0370"/>
    <w:rsid w:val="00AF057A"/>
    <w:rsid w:val="00AF06C4"/>
    <w:rsid w:val="00AF1131"/>
    <w:rsid w:val="00AF12AB"/>
    <w:rsid w:val="00AF183D"/>
    <w:rsid w:val="00AF1D07"/>
    <w:rsid w:val="00AF1E6F"/>
    <w:rsid w:val="00AF242E"/>
    <w:rsid w:val="00AF26D3"/>
    <w:rsid w:val="00AF2D88"/>
    <w:rsid w:val="00AF2DCE"/>
    <w:rsid w:val="00AF2F7F"/>
    <w:rsid w:val="00AF331A"/>
    <w:rsid w:val="00AF3CA5"/>
    <w:rsid w:val="00AF3EDF"/>
    <w:rsid w:val="00AF4074"/>
    <w:rsid w:val="00AF418F"/>
    <w:rsid w:val="00AF4FA0"/>
    <w:rsid w:val="00AF5219"/>
    <w:rsid w:val="00AF5ED7"/>
    <w:rsid w:val="00AF636C"/>
    <w:rsid w:val="00AF68D4"/>
    <w:rsid w:val="00AF6D4B"/>
    <w:rsid w:val="00AF7675"/>
    <w:rsid w:val="00AF7758"/>
    <w:rsid w:val="00AF78F8"/>
    <w:rsid w:val="00AF7F06"/>
    <w:rsid w:val="00AF7F88"/>
    <w:rsid w:val="00AF7FD4"/>
    <w:rsid w:val="00B00AEA"/>
    <w:rsid w:val="00B00B03"/>
    <w:rsid w:val="00B00B30"/>
    <w:rsid w:val="00B00CD4"/>
    <w:rsid w:val="00B00E31"/>
    <w:rsid w:val="00B00EFB"/>
    <w:rsid w:val="00B00F3E"/>
    <w:rsid w:val="00B0102F"/>
    <w:rsid w:val="00B01214"/>
    <w:rsid w:val="00B025FE"/>
    <w:rsid w:val="00B02930"/>
    <w:rsid w:val="00B03343"/>
    <w:rsid w:val="00B033B4"/>
    <w:rsid w:val="00B03870"/>
    <w:rsid w:val="00B0437F"/>
    <w:rsid w:val="00B0458F"/>
    <w:rsid w:val="00B04DE2"/>
    <w:rsid w:val="00B04F83"/>
    <w:rsid w:val="00B054D7"/>
    <w:rsid w:val="00B059A0"/>
    <w:rsid w:val="00B05DDC"/>
    <w:rsid w:val="00B06159"/>
    <w:rsid w:val="00B0624E"/>
    <w:rsid w:val="00B06314"/>
    <w:rsid w:val="00B06893"/>
    <w:rsid w:val="00B06A60"/>
    <w:rsid w:val="00B072A9"/>
    <w:rsid w:val="00B077B2"/>
    <w:rsid w:val="00B079A8"/>
    <w:rsid w:val="00B07A25"/>
    <w:rsid w:val="00B07A68"/>
    <w:rsid w:val="00B07B8A"/>
    <w:rsid w:val="00B1061B"/>
    <w:rsid w:val="00B1113B"/>
    <w:rsid w:val="00B1115E"/>
    <w:rsid w:val="00B1186E"/>
    <w:rsid w:val="00B11A1E"/>
    <w:rsid w:val="00B11A56"/>
    <w:rsid w:val="00B12613"/>
    <w:rsid w:val="00B1277B"/>
    <w:rsid w:val="00B12A26"/>
    <w:rsid w:val="00B1346F"/>
    <w:rsid w:val="00B13C9C"/>
    <w:rsid w:val="00B13EE2"/>
    <w:rsid w:val="00B13F89"/>
    <w:rsid w:val="00B14138"/>
    <w:rsid w:val="00B1486A"/>
    <w:rsid w:val="00B14C5D"/>
    <w:rsid w:val="00B14FE3"/>
    <w:rsid w:val="00B1518E"/>
    <w:rsid w:val="00B153C8"/>
    <w:rsid w:val="00B15584"/>
    <w:rsid w:val="00B15732"/>
    <w:rsid w:val="00B15BF5"/>
    <w:rsid w:val="00B16443"/>
    <w:rsid w:val="00B170CD"/>
    <w:rsid w:val="00B173F4"/>
    <w:rsid w:val="00B177C8"/>
    <w:rsid w:val="00B17AF0"/>
    <w:rsid w:val="00B17CEA"/>
    <w:rsid w:val="00B17F23"/>
    <w:rsid w:val="00B20307"/>
    <w:rsid w:val="00B2050A"/>
    <w:rsid w:val="00B20810"/>
    <w:rsid w:val="00B210B1"/>
    <w:rsid w:val="00B2117D"/>
    <w:rsid w:val="00B212B7"/>
    <w:rsid w:val="00B2150A"/>
    <w:rsid w:val="00B221AE"/>
    <w:rsid w:val="00B224BD"/>
    <w:rsid w:val="00B226BA"/>
    <w:rsid w:val="00B22866"/>
    <w:rsid w:val="00B22AAD"/>
    <w:rsid w:val="00B2325B"/>
    <w:rsid w:val="00B23553"/>
    <w:rsid w:val="00B23959"/>
    <w:rsid w:val="00B23ADC"/>
    <w:rsid w:val="00B23E52"/>
    <w:rsid w:val="00B23FB9"/>
    <w:rsid w:val="00B23FC3"/>
    <w:rsid w:val="00B24404"/>
    <w:rsid w:val="00B24AE9"/>
    <w:rsid w:val="00B24C02"/>
    <w:rsid w:val="00B24D0A"/>
    <w:rsid w:val="00B24D95"/>
    <w:rsid w:val="00B250C1"/>
    <w:rsid w:val="00B25B4B"/>
    <w:rsid w:val="00B261BD"/>
    <w:rsid w:val="00B262A4"/>
    <w:rsid w:val="00B2684F"/>
    <w:rsid w:val="00B27029"/>
    <w:rsid w:val="00B27711"/>
    <w:rsid w:val="00B3006C"/>
    <w:rsid w:val="00B308D3"/>
    <w:rsid w:val="00B30934"/>
    <w:rsid w:val="00B311B9"/>
    <w:rsid w:val="00B3127D"/>
    <w:rsid w:val="00B31744"/>
    <w:rsid w:val="00B31A89"/>
    <w:rsid w:val="00B31C2C"/>
    <w:rsid w:val="00B321DE"/>
    <w:rsid w:val="00B326E4"/>
    <w:rsid w:val="00B32ECE"/>
    <w:rsid w:val="00B33CFE"/>
    <w:rsid w:val="00B33FCD"/>
    <w:rsid w:val="00B34257"/>
    <w:rsid w:val="00B34276"/>
    <w:rsid w:val="00B3467C"/>
    <w:rsid w:val="00B34C2B"/>
    <w:rsid w:val="00B350EC"/>
    <w:rsid w:val="00B35194"/>
    <w:rsid w:val="00B35271"/>
    <w:rsid w:val="00B35327"/>
    <w:rsid w:val="00B35533"/>
    <w:rsid w:val="00B361DB"/>
    <w:rsid w:val="00B364FA"/>
    <w:rsid w:val="00B36AF0"/>
    <w:rsid w:val="00B373C0"/>
    <w:rsid w:val="00B37420"/>
    <w:rsid w:val="00B37C3F"/>
    <w:rsid w:val="00B4069E"/>
    <w:rsid w:val="00B407D9"/>
    <w:rsid w:val="00B40983"/>
    <w:rsid w:val="00B40A67"/>
    <w:rsid w:val="00B40C56"/>
    <w:rsid w:val="00B41115"/>
    <w:rsid w:val="00B4116D"/>
    <w:rsid w:val="00B4128D"/>
    <w:rsid w:val="00B417FA"/>
    <w:rsid w:val="00B4183D"/>
    <w:rsid w:val="00B41AC6"/>
    <w:rsid w:val="00B41F5F"/>
    <w:rsid w:val="00B42006"/>
    <w:rsid w:val="00B420F5"/>
    <w:rsid w:val="00B421E5"/>
    <w:rsid w:val="00B42277"/>
    <w:rsid w:val="00B42417"/>
    <w:rsid w:val="00B42713"/>
    <w:rsid w:val="00B43463"/>
    <w:rsid w:val="00B43630"/>
    <w:rsid w:val="00B445D7"/>
    <w:rsid w:val="00B44834"/>
    <w:rsid w:val="00B45A59"/>
    <w:rsid w:val="00B46404"/>
    <w:rsid w:val="00B46864"/>
    <w:rsid w:val="00B46AA6"/>
    <w:rsid w:val="00B46E4A"/>
    <w:rsid w:val="00B471DC"/>
    <w:rsid w:val="00B47275"/>
    <w:rsid w:val="00B472C7"/>
    <w:rsid w:val="00B47507"/>
    <w:rsid w:val="00B47934"/>
    <w:rsid w:val="00B47AB1"/>
    <w:rsid w:val="00B47DB4"/>
    <w:rsid w:val="00B5073C"/>
    <w:rsid w:val="00B5092C"/>
    <w:rsid w:val="00B50E55"/>
    <w:rsid w:val="00B5109E"/>
    <w:rsid w:val="00B51B88"/>
    <w:rsid w:val="00B5213C"/>
    <w:rsid w:val="00B521A5"/>
    <w:rsid w:val="00B527A5"/>
    <w:rsid w:val="00B53655"/>
    <w:rsid w:val="00B53710"/>
    <w:rsid w:val="00B53910"/>
    <w:rsid w:val="00B5419A"/>
    <w:rsid w:val="00B54272"/>
    <w:rsid w:val="00B54273"/>
    <w:rsid w:val="00B5447F"/>
    <w:rsid w:val="00B54598"/>
    <w:rsid w:val="00B547C3"/>
    <w:rsid w:val="00B547D2"/>
    <w:rsid w:val="00B55362"/>
    <w:rsid w:val="00B5536E"/>
    <w:rsid w:val="00B55799"/>
    <w:rsid w:val="00B559C3"/>
    <w:rsid w:val="00B56110"/>
    <w:rsid w:val="00B56420"/>
    <w:rsid w:val="00B56753"/>
    <w:rsid w:val="00B56EB6"/>
    <w:rsid w:val="00B57A89"/>
    <w:rsid w:val="00B60411"/>
    <w:rsid w:val="00B609CF"/>
    <w:rsid w:val="00B60A8E"/>
    <w:rsid w:val="00B61AAD"/>
    <w:rsid w:val="00B61D65"/>
    <w:rsid w:val="00B61D67"/>
    <w:rsid w:val="00B61EC6"/>
    <w:rsid w:val="00B62183"/>
    <w:rsid w:val="00B62245"/>
    <w:rsid w:val="00B62796"/>
    <w:rsid w:val="00B6282E"/>
    <w:rsid w:val="00B62C4E"/>
    <w:rsid w:val="00B62D4A"/>
    <w:rsid w:val="00B62E9A"/>
    <w:rsid w:val="00B62FCF"/>
    <w:rsid w:val="00B6315D"/>
    <w:rsid w:val="00B63934"/>
    <w:rsid w:val="00B63C4B"/>
    <w:rsid w:val="00B646A9"/>
    <w:rsid w:val="00B647E2"/>
    <w:rsid w:val="00B647F5"/>
    <w:rsid w:val="00B64AEB"/>
    <w:rsid w:val="00B64BA4"/>
    <w:rsid w:val="00B64CA5"/>
    <w:rsid w:val="00B651DC"/>
    <w:rsid w:val="00B65316"/>
    <w:rsid w:val="00B65437"/>
    <w:rsid w:val="00B656E9"/>
    <w:rsid w:val="00B65C79"/>
    <w:rsid w:val="00B65E9A"/>
    <w:rsid w:val="00B660EE"/>
    <w:rsid w:val="00B6665D"/>
    <w:rsid w:val="00B6678D"/>
    <w:rsid w:val="00B66A88"/>
    <w:rsid w:val="00B6719F"/>
    <w:rsid w:val="00B67953"/>
    <w:rsid w:val="00B67CDB"/>
    <w:rsid w:val="00B7067E"/>
    <w:rsid w:val="00B706C3"/>
    <w:rsid w:val="00B70AC1"/>
    <w:rsid w:val="00B70B9C"/>
    <w:rsid w:val="00B70EBB"/>
    <w:rsid w:val="00B7172C"/>
    <w:rsid w:val="00B71981"/>
    <w:rsid w:val="00B71AD4"/>
    <w:rsid w:val="00B7215F"/>
    <w:rsid w:val="00B72741"/>
    <w:rsid w:val="00B729CE"/>
    <w:rsid w:val="00B72A95"/>
    <w:rsid w:val="00B72AE8"/>
    <w:rsid w:val="00B73212"/>
    <w:rsid w:val="00B7390F"/>
    <w:rsid w:val="00B73EBC"/>
    <w:rsid w:val="00B74064"/>
    <w:rsid w:val="00B752B0"/>
    <w:rsid w:val="00B75342"/>
    <w:rsid w:val="00B755EE"/>
    <w:rsid w:val="00B75741"/>
    <w:rsid w:val="00B760ED"/>
    <w:rsid w:val="00B76278"/>
    <w:rsid w:val="00B7641E"/>
    <w:rsid w:val="00B767CF"/>
    <w:rsid w:val="00B7690D"/>
    <w:rsid w:val="00B7721B"/>
    <w:rsid w:val="00B774DB"/>
    <w:rsid w:val="00B77848"/>
    <w:rsid w:val="00B77B54"/>
    <w:rsid w:val="00B77C84"/>
    <w:rsid w:val="00B77D2C"/>
    <w:rsid w:val="00B8004C"/>
    <w:rsid w:val="00B804B2"/>
    <w:rsid w:val="00B80BC5"/>
    <w:rsid w:val="00B81C8D"/>
    <w:rsid w:val="00B820CC"/>
    <w:rsid w:val="00B824E1"/>
    <w:rsid w:val="00B827C3"/>
    <w:rsid w:val="00B82DF1"/>
    <w:rsid w:val="00B82F23"/>
    <w:rsid w:val="00B82F31"/>
    <w:rsid w:val="00B83123"/>
    <w:rsid w:val="00B8320F"/>
    <w:rsid w:val="00B834CC"/>
    <w:rsid w:val="00B83D48"/>
    <w:rsid w:val="00B84843"/>
    <w:rsid w:val="00B848F2"/>
    <w:rsid w:val="00B84D8E"/>
    <w:rsid w:val="00B84E66"/>
    <w:rsid w:val="00B85564"/>
    <w:rsid w:val="00B8559B"/>
    <w:rsid w:val="00B86002"/>
    <w:rsid w:val="00B87B7C"/>
    <w:rsid w:val="00B9037F"/>
    <w:rsid w:val="00B9040B"/>
    <w:rsid w:val="00B90837"/>
    <w:rsid w:val="00B90C1D"/>
    <w:rsid w:val="00B91295"/>
    <w:rsid w:val="00B9168F"/>
    <w:rsid w:val="00B91839"/>
    <w:rsid w:val="00B921B1"/>
    <w:rsid w:val="00B927C1"/>
    <w:rsid w:val="00B929F9"/>
    <w:rsid w:val="00B931EB"/>
    <w:rsid w:val="00B93512"/>
    <w:rsid w:val="00B935F4"/>
    <w:rsid w:val="00B93901"/>
    <w:rsid w:val="00B93E73"/>
    <w:rsid w:val="00B948B0"/>
    <w:rsid w:val="00B94A12"/>
    <w:rsid w:val="00B94C81"/>
    <w:rsid w:val="00B9512A"/>
    <w:rsid w:val="00B95142"/>
    <w:rsid w:val="00B95D4F"/>
    <w:rsid w:val="00B96648"/>
    <w:rsid w:val="00B967C8"/>
    <w:rsid w:val="00B967EC"/>
    <w:rsid w:val="00B96C06"/>
    <w:rsid w:val="00B96EA7"/>
    <w:rsid w:val="00B977CB"/>
    <w:rsid w:val="00B97A0C"/>
    <w:rsid w:val="00BA04CF"/>
    <w:rsid w:val="00BA0618"/>
    <w:rsid w:val="00BA06EA"/>
    <w:rsid w:val="00BA0836"/>
    <w:rsid w:val="00BA0EC1"/>
    <w:rsid w:val="00BA1282"/>
    <w:rsid w:val="00BA1645"/>
    <w:rsid w:val="00BA1D3A"/>
    <w:rsid w:val="00BA1F37"/>
    <w:rsid w:val="00BA22CA"/>
    <w:rsid w:val="00BA2B9F"/>
    <w:rsid w:val="00BA2CF4"/>
    <w:rsid w:val="00BA3285"/>
    <w:rsid w:val="00BA34AE"/>
    <w:rsid w:val="00BA3D37"/>
    <w:rsid w:val="00BA482D"/>
    <w:rsid w:val="00BA490E"/>
    <w:rsid w:val="00BA5A4A"/>
    <w:rsid w:val="00BA5E13"/>
    <w:rsid w:val="00BA5EE1"/>
    <w:rsid w:val="00BA606E"/>
    <w:rsid w:val="00BA6256"/>
    <w:rsid w:val="00BA62A7"/>
    <w:rsid w:val="00BA64D0"/>
    <w:rsid w:val="00BA6ABA"/>
    <w:rsid w:val="00BA7276"/>
    <w:rsid w:val="00BA74AF"/>
    <w:rsid w:val="00BA762A"/>
    <w:rsid w:val="00BA77DA"/>
    <w:rsid w:val="00BA7834"/>
    <w:rsid w:val="00BA7E15"/>
    <w:rsid w:val="00BB015F"/>
    <w:rsid w:val="00BB0A4E"/>
    <w:rsid w:val="00BB0A90"/>
    <w:rsid w:val="00BB0EBB"/>
    <w:rsid w:val="00BB1106"/>
    <w:rsid w:val="00BB11C3"/>
    <w:rsid w:val="00BB14FA"/>
    <w:rsid w:val="00BB158B"/>
    <w:rsid w:val="00BB15E6"/>
    <w:rsid w:val="00BB1669"/>
    <w:rsid w:val="00BB1CE9"/>
    <w:rsid w:val="00BB1D94"/>
    <w:rsid w:val="00BB2985"/>
    <w:rsid w:val="00BB2B40"/>
    <w:rsid w:val="00BB3632"/>
    <w:rsid w:val="00BB3D04"/>
    <w:rsid w:val="00BB4252"/>
    <w:rsid w:val="00BB43BA"/>
    <w:rsid w:val="00BB447B"/>
    <w:rsid w:val="00BB4CA1"/>
    <w:rsid w:val="00BB4EB3"/>
    <w:rsid w:val="00BB4FAC"/>
    <w:rsid w:val="00BB523A"/>
    <w:rsid w:val="00BB52AE"/>
    <w:rsid w:val="00BB5681"/>
    <w:rsid w:val="00BB56C9"/>
    <w:rsid w:val="00BB574C"/>
    <w:rsid w:val="00BB593B"/>
    <w:rsid w:val="00BB5C2B"/>
    <w:rsid w:val="00BB5F09"/>
    <w:rsid w:val="00BB63F4"/>
    <w:rsid w:val="00BB6808"/>
    <w:rsid w:val="00BB7692"/>
    <w:rsid w:val="00BB7917"/>
    <w:rsid w:val="00BB7B6A"/>
    <w:rsid w:val="00BB7C02"/>
    <w:rsid w:val="00BB7F16"/>
    <w:rsid w:val="00BC0244"/>
    <w:rsid w:val="00BC0422"/>
    <w:rsid w:val="00BC0655"/>
    <w:rsid w:val="00BC0706"/>
    <w:rsid w:val="00BC0DD1"/>
    <w:rsid w:val="00BC11C8"/>
    <w:rsid w:val="00BC123E"/>
    <w:rsid w:val="00BC1472"/>
    <w:rsid w:val="00BC1579"/>
    <w:rsid w:val="00BC17DD"/>
    <w:rsid w:val="00BC199C"/>
    <w:rsid w:val="00BC222A"/>
    <w:rsid w:val="00BC2572"/>
    <w:rsid w:val="00BC3251"/>
    <w:rsid w:val="00BC34B4"/>
    <w:rsid w:val="00BC37A6"/>
    <w:rsid w:val="00BC3947"/>
    <w:rsid w:val="00BC39D8"/>
    <w:rsid w:val="00BC3FB2"/>
    <w:rsid w:val="00BC4456"/>
    <w:rsid w:val="00BC4B65"/>
    <w:rsid w:val="00BC5553"/>
    <w:rsid w:val="00BC5763"/>
    <w:rsid w:val="00BC652B"/>
    <w:rsid w:val="00BC678B"/>
    <w:rsid w:val="00BC6909"/>
    <w:rsid w:val="00BC6A4E"/>
    <w:rsid w:val="00BC72B4"/>
    <w:rsid w:val="00BC73FF"/>
    <w:rsid w:val="00BC7412"/>
    <w:rsid w:val="00BC75B0"/>
    <w:rsid w:val="00BC7AD7"/>
    <w:rsid w:val="00BC7AEA"/>
    <w:rsid w:val="00BC7F87"/>
    <w:rsid w:val="00BD037D"/>
    <w:rsid w:val="00BD053A"/>
    <w:rsid w:val="00BD056E"/>
    <w:rsid w:val="00BD0722"/>
    <w:rsid w:val="00BD13DC"/>
    <w:rsid w:val="00BD1937"/>
    <w:rsid w:val="00BD1CF3"/>
    <w:rsid w:val="00BD1D28"/>
    <w:rsid w:val="00BD1F18"/>
    <w:rsid w:val="00BD2198"/>
    <w:rsid w:val="00BD234D"/>
    <w:rsid w:val="00BD26C2"/>
    <w:rsid w:val="00BD2968"/>
    <w:rsid w:val="00BD2D55"/>
    <w:rsid w:val="00BD35B8"/>
    <w:rsid w:val="00BD3B8D"/>
    <w:rsid w:val="00BD3EAC"/>
    <w:rsid w:val="00BD4065"/>
    <w:rsid w:val="00BD4424"/>
    <w:rsid w:val="00BD4AD4"/>
    <w:rsid w:val="00BD4C1A"/>
    <w:rsid w:val="00BD4DF6"/>
    <w:rsid w:val="00BD5161"/>
    <w:rsid w:val="00BD51AC"/>
    <w:rsid w:val="00BD51E7"/>
    <w:rsid w:val="00BD535D"/>
    <w:rsid w:val="00BD594E"/>
    <w:rsid w:val="00BD5AC9"/>
    <w:rsid w:val="00BD61ED"/>
    <w:rsid w:val="00BD6CA8"/>
    <w:rsid w:val="00BD6D02"/>
    <w:rsid w:val="00BD6E51"/>
    <w:rsid w:val="00BD72FF"/>
    <w:rsid w:val="00BD7A82"/>
    <w:rsid w:val="00BE014A"/>
    <w:rsid w:val="00BE02CA"/>
    <w:rsid w:val="00BE050A"/>
    <w:rsid w:val="00BE0CA4"/>
    <w:rsid w:val="00BE0CF3"/>
    <w:rsid w:val="00BE0D23"/>
    <w:rsid w:val="00BE0FD1"/>
    <w:rsid w:val="00BE173C"/>
    <w:rsid w:val="00BE1E3D"/>
    <w:rsid w:val="00BE202B"/>
    <w:rsid w:val="00BE26C0"/>
    <w:rsid w:val="00BE2B3E"/>
    <w:rsid w:val="00BE2C57"/>
    <w:rsid w:val="00BE2EAB"/>
    <w:rsid w:val="00BE33B7"/>
    <w:rsid w:val="00BE3D26"/>
    <w:rsid w:val="00BE3D84"/>
    <w:rsid w:val="00BE3E91"/>
    <w:rsid w:val="00BE3FBE"/>
    <w:rsid w:val="00BE4049"/>
    <w:rsid w:val="00BE4084"/>
    <w:rsid w:val="00BE419D"/>
    <w:rsid w:val="00BE4B13"/>
    <w:rsid w:val="00BE4D7D"/>
    <w:rsid w:val="00BE5622"/>
    <w:rsid w:val="00BE5800"/>
    <w:rsid w:val="00BE5B84"/>
    <w:rsid w:val="00BE62B7"/>
    <w:rsid w:val="00BE6AF7"/>
    <w:rsid w:val="00BE6D14"/>
    <w:rsid w:val="00BE7AB5"/>
    <w:rsid w:val="00BE7C1A"/>
    <w:rsid w:val="00BF00DD"/>
    <w:rsid w:val="00BF0308"/>
    <w:rsid w:val="00BF0ACC"/>
    <w:rsid w:val="00BF0CE1"/>
    <w:rsid w:val="00BF10CB"/>
    <w:rsid w:val="00BF15C9"/>
    <w:rsid w:val="00BF16AA"/>
    <w:rsid w:val="00BF1784"/>
    <w:rsid w:val="00BF17AB"/>
    <w:rsid w:val="00BF18EE"/>
    <w:rsid w:val="00BF1E70"/>
    <w:rsid w:val="00BF1F39"/>
    <w:rsid w:val="00BF2435"/>
    <w:rsid w:val="00BF30A2"/>
    <w:rsid w:val="00BF30DD"/>
    <w:rsid w:val="00BF3776"/>
    <w:rsid w:val="00BF3B49"/>
    <w:rsid w:val="00BF4CF3"/>
    <w:rsid w:val="00BF50F1"/>
    <w:rsid w:val="00BF5511"/>
    <w:rsid w:val="00BF5B6F"/>
    <w:rsid w:val="00BF6089"/>
    <w:rsid w:val="00BF6FB1"/>
    <w:rsid w:val="00BF718B"/>
    <w:rsid w:val="00BF72F9"/>
    <w:rsid w:val="00BF7AF3"/>
    <w:rsid w:val="00BF7F7B"/>
    <w:rsid w:val="00C0084A"/>
    <w:rsid w:val="00C00B5D"/>
    <w:rsid w:val="00C00EC6"/>
    <w:rsid w:val="00C00EED"/>
    <w:rsid w:val="00C00F3C"/>
    <w:rsid w:val="00C01385"/>
    <w:rsid w:val="00C0150C"/>
    <w:rsid w:val="00C01713"/>
    <w:rsid w:val="00C017FA"/>
    <w:rsid w:val="00C01C99"/>
    <w:rsid w:val="00C01D99"/>
    <w:rsid w:val="00C01E8E"/>
    <w:rsid w:val="00C0210A"/>
    <w:rsid w:val="00C022DD"/>
    <w:rsid w:val="00C0255E"/>
    <w:rsid w:val="00C02C09"/>
    <w:rsid w:val="00C02FBA"/>
    <w:rsid w:val="00C03156"/>
    <w:rsid w:val="00C03E71"/>
    <w:rsid w:val="00C044B4"/>
    <w:rsid w:val="00C04E47"/>
    <w:rsid w:val="00C0503B"/>
    <w:rsid w:val="00C054B1"/>
    <w:rsid w:val="00C05B8E"/>
    <w:rsid w:val="00C05CE8"/>
    <w:rsid w:val="00C05CF5"/>
    <w:rsid w:val="00C0604D"/>
    <w:rsid w:val="00C060BC"/>
    <w:rsid w:val="00C06106"/>
    <w:rsid w:val="00C06228"/>
    <w:rsid w:val="00C06DED"/>
    <w:rsid w:val="00C0712A"/>
    <w:rsid w:val="00C07177"/>
    <w:rsid w:val="00C07988"/>
    <w:rsid w:val="00C07A83"/>
    <w:rsid w:val="00C07F7A"/>
    <w:rsid w:val="00C10062"/>
    <w:rsid w:val="00C10627"/>
    <w:rsid w:val="00C1064A"/>
    <w:rsid w:val="00C10AC5"/>
    <w:rsid w:val="00C1113C"/>
    <w:rsid w:val="00C11307"/>
    <w:rsid w:val="00C11613"/>
    <w:rsid w:val="00C12100"/>
    <w:rsid w:val="00C12A5F"/>
    <w:rsid w:val="00C13498"/>
    <w:rsid w:val="00C137A9"/>
    <w:rsid w:val="00C1430D"/>
    <w:rsid w:val="00C1549F"/>
    <w:rsid w:val="00C15752"/>
    <w:rsid w:val="00C1596D"/>
    <w:rsid w:val="00C15B62"/>
    <w:rsid w:val="00C15E46"/>
    <w:rsid w:val="00C15EB0"/>
    <w:rsid w:val="00C15FFD"/>
    <w:rsid w:val="00C16405"/>
    <w:rsid w:val="00C16BA6"/>
    <w:rsid w:val="00C16E45"/>
    <w:rsid w:val="00C16EC9"/>
    <w:rsid w:val="00C17311"/>
    <w:rsid w:val="00C17512"/>
    <w:rsid w:val="00C17950"/>
    <w:rsid w:val="00C17F55"/>
    <w:rsid w:val="00C20864"/>
    <w:rsid w:val="00C20923"/>
    <w:rsid w:val="00C2134F"/>
    <w:rsid w:val="00C21513"/>
    <w:rsid w:val="00C2153B"/>
    <w:rsid w:val="00C2153F"/>
    <w:rsid w:val="00C21647"/>
    <w:rsid w:val="00C2223C"/>
    <w:rsid w:val="00C227F3"/>
    <w:rsid w:val="00C22A40"/>
    <w:rsid w:val="00C22CE4"/>
    <w:rsid w:val="00C22E98"/>
    <w:rsid w:val="00C22F75"/>
    <w:rsid w:val="00C2363D"/>
    <w:rsid w:val="00C23DA9"/>
    <w:rsid w:val="00C2408C"/>
    <w:rsid w:val="00C2458E"/>
    <w:rsid w:val="00C24968"/>
    <w:rsid w:val="00C24995"/>
    <w:rsid w:val="00C24A10"/>
    <w:rsid w:val="00C255FB"/>
    <w:rsid w:val="00C25CC3"/>
    <w:rsid w:val="00C2661F"/>
    <w:rsid w:val="00C2668D"/>
    <w:rsid w:val="00C26D87"/>
    <w:rsid w:val="00C27611"/>
    <w:rsid w:val="00C2779A"/>
    <w:rsid w:val="00C27DCC"/>
    <w:rsid w:val="00C30019"/>
    <w:rsid w:val="00C3034E"/>
    <w:rsid w:val="00C3081A"/>
    <w:rsid w:val="00C30B07"/>
    <w:rsid w:val="00C30C80"/>
    <w:rsid w:val="00C31154"/>
    <w:rsid w:val="00C3127A"/>
    <w:rsid w:val="00C31592"/>
    <w:rsid w:val="00C31E29"/>
    <w:rsid w:val="00C32089"/>
    <w:rsid w:val="00C32433"/>
    <w:rsid w:val="00C32638"/>
    <w:rsid w:val="00C33089"/>
    <w:rsid w:val="00C33B24"/>
    <w:rsid w:val="00C33C81"/>
    <w:rsid w:val="00C3444D"/>
    <w:rsid w:val="00C349B2"/>
    <w:rsid w:val="00C34EDC"/>
    <w:rsid w:val="00C353BD"/>
    <w:rsid w:val="00C36972"/>
    <w:rsid w:val="00C36A94"/>
    <w:rsid w:val="00C36E60"/>
    <w:rsid w:val="00C36FDC"/>
    <w:rsid w:val="00C37020"/>
    <w:rsid w:val="00C370C3"/>
    <w:rsid w:val="00C379FB"/>
    <w:rsid w:val="00C37B74"/>
    <w:rsid w:val="00C40476"/>
    <w:rsid w:val="00C405DD"/>
    <w:rsid w:val="00C40DF5"/>
    <w:rsid w:val="00C415F0"/>
    <w:rsid w:val="00C41AEF"/>
    <w:rsid w:val="00C41CAA"/>
    <w:rsid w:val="00C42B37"/>
    <w:rsid w:val="00C42E0D"/>
    <w:rsid w:val="00C435F0"/>
    <w:rsid w:val="00C43D8B"/>
    <w:rsid w:val="00C43F5C"/>
    <w:rsid w:val="00C448B2"/>
    <w:rsid w:val="00C44A37"/>
    <w:rsid w:val="00C44B73"/>
    <w:rsid w:val="00C44BB3"/>
    <w:rsid w:val="00C44F7C"/>
    <w:rsid w:val="00C44F7D"/>
    <w:rsid w:val="00C44F93"/>
    <w:rsid w:val="00C45171"/>
    <w:rsid w:val="00C45408"/>
    <w:rsid w:val="00C45457"/>
    <w:rsid w:val="00C454D4"/>
    <w:rsid w:val="00C45644"/>
    <w:rsid w:val="00C46513"/>
    <w:rsid w:val="00C465E1"/>
    <w:rsid w:val="00C4670C"/>
    <w:rsid w:val="00C469E1"/>
    <w:rsid w:val="00C46C06"/>
    <w:rsid w:val="00C46D1B"/>
    <w:rsid w:val="00C470AE"/>
    <w:rsid w:val="00C47405"/>
    <w:rsid w:val="00C47B9D"/>
    <w:rsid w:val="00C50290"/>
    <w:rsid w:val="00C5038D"/>
    <w:rsid w:val="00C503B9"/>
    <w:rsid w:val="00C50611"/>
    <w:rsid w:val="00C50D81"/>
    <w:rsid w:val="00C50E35"/>
    <w:rsid w:val="00C50ED7"/>
    <w:rsid w:val="00C50FC7"/>
    <w:rsid w:val="00C51153"/>
    <w:rsid w:val="00C5119B"/>
    <w:rsid w:val="00C5191F"/>
    <w:rsid w:val="00C52810"/>
    <w:rsid w:val="00C52DBD"/>
    <w:rsid w:val="00C53780"/>
    <w:rsid w:val="00C53AC4"/>
    <w:rsid w:val="00C5459A"/>
    <w:rsid w:val="00C54850"/>
    <w:rsid w:val="00C549EE"/>
    <w:rsid w:val="00C557B2"/>
    <w:rsid w:val="00C56065"/>
    <w:rsid w:val="00C5626F"/>
    <w:rsid w:val="00C60371"/>
    <w:rsid w:val="00C60625"/>
    <w:rsid w:val="00C60C45"/>
    <w:rsid w:val="00C60D32"/>
    <w:rsid w:val="00C60F10"/>
    <w:rsid w:val="00C6164A"/>
    <w:rsid w:val="00C621C2"/>
    <w:rsid w:val="00C6269B"/>
    <w:rsid w:val="00C62C4D"/>
    <w:rsid w:val="00C62E88"/>
    <w:rsid w:val="00C6307B"/>
    <w:rsid w:val="00C6332B"/>
    <w:rsid w:val="00C634C7"/>
    <w:rsid w:val="00C6365F"/>
    <w:rsid w:val="00C645BC"/>
    <w:rsid w:val="00C64CCC"/>
    <w:rsid w:val="00C64DA5"/>
    <w:rsid w:val="00C64F94"/>
    <w:rsid w:val="00C6521D"/>
    <w:rsid w:val="00C65303"/>
    <w:rsid w:val="00C65E81"/>
    <w:rsid w:val="00C661BB"/>
    <w:rsid w:val="00C668C9"/>
    <w:rsid w:val="00C67205"/>
    <w:rsid w:val="00C700FF"/>
    <w:rsid w:val="00C70791"/>
    <w:rsid w:val="00C70AF8"/>
    <w:rsid w:val="00C70B8C"/>
    <w:rsid w:val="00C713BF"/>
    <w:rsid w:val="00C71CF2"/>
    <w:rsid w:val="00C71EB0"/>
    <w:rsid w:val="00C729EB"/>
    <w:rsid w:val="00C72BDE"/>
    <w:rsid w:val="00C72EF6"/>
    <w:rsid w:val="00C732CE"/>
    <w:rsid w:val="00C739E8"/>
    <w:rsid w:val="00C74435"/>
    <w:rsid w:val="00C74973"/>
    <w:rsid w:val="00C74BBA"/>
    <w:rsid w:val="00C75724"/>
    <w:rsid w:val="00C75AB8"/>
    <w:rsid w:val="00C761C1"/>
    <w:rsid w:val="00C7642A"/>
    <w:rsid w:val="00C77309"/>
    <w:rsid w:val="00C776C9"/>
    <w:rsid w:val="00C801B1"/>
    <w:rsid w:val="00C80F75"/>
    <w:rsid w:val="00C80FF7"/>
    <w:rsid w:val="00C81059"/>
    <w:rsid w:val="00C812F1"/>
    <w:rsid w:val="00C8182E"/>
    <w:rsid w:val="00C8197A"/>
    <w:rsid w:val="00C81BF5"/>
    <w:rsid w:val="00C81CFB"/>
    <w:rsid w:val="00C820EA"/>
    <w:rsid w:val="00C8228A"/>
    <w:rsid w:val="00C82340"/>
    <w:rsid w:val="00C825F2"/>
    <w:rsid w:val="00C82664"/>
    <w:rsid w:val="00C82745"/>
    <w:rsid w:val="00C8292D"/>
    <w:rsid w:val="00C83155"/>
    <w:rsid w:val="00C836DE"/>
    <w:rsid w:val="00C842A6"/>
    <w:rsid w:val="00C8444A"/>
    <w:rsid w:val="00C845D1"/>
    <w:rsid w:val="00C84C13"/>
    <w:rsid w:val="00C852C9"/>
    <w:rsid w:val="00C85834"/>
    <w:rsid w:val="00C85EB9"/>
    <w:rsid w:val="00C86E94"/>
    <w:rsid w:val="00C86EB0"/>
    <w:rsid w:val="00C87547"/>
    <w:rsid w:val="00C8768F"/>
    <w:rsid w:val="00C87903"/>
    <w:rsid w:val="00C9043F"/>
    <w:rsid w:val="00C9057A"/>
    <w:rsid w:val="00C907E4"/>
    <w:rsid w:val="00C91437"/>
    <w:rsid w:val="00C925F9"/>
    <w:rsid w:val="00C92754"/>
    <w:rsid w:val="00C93033"/>
    <w:rsid w:val="00C93255"/>
    <w:rsid w:val="00C93C79"/>
    <w:rsid w:val="00C93D34"/>
    <w:rsid w:val="00C93FB3"/>
    <w:rsid w:val="00C93FB4"/>
    <w:rsid w:val="00C9527D"/>
    <w:rsid w:val="00C95617"/>
    <w:rsid w:val="00C95737"/>
    <w:rsid w:val="00C9587B"/>
    <w:rsid w:val="00C95B0C"/>
    <w:rsid w:val="00C9628E"/>
    <w:rsid w:val="00C963D9"/>
    <w:rsid w:val="00C96405"/>
    <w:rsid w:val="00C9670B"/>
    <w:rsid w:val="00C96802"/>
    <w:rsid w:val="00C96B5E"/>
    <w:rsid w:val="00C96CBC"/>
    <w:rsid w:val="00C97360"/>
    <w:rsid w:val="00C975A3"/>
    <w:rsid w:val="00C97983"/>
    <w:rsid w:val="00CA0764"/>
    <w:rsid w:val="00CA0E02"/>
    <w:rsid w:val="00CA11DA"/>
    <w:rsid w:val="00CA1528"/>
    <w:rsid w:val="00CA17C4"/>
    <w:rsid w:val="00CA17D2"/>
    <w:rsid w:val="00CA180E"/>
    <w:rsid w:val="00CA1CD3"/>
    <w:rsid w:val="00CA1E43"/>
    <w:rsid w:val="00CA1EE3"/>
    <w:rsid w:val="00CA2707"/>
    <w:rsid w:val="00CA319E"/>
    <w:rsid w:val="00CA336D"/>
    <w:rsid w:val="00CA4177"/>
    <w:rsid w:val="00CA4254"/>
    <w:rsid w:val="00CA4965"/>
    <w:rsid w:val="00CA5CEC"/>
    <w:rsid w:val="00CA60F6"/>
    <w:rsid w:val="00CA6482"/>
    <w:rsid w:val="00CA6A60"/>
    <w:rsid w:val="00CA6CD7"/>
    <w:rsid w:val="00CA6DB8"/>
    <w:rsid w:val="00CA6F4C"/>
    <w:rsid w:val="00CA7368"/>
    <w:rsid w:val="00CA7A10"/>
    <w:rsid w:val="00CA7CE2"/>
    <w:rsid w:val="00CB039C"/>
    <w:rsid w:val="00CB0689"/>
    <w:rsid w:val="00CB06A7"/>
    <w:rsid w:val="00CB0978"/>
    <w:rsid w:val="00CB0F76"/>
    <w:rsid w:val="00CB12AB"/>
    <w:rsid w:val="00CB168C"/>
    <w:rsid w:val="00CB182C"/>
    <w:rsid w:val="00CB18FF"/>
    <w:rsid w:val="00CB19E8"/>
    <w:rsid w:val="00CB2022"/>
    <w:rsid w:val="00CB221F"/>
    <w:rsid w:val="00CB23EA"/>
    <w:rsid w:val="00CB26A0"/>
    <w:rsid w:val="00CB26F1"/>
    <w:rsid w:val="00CB2FED"/>
    <w:rsid w:val="00CB3B98"/>
    <w:rsid w:val="00CB41E8"/>
    <w:rsid w:val="00CB4A6E"/>
    <w:rsid w:val="00CB4C79"/>
    <w:rsid w:val="00CB4CF8"/>
    <w:rsid w:val="00CB4DC5"/>
    <w:rsid w:val="00CB5757"/>
    <w:rsid w:val="00CB5822"/>
    <w:rsid w:val="00CB62CA"/>
    <w:rsid w:val="00CB6A0A"/>
    <w:rsid w:val="00CB6E5A"/>
    <w:rsid w:val="00CB700B"/>
    <w:rsid w:val="00CB7300"/>
    <w:rsid w:val="00CB7C76"/>
    <w:rsid w:val="00CB7F76"/>
    <w:rsid w:val="00CB7FE4"/>
    <w:rsid w:val="00CC0474"/>
    <w:rsid w:val="00CC0A67"/>
    <w:rsid w:val="00CC0E54"/>
    <w:rsid w:val="00CC1546"/>
    <w:rsid w:val="00CC18E6"/>
    <w:rsid w:val="00CC1915"/>
    <w:rsid w:val="00CC1B81"/>
    <w:rsid w:val="00CC1F10"/>
    <w:rsid w:val="00CC1F9D"/>
    <w:rsid w:val="00CC20BA"/>
    <w:rsid w:val="00CC20F8"/>
    <w:rsid w:val="00CC2614"/>
    <w:rsid w:val="00CC2FBA"/>
    <w:rsid w:val="00CC3169"/>
    <w:rsid w:val="00CC3B96"/>
    <w:rsid w:val="00CC3FDF"/>
    <w:rsid w:val="00CC43CE"/>
    <w:rsid w:val="00CC454D"/>
    <w:rsid w:val="00CC52D2"/>
    <w:rsid w:val="00CC59C8"/>
    <w:rsid w:val="00CC65F5"/>
    <w:rsid w:val="00CC6872"/>
    <w:rsid w:val="00CC6F1A"/>
    <w:rsid w:val="00CC7735"/>
    <w:rsid w:val="00CD00A5"/>
    <w:rsid w:val="00CD1685"/>
    <w:rsid w:val="00CD342D"/>
    <w:rsid w:val="00CD3ADA"/>
    <w:rsid w:val="00CD4B67"/>
    <w:rsid w:val="00CD4C2A"/>
    <w:rsid w:val="00CD4E4C"/>
    <w:rsid w:val="00CD52F7"/>
    <w:rsid w:val="00CD5386"/>
    <w:rsid w:val="00CD5464"/>
    <w:rsid w:val="00CD574E"/>
    <w:rsid w:val="00CD5E9F"/>
    <w:rsid w:val="00CD6095"/>
    <w:rsid w:val="00CD631E"/>
    <w:rsid w:val="00CD67F7"/>
    <w:rsid w:val="00CD69B6"/>
    <w:rsid w:val="00CD7004"/>
    <w:rsid w:val="00CD7D37"/>
    <w:rsid w:val="00CE0611"/>
    <w:rsid w:val="00CE06D2"/>
    <w:rsid w:val="00CE08CA"/>
    <w:rsid w:val="00CE0931"/>
    <w:rsid w:val="00CE0FF6"/>
    <w:rsid w:val="00CE115D"/>
    <w:rsid w:val="00CE12DC"/>
    <w:rsid w:val="00CE1D1E"/>
    <w:rsid w:val="00CE1FBF"/>
    <w:rsid w:val="00CE21A1"/>
    <w:rsid w:val="00CE28EB"/>
    <w:rsid w:val="00CE2A21"/>
    <w:rsid w:val="00CE2AA5"/>
    <w:rsid w:val="00CE2C6D"/>
    <w:rsid w:val="00CE30C9"/>
    <w:rsid w:val="00CE37F1"/>
    <w:rsid w:val="00CE38C0"/>
    <w:rsid w:val="00CE3921"/>
    <w:rsid w:val="00CE3B06"/>
    <w:rsid w:val="00CE3CA1"/>
    <w:rsid w:val="00CE3E52"/>
    <w:rsid w:val="00CE413D"/>
    <w:rsid w:val="00CE45B9"/>
    <w:rsid w:val="00CE4836"/>
    <w:rsid w:val="00CE532E"/>
    <w:rsid w:val="00CE53B4"/>
    <w:rsid w:val="00CE5D4A"/>
    <w:rsid w:val="00CE6213"/>
    <w:rsid w:val="00CE644F"/>
    <w:rsid w:val="00CE68A2"/>
    <w:rsid w:val="00CE6C38"/>
    <w:rsid w:val="00CE7606"/>
    <w:rsid w:val="00CE7DD7"/>
    <w:rsid w:val="00CF0221"/>
    <w:rsid w:val="00CF066F"/>
    <w:rsid w:val="00CF07DA"/>
    <w:rsid w:val="00CF0BB0"/>
    <w:rsid w:val="00CF15B7"/>
    <w:rsid w:val="00CF17DD"/>
    <w:rsid w:val="00CF242B"/>
    <w:rsid w:val="00CF24D2"/>
    <w:rsid w:val="00CF283B"/>
    <w:rsid w:val="00CF2D38"/>
    <w:rsid w:val="00CF2EE4"/>
    <w:rsid w:val="00CF3415"/>
    <w:rsid w:val="00CF389F"/>
    <w:rsid w:val="00CF3992"/>
    <w:rsid w:val="00CF426C"/>
    <w:rsid w:val="00CF435D"/>
    <w:rsid w:val="00CF4874"/>
    <w:rsid w:val="00CF4B0D"/>
    <w:rsid w:val="00CF5BD4"/>
    <w:rsid w:val="00CF6342"/>
    <w:rsid w:val="00CF6679"/>
    <w:rsid w:val="00CF6A3C"/>
    <w:rsid w:val="00CF71DC"/>
    <w:rsid w:val="00CF7221"/>
    <w:rsid w:val="00CF7415"/>
    <w:rsid w:val="00CF7506"/>
    <w:rsid w:val="00D00271"/>
    <w:rsid w:val="00D002EB"/>
    <w:rsid w:val="00D008CB"/>
    <w:rsid w:val="00D00A0D"/>
    <w:rsid w:val="00D00B6A"/>
    <w:rsid w:val="00D00F6F"/>
    <w:rsid w:val="00D01F98"/>
    <w:rsid w:val="00D01FFE"/>
    <w:rsid w:val="00D02112"/>
    <w:rsid w:val="00D0258C"/>
    <w:rsid w:val="00D0296F"/>
    <w:rsid w:val="00D02997"/>
    <w:rsid w:val="00D0316B"/>
    <w:rsid w:val="00D034F2"/>
    <w:rsid w:val="00D037CA"/>
    <w:rsid w:val="00D0385E"/>
    <w:rsid w:val="00D03B90"/>
    <w:rsid w:val="00D03D3D"/>
    <w:rsid w:val="00D043EE"/>
    <w:rsid w:val="00D04473"/>
    <w:rsid w:val="00D044E1"/>
    <w:rsid w:val="00D04829"/>
    <w:rsid w:val="00D04C35"/>
    <w:rsid w:val="00D05656"/>
    <w:rsid w:val="00D05C5A"/>
    <w:rsid w:val="00D0604C"/>
    <w:rsid w:val="00D06D8E"/>
    <w:rsid w:val="00D06E0C"/>
    <w:rsid w:val="00D0749E"/>
    <w:rsid w:val="00D07824"/>
    <w:rsid w:val="00D10755"/>
    <w:rsid w:val="00D118CC"/>
    <w:rsid w:val="00D12088"/>
    <w:rsid w:val="00D12C97"/>
    <w:rsid w:val="00D12DE3"/>
    <w:rsid w:val="00D12EA3"/>
    <w:rsid w:val="00D12F1D"/>
    <w:rsid w:val="00D135C8"/>
    <w:rsid w:val="00D1385E"/>
    <w:rsid w:val="00D145FE"/>
    <w:rsid w:val="00D1463B"/>
    <w:rsid w:val="00D14820"/>
    <w:rsid w:val="00D148B9"/>
    <w:rsid w:val="00D154FB"/>
    <w:rsid w:val="00D15A1B"/>
    <w:rsid w:val="00D15BDF"/>
    <w:rsid w:val="00D15D57"/>
    <w:rsid w:val="00D16081"/>
    <w:rsid w:val="00D16942"/>
    <w:rsid w:val="00D16AF7"/>
    <w:rsid w:val="00D16AFF"/>
    <w:rsid w:val="00D16B94"/>
    <w:rsid w:val="00D16D54"/>
    <w:rsid w:val="00D16F15"/>
    <w:rsid w:val="00D17A1F"/>
    <w:rsid w:val="00D17B3D"/>
    <w:rsid w:val="00D17F7B"/>
    <w:rsid w:val="00D203FB"/>
    <w:rsid w:val="00D20876"/>
    <w:rsid w:val="00D208AE"/>
    <w:rsid w:val="00D20BDF"/>
    <w:rsid w:val="00D20E59"/>
    <w:rsid w:val="00D21AD4"/>
    <w:rsid w:val="00D22327"/>
    <w:rsid w:val="00D2357D"/>
    <w:rsid w:val="00D23DF4"/>
    <w:rsid w:val="00D23EEC"/>
    <w:rsid w:val="00D24205"/>
    <w:rsid w:val="00D244E4"/>
    <w:rsid w:val="00D244F7"/>
    <w:rsid w:val="00D2487F"/>
    <w:rsid w:val="00D25996"/>
    <w:rsid w:val="00D25C30"/>
    <w:rsid w:val="00D25D7F"/>
    <w:rsid w:val="00D26007"/>
    <w:rsid w:val="00D2603A"/>
    <w:rsid w:val="00D260A1"/>
    <w:rsid w:val="00D26E81"/>
    <w:rsid w:val="00D27182"/>
    <w:rsid w:val="00D27453"/>
    <w:rsid w:val="00D2772C"/>
    <w:rsid w:val="00D278A6"/>
    <w:rsid w:val="00D30329"/>
    <w:rsid w:val="00D30730"/>
    <w:rsid w:val="00D307AC"/>
    <w:rsid w:val="00D31425"/>
    <w:rsid w:val="00D314AC"/>
    <w:rsid w:val="00D31D41"/>
    <w:rsid w:val="00D32702"/>
    <w:rsid w:val="00D32915"/>
    <w:rsid w:val="00D3291A"/>
    <w:rsid w:val="00D32B3A"/>
    <w:rsid w:val="00D32CAB"/>
    <w:rsid w:val="00D32FF2"/>
    <w:rsid w:val="00D33FA9"/>
    <w:rsid w:val="00D34BB9"/>
    <w:rsid w:val="00D35AA4"/>
    <w:rsid w:val="00D35B96"/>
    <w:rsid w:val="00D35F41"/>
    <w:rsid w:val="00D3658F"/>
    <w:rsid w:val="00D36AAF"/>
    <w:rsid w:val="00D36CEC"/>
    <w:rsid w:val="00D373BF"/>
    <w:rsid w:val="00D3793F"/>
    <w:rsid w:val="00D40AF1"/>
    <w:rsid w:val="00D40D58"/>
    <w:rsid w:val="00D40F39"/>
    <w:rsid w:val="00D41820"/>
    <w:rsid w:val="00D41FEC"/>
    <w:rsid w:val="00D42113"/>
    <w:rsid w:val="00D421FF"/>
    <w:rsid w:val="00D42432"/>
    <w:rsid w:val="00D42467"/>
    <w:rsid w:val="00D42A94"/>
    <w:rsid w:val="00D42DF6"/>
    <w:rsid w:val="00D42E19"/>
    <w:rsid w:val="00D436AC"/>
    <w:rsid w:val="00D43B80"/>
    <w:rsid w:val="00D43E14"/>
    <w:rsid w:val="00D43EAB"/>
    <w:rsid w:val="00D44920"/>
    <w:rsid w:val="00D44BE0"/>
    <w:rsid w:val="00D44C6E"/>
    <w:rsid w:val="00D44E36"/>
    <w:rsid w:val="00D4517D"/>
    <w:rsid w:val="00D454C8"/>
    <w:rsid w:val="00D45715"/>
    <w:rsid w:val="00D45C01"/>
    <w:rsid w:val="00D45F41"/>
    <w:rsid w:val="00D45FE1"/>
    <w:rsid w:val="00D46087"/>
    <w:rsid w:val="00D467C3"/>
    <w:rsid w:val="00D46AC5"/>
    <w:rsid w:val="00D46B56"/>
    <w:rsid w:val="00D46BED"/>
    <w:rsid w:val="00D47641"/>
    <w:rsid w:val="00D4788C"/>
    <w:rsid w:val="00D47909"/>
    <w:rsid w:val="00D47CA0"/>
    <w:rsid w:val="00D512F9"/>
    <w:rsid w:val="00D5133E"/>
    <w:rsid w:val="00D513DF"/>
    <w:rsid w:val="00D5164E"/>
    <w:rsid w:val="00D517E0"/>
    <w:rsid w:val="00D52851"/>
    <w:rsid w:val="00D529D3"/>
    <w:rsid w:val="00D52E8C"/>
    <w:rsid w:val="00D537A5"/>
    <w:rsid w:val="00D53C76"/>
    <w:rsid w:val="00D53CBE"/>
    <w:rsid w:val="00D53FBF"/>
    <w:rsid w:val="00D5428E"/>
    <w:rsid w:val="00D5432C"/>
    <w:rsid w:val="00D54954"/>
    <w:rsid w:val="00D54BBD"/>
    <w:rsid w:val="00D551B1"/>
    <w:rsid w:val="00D552FE"/>
    <w:rsid w:val="00D5614D"/>
    <w:rsid w:val="00D56B9A"/>
    <w:rsid w:val="00D570B3"/>
    <w:rsid w:val="00D576B8"/>
    <w:rsid w:val="00D579D8"/>
    <w:rsid w:val="00D601A4"/>
    <w:rsid w:val="00D60ABD"/>
    <w:rsid w:val="00D6118F"/>
    <w:rsid w:val="00D616D0"/>
    <w:rsid w:val="00D61854"/>
    <w:rsid w:val="00D61A1A"/>
    <w:rsid w:val="00D624F6"/>
    <w:rsid w:val="00D62D84"/>
    <w:rsid w:val="00D63A36"/>
    <w:rsid w:val="00D63E76"/>
    <w:rsid w:val="00D64A81"/>
    <w:rsid w:val="00D64B4C"/>
    <w:rsid w:val="00D64F33"/>
    <w:rsid w:val="00D656B8"/>
    <w:rsid w:val="00D6587C"/>
    <w:rsid w:val="00D66117"/>
    <w:rsid w:val="00D664AD"/>
    <w:rsid w:val="00D664FA"/>
    <w:rsid w:val="00D674B9"/>
    <w:rsid w:val="00D67E7E"/>
    <w:rsid w:val="00D702DA"/>
    <w:rsid w:val="00D70A8F"/>
    <w:rsid w:val="00D70E78"/>
    <w:rsid w:val="00D715EB"/>
    <w:rsid w:val="00D71D68"/>
    <w:rsid w:val="00D72280"/>
    <w:rsid w:val="00D724E3"/>
    <w:rsid w:val="00D7250D"/>
    <w:rsid w:val="00D72E51"/>
    <w:rsid w:val="00D72E85"/>
    <w:rsid w:val="00D733A8"/>
    <w:rsid w:val="00D7383F"/>
    <w:rsid w:val="00D73BA8"/>
    <w:rsid w:val="00D73C4A"/>
    <w:rsid w:val="00D73D16"/>
    <w:rsid w:val="00D73E3B"/>
    <w:rsid w:val="00D742ED"/>
    <w:rsid w:val="00D746AF"/>
    <w:rsid w:val="00D74BD7"/>
    <w:rsid w:val="00D751DB"/>
    <w:rsid w:val="00D757C5"/>
    <w:rsid w:val="00D7585C"/>
    <w:rsid w:val="00D75E91"/>
    <w:rsid w:val="00D761A1"/>
    <w:rsid w:val="00D761B1"/>
    <w:rsid w:val="00D76A30"/>
    <w:rsid w:val="00D76E3E"/>
    <w:rsid w:val="00D76FF1"/>
    <w:rsid w:val="00D77256"/>
    <w:rsid w:val="00D77AE9"/>
    <w:rsid w:val="00D801FA"/>
    <w:rsid w:val="00D80329"/>
    <w:rsid w:val="00D80754"/>
    <w:rsid w:val="00D80B4A"/>
    <w:rsid w:val="00D80D93"/>
    <w:rsid w:val="00D812A3"/>
    <w:rsid w:val="00D813D0"/>
    <w:rsid w:val="00D81731"/>
    <w:rsid w:val="00D8193D"/>
    <w:rsid w:val="00D81A35"/>
    <w:rsid w:val="00D81B50"/>
    <w:rsid w:val="00D8226D"/>
    <w:rsid w:val="00D82405"/>
    <w:rsid w:val="00D82972"/>
    <w:rsid w:val="00D82BDF"/>
    <w:rsid w:val="00D830DB"/>
    <w:rsid w:val="00D830E6"/>
    <w:rsid w:val="00D8322F"/>
    <w:rsid w:val="00D832F6"/>
    <w:rsid w:val="00D83A32"/>
    <w:rsid w:val="00D83AEA"/>
    <w:rsid w:val="00D83EDF"/>
    <w:rsid w:val="00D84170"/>
    <w:rsid w:val="00D841E7"/>
    <w:rsid w:val="00D856C9"/>
    <w:rsid w:val="00D862CA"/>
    <w:rsid w:val="00D86960"/>
    <w:rsid w:val="00D869AD"/>
    <w:rsid w:val="00D87380"/>
    <w:rsid w:val="00D87418"/>
    <w:rsid w:val="00D87B27"/>
    <w:rsid w:val="00D87B2F"/>
    <w:rsid w:val="00D87D9A"/>
    <w:rsid w:val="00D87F92"/>
    <w:rsid w:val="00D9039A"/>
    <w:rsid w:val="00D9091C"/>
    <w:rsid w:val="00D90920"/>
    <w:rsid w:val="00D917B9"/>
    <w:rsid w:val="00D9194A"/>
    <w:rsid w:val="00D91A7D"/>
    <w:rsid w:val="00D91CB4"/>
    <w:rsid w:val="00D91EDC"/>
    <w:rsid w:val="00D91F72"/>
    <w:rsid w:val="00D920A0"/>
    <w:rsid w:val="00D9258B"/>
    <w:rsid w:val="00D928E7"/>
    <w:rsid w:val="00D929EA"/>
    <w:rsid w:val="00D92A93"/>
    <w:rsid w:val="00D92B4F"/>
    <w:rsid w:val="00D92D27"/>
    <w:rsid w:val="00D93931"/>
    <w:rsid w:val="00D94646"/>
    <w:rsid w:val="00D94A0C"/>
    <w:rsid w:val="00D94E85"/>
    <w:rsid w:val="00D9538E"/>
    <w:rsid w:val="00D960B2"/>
    <w:rsid w:val="00D96377"/>
    <w:rsid w:val="00D96754"/>
    <w:rsid w:val="00D96C93"/>
    <w:rsid w:val="00D970EA"/>
    <w:rsid w:val="00D971D6"/>
    <w:rsid w:val="00D976FC"/>
    <w:rsid w:val="00D97B8E"/>
    <w:rsid w:val="00D97F6D"/>
    <w:rsid w:val="00DA0807"/>
    <w:rsid w:val="00DA097B"/>
    <w:rsid w:val="00DA0C40"/>
    <w:rsid w:val="00DA0E1F"/>
    <w:rsid w:val="00DA19D4"/>
    <w:rsid w:val="00DA2831"/>
    <w:rsid w:val="00DA28DE"/>
    <w:rsid w:val="00DA3965"/>
    <w:rsid w:val="00DA4342"/>
    <w:rsid w:val="00DA43D4"/>
    <w:rsid w:val="00DA4DC4"/>
    <w:rsid w:val="00DA5487"/>
    <w:rsid w:val="00DA54FB"/>
    <w:rsid w:val="00DA569E"/>
    <w:rsid w:val="00DA5AFF"/>
    <w:rsid w:val="00DA5B3B"/>
    <w:rsid w:val="00DA5D06"/>
    <w:rsid w:val="00DA5EAD"/>
    <w:rsid w:val="00DA6523"/>
    <w:rsid w:val="00DA6614"/>
    <w:rsid w:val="00DA7916"/>
    <w:rsid w:val="00DA791D"/>
    <w:rsid w:val="00DA7E86"/>
    <w:rsid w:val="00DB0109"/>
    <w:rsid w:val="00DB0396"/>
    <w:rsid w:val="00DB04B1"/>
    <w:rsid w:val="00DB0A92"/>
    <w:rsid w:val="00DB0AD1"/>
    <w:rsid w:val="00DB0D65"/>
    <w:rsid w:val="00DB0FD3"/>
    <w:rsid w:val="00DB182E"/>
    <w:rsid w:val="00DB1A62"/>
    <w:rsid w:val="00DB1D95"/>
    <w:rsid w:val="00DB1EDB"/>
    <w:rsid w:val="00DB2A36"/>
    <w:rsid w:val="00DB2D87"/>
    <w:rsid w:val="00DB400D"/>
    <w:rsid w:val="00DB4958"/>
    <w:rsid w:val="00DB4AEC"/>
    <w:rsid w:val="00DB4E87"/>
    <w:rsid w:val="00DB50C8"/>
    <w:rsid w:val="00DB5E16"/>
    <w:rsid w:val="00DB5E88"/>
    <w:rsid w:val="00DB6149"/>
    <w:rsid w:val="00DB61A3"/>
    <w:rsid w:val="00DB659F"/>
    <w:rsid w:val="00DB6950"/>
    <w:rsid w:val="00DB6B81"/>
    <w:rsid w:val="00DB7287"/>
    <w:rsid w:val="00DB78A9"/>
    <w:rsid w:val="00DB79D9"/>
    <w:rsid w:val="00DB7AFF"/>
    <w:rsid w:val="00DB7C24"/>
    <w:rsid w:val="00DB7CC1"/>
    <w:rsid w:val="00DB7CCF"/>
    <w:rsid w:val="00DB7D1E"/>
    <w:rsid w:val="00DB7E47"/>
    <w:rsid w:val="00DC07E3"/>
    <w:rsid w:val="00DC08A5"/>
    <w:rsid w:val="00DC0941"/>
    <w:rsid w:val="00DC0B5C"/>
    <w:rsid w:val="00DC0D8B"/>
    <w:rsid w:val="00DC14EE"/>
    <w:rsid w:val="00DC1557"/>
    <w:rsid w:val="00DC164C"/>
    <w:rsid w:val="00DC16B1"/>
    <w:rsid w:val="00DC1E94"/>
    <w:rsid w:val="00DC203C"/>
    <w:rsid w:val="00DC2299"/>
    <w:rsid w:val="00DC27D1"/>
    <w:rsid w:val="00DC2F73"/>
    <w:rsid w:val="00DC34C0"/>
    <w:rsid w:val="00DC37CB"/>
    <w:rsid w:val="00DC3C43"/>
    <w:rsid w:val="00DC47A3"/>
    <w:rsid w:val="00DC4E3A"/>
    <w:rsid w:val="00DC4E5A"/>
    <w:rsid w:val="00DC5473"/>
    <w:rsid w:val="00DC594B"/>
    <w:rsid w:val="00DC59CA"/>
    <w:rsid w:val="00DC6B99"/>
    <w:rsid w:val="00DC733E"/>
    <w:rsid w:val="00DC77CF"/>
    <w:rsid w:val="00DC7A94"/>
    <w:rsid w:val="00DD0197"/>
    <w:rsid w:val="00DD0F12"/>
    <w:rsid w:val="00DD12AF"/>
    <w:rsid w:val="00DD13A0"/>
    <w:rsid w:val="00DD1A7D"/>
    <w:rsid w:val="00DD1E6C"/>
    <w:rsid w:val="00DD203A"/>
    <w:rsid w:val="00DD219C"/>
    <w:rsid w:val="00DD2B8A"/>
    <w:rsid w:val="00DD2DC1"/>
    <w:rsid w:val="00DD2DC7"/>
    <w:rsid w:val="00DD2F56"/>
    <w:rsid w:val="00DD362C"/>
    <w:rsid w:val="00DD39A2"/>
    <w:rsid w:val="00DD3C29"/>
    <w:rsid w:val="00DD409A"/>
    <w:rsid w:val="00DD4A48"/>
    <w:rsid w:val="00DD4D8F"/>
    <w:rsid w:val="00DD4FFE"/>
    <w:rsid w:val="00DD5B5E"/>
    <w:rsid w:val="00DD5D67"/>
    <w:rsid w:val="00DD6151"/>
    <w:rsid w:val="00DD6470"/>
    <w:rsid w:val="00DD685F"/>
    <w:rsid w:val="00DD6E56"/>
    <w:rsid w:val="00DD6F02"/>
    <w:rsid w:val="00DD6F6C"/>
    <w:rsid w:val="00DD70F4"/>
    <w:rsid w:val="00DD775C"/>
    <w:rsid w:val="00DD7C18"/>
    <w:rsid w:val="00DE0AFE"/>
    <w:rsid w:val="00DE1275"/>
    <w:rsid w:val="00DE1C2A"/>
    <w:rsid w:val="00DE222B"/>
    <w:rsid w:val="00DE27F8"/>
    <w:rsid w:val="00DE2C84"/>
    <w:rsid w:val="00DE3308"/>
    <w:rsid w:val="00DE36C4"/>
    <w:rsid w:val="00DE39BC"/>
    <w:rsid w:val="00DE3A15"/>
    <w:rsid w:val="00DE3CF3"/>
    <w:rsid w:val="00DE438E"/>
    <w:rsid w:val="00DE46DE"/>
    <w:rsid w:val="00DE4723"/>
    <w:rsid w:val="00DE48E8"/>
    <w:rsid w:val="00DE4CF6"/>
    <w:rsid w:val="00DE4FB9"/>
    <w:rsid w:val="00DE5302"/>
    <w:rsid w:val="00DE56E5"/>
    <w:rsid w:val="00DE574A"/>
    <w:rsid w:val="00DE609E"/>
    <w:rsid w:val="00DE72BA"/>
    <w:rsid w:val="00DE7EDC"/>
    <w:rsid w:val="00DF0373"/>
    <w:rsid w:val="00DF0552"/>
    <w:rsid w:val="00DF0709"/>
    <w:rsid w:val="00DF0A8F"/>
    <w:rsid w:val="00DF0B65"/>
    <w:rsid w:val="00DF0F7B"/>
    <w:rsid w:val="00DF0FC1"/>
    <w:rsid w:val="00DF147E"/>
    <w:rsid w:val="00DF23AA"/>
    <w:rsid w:val="00DF24A1"/>
    <w:rsid w:val="00DF27DD"/>
    <w:rsid w:val="00DF2ABC"/>
    <w:rsid w:val="00DF34F4"/>
    <w:rsid w:val="00DF3530"/>
    <w:rsid w:val="00DF39DF"/>
    <w:rsid w:val="00DF4577"/>
    <w:rsid w:val="00DF481F"/>
    <w:rsid w:val="00DF4A3B"/>
    <w:rsid w:val="00DF5251"/>
    <w:rsid w:val="00DF5B09"/>
    <w:rsid w:val="00DF5EAB"/>
    <w:rsid w:val="00DF6082"/>
    <w:rsid w:val="00DF62F2"/>
    <w:rsid w:val="00DF674A"/>
    <w:rsid w:val="00DF68FD"/>
    <w:rsid w:val="00DF69F0"/>
    <w:rsid w:val="00DF6CDD"/>
    <w:rsid w:val="00DF706F"/>
    <w:rsid w:val="00DF77FA"/>
    <w:rsid w:val="00DF791E"/>
    <w:rsid w:val="00DF7A2E"/>
    <w:rsid w:val="00DF7AD7"/>
    <w:rsid w:val="00DF7F96"/>
    <w:rsid w:val="00E005E2"/>
    <w:rsid w:val="00E00C38"/>
    <w:rsid w:val="00E00D4D"/>
    <w:rsid w:val="00E00DEF"/>
    <w:rsid w:val="00E00FCE"/>
    <w:rsid w:val="00E01767"/>
    <w:rsid w:val="00E01AB1"/>
    <w:rsid w:val="00E01BEB"/>
    <w:rsid w:val="00E01D1E"/>
    <w:rsid w:val="00E029E6"/>
    <w:rsid w:val="00E02F6A"/>
    <w:rsid w:val="00E03328"/>
    <w:rsid w:val="00E03BC3"/>
    <w:rsid w:val="00E044CA"/>
    <w:rsid w:val="00E044CB"/>
    <w:rsid w:val="00E045B8"/>
    <w:rsid w:val="00E04616"/>
    <w:rsid w:val="00E05023"/>
    <w:rsid w:val="00E05197"/>
    <w:rsid w:val="00E0551D"/>
    <w:rsid w:val="00E05612"/>
    <w:rsid w:val="00E05E66"/>
    <w:rsid w:val="00E060A4"/>
    <w:rsid w:val="00E06EAE"/>
    <w:rsid w:val="00E07470"/>
    <w:rsid w:val="00E0749C"/>
    <w:rsid w:val="00E078BB"/>
    <w:rsid w:val="00E078DD"/>
    <w:rsid w:val="00E10276"/>
    <w:rsid w:val="00E102AF"/>
    <w:rsid w:val="00E1033A"/>
    <w:rsid w:val="00E10B3C"/>
    <w:rsid w:val="00E10DF3"/>
    <w:rsid w:val="00E1107F"/>
    <w:rsid w:val="00E11349"/>
    <w:rsid w:val="00E1135F"/>
    <w:rsid w:val="00E114D7"/>
    <w:rsid w:val="00E11586"/>
    <w:rsid w:val="00E11A03"/>
    <w:rsid w:val="00E11A7D"/>
    <w:rsid w:val="00E12CCE"/>
    <w:rsid w:val="00E12EDA"/>
    <w:rsid w:val="00E131E9"/>
    <w:rsid w:val="00E13C05"/>
    <w:rsid w:val="00E14164"/>
    <w:rsid w:val="00E14558"/>
    <w:rsid w:val="00E14B4C"/>
    <w:rsid w:val="00E152DB"/>
    <w:rsid w:val="00E15997"/>
    <w:rsid w:val="00E15D12"/>
    <w:rsid w:val="00E15EC6"/>
    <w:rsid w:val="00E15FCB"/>
    <w:rsid w:val="00E16403"/>
    <w:rsid w:val="00E17F09"/>
    <w:rsid w:val="00E206CF"/>
    <w:rsid w:val="00E209CB"/>
    <w:rsid w:val="00E20B17"/>
    <w:rsid w:val="00E215A8"/>
    <w:rsid w:val="00E21768"/>
    <w:rsid w:val="00E222B4"/>
    <w:rsid w:val="00E2262E"/>
    <w:rsid w:val="00E22AB0"/>
    <w:rsid w:val="00E231A9"/>
    <w:rsid w:val="00E23358"/>
    <w:rsid w:val="00E233F1"/>
    <w:rsid w:val="00E23426"/>
    <w:rsid w:val="00E241F0"/>
    <w:rsid w:val="00E24768"/>
    <w:rsid w:val="00E24804"/>
    <w:rsid w:val="00E24A67"/>
    <w:rsid w:val="00E24C38"/>
    <w:rsid w:val="00E24E49"/>
    <w:rsid w:val="00E25420"/>
    <w:rsid w:val="00E25907"/>
    <w:rsid w:val="00E262AC"/>
    <w:rsid w:val="00E26C00"/>
    <w:rsid w:val="00E270E8"/>
    <w:rsid w:val="00E2710A"/>
    <w:rsid w:val="00E27376"/>
    <w:rsid w:val="00E2739B"/>
    <w:rsid w:val="00E27C09"/>
    <w:rsid w:val="00E27D40"/>
    <w:rsid w:val="00E27EB9"/>
    <w:rsid w:val="00E302CE"/>
    <w:rsid w:val="00E30890"/>
    <w:rsid w:val="00E30DFC"/>
    <w:rsid w:val="00E31BF0"/>
    <w:rsid w:val="00E321B8"/>
    <w:rsid w:val="00E32329"/>
    <w:rsid w:val="00E32407"/>
    <w:rsid w:val="00E326B9"/>
    <w:rsid w:val="00E32D17"/>
    <w:rsid w:val="00E33F16"/>
    <w:rsid w:val="00E33F3B"/>
    <w:rsid w:val="00E34E28"/>
    <w:rsid w:val="00E355BD"/>
    <w:rsid w:val="00E35651"/>
    <w:rsid w:val="00E35736"/>
    <w:rsid w:val="00E3590D"/>
    <w:rsid w:val="00E35E73"/>
    <w:rsid w:val="00E362FA"/>
    <w:rsid w:val="00E3736E"/>
    <w:rsid w:val="00E37841"/>
    <w:rsid w:val="00E37BDD"/>
    <w:rsid w:val="00E400D9"/>
    <w:rsid w:val="00E405E0"/>
    <w:rsid w:val="00E4063D"/>
    <w:rsid w:val="00E4087C"/>
    <w:rsid w:val="00E411E2"/>
    <w:rsid w:val="00E41285"/>
    <w:rsid w:val="00E4160E"/>
    <w:rsid w:val="00E41796"/>
    <w:rsid w:val="00E41A1A"/>
    <w:rsid w:val="00E41BA7"/>
    <w:rsid w:val="00E41BC8"/>
    <w:rsid w:val="00E41E34"/>
    <w:rsid w:val="00E420D9"/>
    <w:rsid w:val="00E426B4"/>
    <w:rsid w:val="00E42BE9"/>
    <w:rsid w:val="00E431B6"/>
    <w:rsid w:val="00E435F9"/>
    <w:rsid w:val="00E43894"/>
    <w:rsid w:val="00E43CA7"/>
    <w:rsid w:val="00E44BF2"/>
    <w:rsid w:val="00E45D3E"/>
    <w:rsid w:val="00E45E6D"/>
    <w:rsid w:val="00E45EF6"/>
    <w:rsid w:val="00E4691A"/>
    <w:rsid w:val="00E47497"/>
    <w:rsid w:val="00E47B2D"/>
    <w:rsid w:val="00E47D34"/>
    <w:rsid w:val="00E47ECD"/>
    <w:rsid w:val="00E502ED"/>
    <w:rsid w:val="00E505B2"/>
    <w:rsid w:val="00E5073F"/>
    <w:rsid w:val="00E51199"/>
    <w:rsid w:val="00E51440"/>
    <w:rsid w:val="00E51C64"/>
    <w:rsid w:val="00E51D88"/>
    <w:rsid w:val="00E51DEC"/>
    <w:rsid w:val="00E527E9"/>
    <w:rsid w:val="00E53111"/>
    <w:rsid w:val="00E53147"/>
    <w:rsid w:val="00E53AD5"/>
    <w:rsid w:val="00E54706"/>
    <w:rsid w:val="00E548D7"/>
    <w:rsid w:val="00E55024"/>
    <w:rsid w:val="00E553BC"/>
    <w:rsid w:val="00E55A18"/>
    <w:rsid w:val="00E55B8B"/>
    <w:rsid w:val="00E55BB3"/>
    <w:rsid w:val="00E5610E"/>
    <w:rsid w:val="00E56737"/>
    <w:rsid w:val="00E56811"/>
    <w:rsid w:val="00E56AF9"/>
    <w:rsid w:val="00E57305"/>
    <w:rsid w:val="00E5746C"/>
    <w:rsid w:val="00E57738"/>
    <w:rsid w:val="00E577FE"/>
    <w:rsid w:val="00E57C8D"/>
    <w:rsid w:val="00E61E68"/>
    <w:rsid w:val="00E620ED"/>
    <w:rsid w:val="00E63653"/>
    <w:rsid w:val="00E64405"/>
    <w:rsid w:val="00E646FE"/>
    <w:rsid w:val="00E64A9A"/>
    <w:rsid w:val="00E64CDB"/>
    <w:rsid w:val="00E64D48"/>
    <w:rsid w:val="00E655AA"/>
    <w:rsid w:val="00E656DC"/>
    <w:rsid w:val="00E6573E"/>
    <w:rsid w:val="00E65A29"/>
    <w:rsid w:val="00E65DA6"/>
    <w:rsid w:val="00E6624D"/>
    <w:rsid w:val="00E6626F"/>
    <w:rsid w:val="00E664D7"/>
    <w:rsid w:val="00E66500"/>
    <w:rsid w:val="00E6685C"/>
    <w:rsid w:val="00E66B7D"/>
    <w:rsid w:val="00E66B92"/>
    <w:rsid w:val="00E66DFA"/>
    <w:rsid w:val="00E66F38"/>
    <w:rsid w:val="00E673C5"/>
    <w:rsid w:val="00E70395"/>
    <w:rsid w:val="00E7048F"/>
    <w:rsid w:val="00E70632"/>
    <w:rsid w:val="00E71B8F"/>
    <w:rsid w:val="00E71D99"/>
    <w:rsid w:val="00E72438"/>
    <w:rsid w:val="00E7273E"/>
    <w:rsid w:val="00E72AF3"/>
    <w:rsid w:val="00E72CC2"/>
    <w:rsid w:val="00E733FC"/>
    <w:rsid w:val="00E73432"/>
    <w:rsid w:val="00E739D6"/>
    <w:rsid w:val="00E73C13"/>
    <w:rsid w:val="00E73C72"/>
    <w:rsid w:val="00E73C89"/>
    <w:rsid w:val="00E73D6B"/>
    <w:rsid w:val="00E73D9C"/>
    <w:rsid w:val="00E73E05"/>
    <w:rsid w:val="00E7408B"/>
    <w:rsid w:val="00E7416D"/>
    <w:rsid w:val="00E745EE"/>
    <w:rsid w:val="00E74865"/>
    <w:rsid w:val="00E7487B"/>
    <w:rsid w:val="00E74D77"/>
    <w:rsid w:val="00E750BC"/>
    <w:rsid w:val="00E7549E"/>
    <w:rsid w:val="00E759E5"/>
    <w:rsid w:val="00E75DB9"/>
    <w:rsid w:val="00E75F4E"/>
    <w:rsid w:val="00E7665D"/>
    <w:rsid w:val="00E76740"/>
    <w:rsid w:val="00E76DC7"/>
    <w:rsid w:val="00E76F17"/>
    <w:rsid w:val="00E770C3"/>
    <w:rsid w:val="00E770E3"/>
    <w:rsid w:val="00E7776E"/>
    <w:rsid w:val="00E778CA"/>
    <w:rsid w:val="00E779F3"/>
    <w:rsid w:val="00E8050E"/>
    <w:rsid w:val="00E80622"/>
    <w:rsid w:val="00E812D8"/>
    <w:rsid w:val="00E815CB"/>
    <w:rsid w:val="00E81C51"/>
    <w:rsid w:val="00E81CFE"/>
    <w:rsid w:val="00E81E7C"/>
    <w:rsid w:val="00E828D3"/>
    <w:rsid w:val="00E835E3"/>
    <w:rsid w:val="00E83609"/>
    <w:rsid w:val="00E836C2"/>
    <w:rsid w:val="00E83777"/>
    <w:rsid w:val="00E840CA"/>
    <w:rsid w:val="00E841B0"/>
    <w:rsid w:val="00E842EB"/>
    <w:rsid w:val="00E844EE"/>
    <w:rsid w:val="00E84A4D"/>
    <w:rsid w:val="00E84D21"/>
    <w:rsid w:val="00E852BD"/>
    <w:rsid w:val="00E853F2"/>
    <w:rsid w:val="00E85568"/>
    <w:rsid w:val="00E855B9"/>
    <w:rsid w:val="00E85782"/>
    <w:rsid w:val="00E85A7D"/>
    <w:rsid w:val="00E86AD8"/>
    <w:rsid w:val="00E870E0"/>
    <w:rsid w:val="00E87A60"/>
    <w:rsid w:val="00E87BBB"/>
    <w:rsid w:val="00E9007E"/>
    <w:rsid w:val="00E907BD"/>
    <w:rsid w:val="00E90800"/>
    <w:rsid w:val="00E9101D"/>
    <w:rsid w:val="00E91A86"/>
    <w:rsid w:val="00E91FB9"/>
    <w:rsid w:val="00E92959"/>
    <w:rsid w:val="00E937E2"/>
    <w:rsid w:val="00E94207"/>
    <w:rsid w:val="00E94612"/>
    <w:rsid w:val="00E94D59"/>
    <w:rsid w:val="00E95059"/>
    <w:rsid w:val="00E950A3"/>
    <w:rsid w:val="00E950E3"/>
    <w:rsid w:val="00E95505"/>
    <w:rsid w:val="00E95514"/>
    <w:rsid w:val="00E95870"/>
    <w:rsid w:val="00E95AD6"/>
    <w:rsid w:val="00E95CB9"/>
    <w:rsid w:val="00E95D0F"/>
    <w:rsid w:val="00E95D49"/>
    <w:rsid w:val="00E95FF2"/>
    <w:rsid w:val="00E9664F"/>
    <w:rsid w:val="00E96654"/>
    <w:rsid w:val="00E96854"/>
    <w:rsid w:val="00E96E1F"/>
    <w:rsid w:val="00E97563"/>
    <w:rsid w:val="00E9757A"/>
    <w:rsid w:val="00EA0066"/>
    <w:rsid w:val="00EA0DA6"/>
    <w:rsid w:val="00EA12BE"/>
    <w:rsid w:val="00EA12F1"/>
    <w:rsid w:val="00EA1FB2"/>
    <w:rsid w:val="00EA21F7"/>
    <w:rsid w:val="00EA2403"/>
    <w:rsid w:val="00EA244F"/>
    <w:rsid w:val="00EA274E"/>
    <w:rsid w:val="00EA27AF"/>
    <w:rsid w:val="00EA2B4C"/>
    <w:rsid w:val="00EA2BAD"/>
    <w:rsid w:val="00EA2D74"/>
    <w:rsid w:val="00EA2E3D"/>
    <w:rsid w:val="00EA2E9B"/>
    <w:rsid w:val="00EA3A30"/>
    <w:rsid w:val="00EA3B37"/>
    <w:rsid w:val="00EA3E28"/>
    <w:rsid w:val="00EA3E3C"/>
    <w:rsid w:val="00EA43B6"/>
    <w:rsid w:val="00EA4F99"/>
    <w:rsid w:val="00EA524A"/>
    <w:rsid w:val="00EA5412"/>
    <w:rsid w:val="00EA5723"/>
    <w:rsid w:val="00EA5DB3"/>
    <w:rsid w:val="00EA6162"/>
    <w:rsid w:val="00EA64FD"/>
    <w:rsid w:val="00EA6BE2"/>
    <w:rsid w:val="00EA71C5"/>
    <w:rsid w:val="00EA72C5"/>
    <w:rsid w:val="00EA7CEC"/>
    <w:rsid w:val="00EB088D"/>
    <w:rsid w:val="00EB0942"/>
    <w:rsid w:val="00EB0C68"/>
    <w:rsid w:val="00EB0E03"/>
    <w:rsid w:val="00EB1126"/>
    <w:rsid w:val="00EB178A"/>
    <w:rsid w:val="00EB1D37"/>
    <w:rsid w:val="00EB1D5E"/>
    <w:rsid w:val="00EB28E4"/>
    <w:rsid w:val="00EB2CF8"/>
    <w:rsid w:val="00EB3218"/>
    <w:rsid w:val="00EB3479"/>
    <w:rsid w:val="00EB3D29"/>
    <w:rsid w:val="00EB48F0"/>
    <w:rsid w:val="00EB4A4D"/>
    <w:rsid w:val="00EB4B46"/>
    <w:rsid w:val="00EB4BD5"/>
    <w:rsid w:val="00EB4E46"/>
    <w:rsid w:val="00EB534A"/>
    <w:rsid w:val="00EB5973"/>
    <w:rsid w:val="00EB5BE8"/>
    <w:rsid w:val="00EB5D5A"/>
    <w:rsid w:val="00EB6579"/>
    <w:rsid w:val="00EB6E2D"/>
    <w:rsid w:val="00EB79F0"/>
    <w:rsid w:val="00EC010F"/>
    <w:rsid w:val="00EC0C37"/>
    <w:rsid w:val="00EC133C"/>
    <w:rsid w:val="00EC1C1D"/>
    <w:rsid w:val="00EC2075"/>
    <w:rsid w:val="00EC20EB"/>
    <w:rsid w:val="00EC249C"/>
    <w:rsid w:val="00EC2BEA"/>
    <w:rsid w:val="00EC2E46"/>
    <w:rsid w:val="00EC2FB8"/>
    <w:rsid w:val="00EC3297"/>
    <w:rsid w:val="00EC383A"/>
    <w:rsid w:val="00EC4B17"/>
    <w:rsid w:val="00EC4B19"/>
    <w:rsid w:val="00EC5193"/>
    <w:rsid w:val="00EC54CF"/>
    <w:rsid w:val="00EC5B45"/>
    <w:rsid w:val="00EC5E4C"/>
    <w:rsid w:val="00EC6131"/>
    <w:rsid w:val="00EC653A"/>
    <w:rsid w:val="00EC65C2"/>
    <w:rsid w:val="00EC6718"/>
    <w:rsid w:val="00EC693E"/>
    <w:rsid w:val="00EC6DE5"/>
    <w:rsid w:val="00EC6E0A"/>
    <w:rsid w:val="00EC70B2"/>
    <w:rsid w:val="00EC7A52"/>
    <w:rsid w:val="00EC7E2A"/>
    <w:rsid w:val="00EC7EFE"/>
    <w:rsid w:val="00ED06D8"/>
    <w:rsid w:val="00ED06EC"/>
    <w:rsid w:val="00ED0747"/>
    <w:rsid w:val="00ED098B"/>
    <w:rsid w:val="00ED0993"/>
    <w:rsid w:val="00ED09E4"/>
    <w:rsid w:val="00ED0C49"/>
    <w:rsid w:val="00ED0DCB"/>
    <w:rsid w:val="00ED0FCB"/>
    <w:rsid w:val="00ED10E6"/>
    <w:rsid w:val="00ED1472"/>
    <w:rsid w:val="00ED14B7"/>
    <w:rsid w:val="00ED1806"/>
    <w:rsid w:val="00ED1DDF"/>
    <w:rsid w:val="00ED2443"/>
    <w:rsid w:val="00ED2647"/>
    <w:rsid w:val="00ED2725"/>
    <w:rsid w:val="00ED278B"/>
    <w:rsid w:val="00ED2EC3"/>
    <w:rsid w:val="00ED38BC"/>
    <w:rsid w:val="00ED38CF"/>
    <w:rsid w:val="00ED3CC9"/>
    <w:rsid w:val="00ED42E1"/>
    <w:rsid w:val="00ED4BD8"/>
    <w:rsid w:val="00ED4CC0"/>
    <w:rsid w:val="00ED4E72"/>
    <w:rsid w:val="00ED5250"/>
    <w:rsid w:val="00ED5736"/>
    <w:rsid w:val="00ED5877"/>
    <w:rsid w:val="00ED5A57"/>
    <w:rsid w:val="00ED5EFD"/>
    <w:rsid w:val="00ED62EB"/>
    <w:rsid w:val="00ED63FF"/>
    <w:rsid w:val="00ED69C1"/>
    <w:rsid w:val="00ED6A80"/>
    <w:rsid w:val="00ED6BB9"/>
    <w:rsid w:val="00ED709B"/>
    <w:rsid w:val="00ED7550"/>
    <w:rsid w:val="00ED75B4"/>
    <w:rsid w:val="00ED7C78"/>
    <w:rsid w:val="00EE042C"/>
    <w:rsid w:val="00EE0DB3"/>
    <w:rsid w:val="00EE0EA3"/>
    <w:rsid w:val="00EE1037"/>
    <w:rsid w:val="00EE14ED"/>
    <w:rsid w:val="00EE1872"/>
    <w:rsid w:val="00EE20DB"/>
    <w:rsid w:val="00EE21E9"/>
    <w:rsid w:val="00EE22C8"/>
    <w:rsid w:val="00EE29EE"/>
    <w:rsid w:val="00EE2A2C"/>
    <w:rsid w:val="00EE2D42"/>
    <w:rsid w:val="00EE2E2B"/>
    <w:rsid w:val="00EE3831"/>
    <w:rsid w:val="00EE38D1"/>
    <w:rsid w:val="00EE3C3D"/>
    <w:rsid w:val="00EE487F"/>
    <w:rsid w:val="00EE539F"/>
    <w:rsid w:val="00EE53A8"/>
    <w:rsid w:val="00EE563F"/>
    <w:rsid w:val="00EE6293"/>
    <w:rsid w:val="00EE653D"/>
    <w:rsid w:val="00EE6D5F"/>
    <w:rsid w:val="00EE7CE0"/>
    <w:rsid w:val="00EF0354"/>
    <w:rsid w:val="00EF05FD"/>
    <w:rsid w:val="00EF0DD7"/>
    <w:rsid w:val="00EF185B"/>
    <w:rsid w:val="00EF2077"/>
    <w:rsid w:val="00EF2A25"/>
    <w:rsid w:val="00EF2CC8"/>
    <w:rsid w:val="00EF2D3D"/>
    <w:rsid w:val="00EF33F7"/>
    <w:rsid w:val="00EF3884"/>
    <w:rsid w:val="00EF3C55"/>
    <w:rsid w:val="00EF3D6E"/>
    <w:rsid w:val="00EF407A"/>
    <w:rsid w:val="00EF491A"/>
    <w:rsid w:val="00EF4E89"/>
    <w:rsid w:val="00EF4FE8"/>
    <w:rsid w:val="00EF5300"/>
    <w:rsid w:val="00EF53F3"/>
    <w:rsid w:val="00EF57C2"/>
    <w:rsid w:val="00EF5BFA"/>
    <w:rsid w:val="00EF5DA4"/>
    <w:rsid w:val="00EF6334"/>
    <w:rsid w:val="00EF6753"/>
    <w:rsid w:val="00EF6F69"/>
    <w:rsid w:val="00EF7E6A"/>
    <w:rsid w:val="00F00547"/>
    <w:rsid w:val="00F00941"/>
    <w:rsid w:val="00F00F21"/>
    <w:rsid w:val="00F01C95"/>
    <w:rsid w:val="00F0262E"/>
    <w:rsid w:val="00F02E55"/>
    <w:rsid w:val="00F03647"/>
    <w:rsid w:val="00F03770"/>
    <w:rsid w:val="00F04E72"/>
    <w:rsid w:val="00F0590F"/>
    <w:rsid w:val="00F05A56"/>
    <w:rsid w:val="00F063AA"/>
    <w:rsid w:val="00F06AF4"/>
    <w:rsid w:val="00F06C7B"/>
    <w:rsid w:val="00F07F87"/>
    <w:rsid w:val="00F1005F"/>
    <w:rsid w:val="00F1056D"/>
    <w:rsid w:val="00F1059B"/>
    <w:rsid w:val="00F1064B"/>
    <w:rsid w:val="00F113EC"/>
    <w:rsid w:val="00F11448"/>
    <w:rsid w:val="00F120DC"/>
    <w:rsid w:val="00F122D4"/>
    <w:rsid w:val="00F12341"/>
    <w:rsid w:val="00F123B6"/>
    <w:rsid w:val="00F12518"/>
    <w:rsid w:val="00F1263B"/>
    <w:rsid w:val="00F12782"/>
    <w:rsid w:val="00F12E92"/>
    <w:rsid w:val="00F13512"/>
    <w:rsid w:val="00F13792"/>
    <w:rsid w:val="00F13F97"/>
    <w:rsid w:val="00F140F4"/>
    <w:rsid w:val="00F1435C"/>
    <w:rsid w:val="00F14C11"/>
    <w:rsid w:val="00F14D84"/>
    <w:rsid w:val="00F14DBA"/>
    <w:rsid w:val="00F15168"/>
    <w:rsid w:val="00F15857"/>
    <w:rsid w:val="00F15868"/>
    <w:rsid w:val="00F16C6F"/>
    <w:rsid w:val="00F16E60"/>
    <w:rsid w:val="00F173D2"/>
    <w:rsid w:val="00F17949"/>
    <w:rsid w:val="00F17DA3"/>
    <w:rsid w:val="00F201BA"/>
    <w:rsid w:val="00F20FB9"/>
    <w:rsid w:val="00F21377"/>
    <w:rsid w:val="00F2141F"/>
    <w:rsid w:val="00F21DDD"/>
    <w:rsid w:val="00F21EC1"/>
    <w:rsid w:val="00F239D4"/>
    <w:rsid w:val="00F23CED"/>
    <w:rsid w:val="00F23E93"/>
    <w:rsid w:val="00F24236"/>
    <w:rsid w:val="00F24358"/>
    <w:rsid w:val="00F24A2C"/>
    <w:rsid w:val="00F24C54"/>
    <w:rsid w:val="00F2521B"/>
    <w:rsid w:val="00F2577F"/>
    <w:rsid w:val="00F25798"/>
    <w:rsid w:val="00F25AE7"/>
    <w:rsid w:val="00F25FF4"/>
    <w:rsid w:val="00F26D6A"/>
    <w:rsid w:val="00F26F0A"/>
    <w:rsid w:val="00F27399"/>
    <w:rsid w:val="00F2769B"/>
    <w:rsid w:val="00F27946"/>
    <w:rsid w:val="00F27D11"/>
    <w:rsid w:val="00F302C3"/>
    <w:rsid w:val="00F30456"/>
    <w:rsid w:val="00F30616"/>
    <w:rsid w:val="00F30794"/>
    <w:rsid w:val="00F30B1E"/>
    <w:rsid w:val="00F30DBF"/>
    <w:rsid w:val="00F30FE9"/>
    <w:rsid w:val="00F314D4"/>
    <w:rsid w:val="00F31DE4"/>
    <w:rsid w:val="00F32010"/>
    <w:rsid w:val="00F3208D"/>
    <w:rsid w:val="00F320E6"/>
    <w:rsid w:val="00F326F1"/>
    <w:rsid w:val="00F3361A"/>
    <w:rsid w:val="00F3398D"/>
    <w:rsid w:val="00F33C1A"/>
    <w:rsid w:val="00F33DBA"/>
    <w:rsid w:val="00F34DE0"/>
    <w:rsid w:val="00F34DE7"/>
    <w:rsid w:val="00F35670"/>
    <w:rsid w:val="00F3587A"/>
    <w:rsid w:val="00F358C3"/>
    <w:rsid w:val="00F35F88"/>
    <w:rsid w:val="00F3610D"/>
    <w:rsid w:val="00F36198"/>
    <w:rsid w:val="00F362DC"/>
    <w:rsid w:val="00F366D0"/>
    <w:rsid w:val="00F36BD3"/>
    <w:rsid w:val="00F36EA1"/>
    <w:rsid w:val="00F36EEE"/>
    <w:rsid w:val="00F37331"/>
    <w:rsid w:val="00F37479"/>
    <w:rsid w:val="00F3772A"/>
    <w:rsid w:val="00F379B0"/>
    <w:rsid w:val="00F37FC7"/>
    <w:rsid w:val="00F403EE"/>
    <w:rsid w:val="00F4052D"/>
    <w:rsid w:val="00F40B7D"/>
    <w:rsid w:val="00F42015"/>
    <w:rsid w:val="00F424AB"/>
    <w:rsid w:val="00F4258D"/>
    <w:rsid w:val="00F428BE"/>
    <w:rsid w:val="00F42B00"/>
    <w:rsid w:val="00F42BCA"/>
    <w:rsid w:val="00F42C97"/>
    <w:rsid w:val="00F4371E"/>
    <w:rsid w:val="00F4380E"/>
    <w:rsid w:val="00F442FC"/>
    <w:rsid w:val="00F44405"/>
    <w:rsid w:val="00F44C45"/>
    <w:rsid w:val="00F45AD2"/>
    <w:rsid w:val="00F45B4C"/>
    <w:rsid w:val="00F45CFD"/>
    <w:rsid w:val="00F45DF3"/>
    <w:rsid w:val="00F4646C"/>
    <w:rsid w:val="00F46517"/>
    <w:rsid w:val="00F465F9"/>
    <w:rsid w:val="00F46A47"/>
    <w:rsid w:val="00F476AB"/>
    <w:rsid w:val="00F477FD"/>
    <w:rsid w:val="00F50012"/>
    <w:rsid w:val="00F5065A"/>
    <w:rsid w:val="00F5096B"/>
    <w:rsid w:val="00F50F71"/>
    <w:rsid w:val="00F50F76"/>
    <w:rsid w:val="00F50FD6"/>
    <w:rsid w:val="00F51503"/>
    <w:rsid w:val="00F515A5"/>
    <w:rsid w:val="00F51B27"/>
    <w:rsid w:val="00F52986"/>
    <w:rsid w:val="00F52A50"/>
    <w:rsid w:val="00F52C24"/>
    <w:rsid w:val="00F52E8D"/>
    <w:rsid w:val="00F53F37"/>
    <w:rsid w:val="00F5430F"/>
    <w:rsid w:val="00F54910"/>
    <w:rsid w:val="00F5494A"/>
    <w:rsid w:val="00F549CD"/>
    <w:rsid w:val="00F54E89"/>
    <w:rsid w:val="00F54F28"/>
    <w:rsid w:val="00F5515C"/>
    <w:rsid w:val="00F5530E"/>
    <w:rsid w:val="00F554CF"/>
    <w:rsid w:val="00F5589F"/>
    <w:rsid w:val="00F55CF6"/>
    <w:rsid w:val="00F5613D"/>
    <w:rsid w:val="00F56356"/>
    <w:rsid w:val="00F564C4"/>
    <w:rsid w:val="00F565CD"/>
    <w:rsid w:val="00F56F01"/>
    <w:rsid w:val="00F573CD"/>
    <w:rsid w:val="00F5760C"/>
    <w:rsid w:val="00F60A52"/>
    <w:rsid w:val="00F60FA2"/>
    <w:rsid w:val="00F611C9"/>
    <w:rsid w:val="00F61289"/>
    <w:rsid w:val="00F612D7"/>
    <w:rsid w:val="00F6140A"/>
    <w:rsid w:val="00F6147B"/>
    <w:rsid w:val="00F61E62"/>
    <w:rsid w:val="00F62534"/>
    <w:rsid w:val="00F6269D"/>
    <w:rsid w:val="00F6282C"/>
    <w:rsid w:val="00F62F6D"/>
    <w:rsid w:val="00F6357D"/>
    <w:rsid w:val="00F6481E"/>
    <w:rsid w:val="00F6499A"/>
    <w:rsid w:val="00F65A94"/>
    <w:rsid w:val="00F65D9C"/>
    <w:rsid w:val="00F65DD4"/>
    <w:rsid w:val="00F65FA1"/>
    <w:rsid w:val="00F6656B"/>
    <w:rsid w:val="00F66AE4"/>
    <w:rsid w:val="00F6722C"/>
    <w:rsid w:val="00F673EE"/>
    <w:rsid w:val="00F67804"/>
    <w:rsid w:val="00F704B1"/>
    <w:rsid w:val="00F70971"/>
    <w:rsid w:val="00F70CBF"/>
    <w:rsid w:val="00F70D03"/>
    <w:rsid w:val="00F71125"/>
    <w:rsid w:val="00F713ED"/>
    <w:rsid w:val="00F71631"/>
    <w:rsid w:val="00F71738"/>
    <w:rsid w:val="00F71978"/>
    <w:rsid w:val="00F71E15"/>
    <w:rsid w:val="00F71F12"/>
    <w:rsid w:val="00F73194"/>
    <w:rsid w:val="00F73CC7"/>
    <w:rsid w:val="00F73D5A"/>
    <w:rsid w:val="00F7403C"/>
    <w:rsid w:val="00F745E8"/>
    <w:rsid w:val="00F7486A"/>
    <w:rsid w:val="00F74AF5"/>
    <w:rsid w:val="00F74B72"/>
    <w:rsid w:val="00F74E1E"/>
    <w:rsid w:val="00F750FC"/>
    <w:rsid w:val="00F7528F"/>
    <w:rsid w:val="00F75906"/>
    <w:rsid w:val="00F76370"/>
    <w:rsid w:val="00F76403"/>
    <w:rsid w:val="00F764FE"/>
    <w:rsid w:val="00F76C2A"/>
    <w:rsid w:val="00F77253"/>
    <w:rsid w:val="00F778B0"/>
    <w:rsid w:val="00F77EF0"/>
    <w:rsid w:val="00F80164"/>
    <w:rsid w:val="00F80D39"/>
    <w:rsid w:val="00F80E1F"/>
    <w:rsid w:val="00F81740"/>
    <w:rsid w:val="00F81AA0"/>
    <w:rsid w:val="00F81CDA"/>
    <w:rsid w:val="00F81CEB"/>
    <w:rsid w:val="00F81E65"/>
    <w:rsid w:val="00F8240F"/>
    <w:rsid w:val="00F8329E"/>
    <w:rsid w:val="00F83C47"/>
    <w:rsid w:val="00F84265"/>
    <w:rsid w:val="00F84392"/>
    <w:rsid w:val="00F84C04"/>
    <w:rsid w:val="00F84C1B"/>
    <w:rsid w:val="00F84CFD"/>
    <w:rsid w:val="00F852D3"/>
    <w:rsid w:val="00F853F6"/>
    <w:rsid w:val="00F8582B"/>
    <w:rsid w:val="00F85969"/>
    <w:rsid w:val="00F85BD9"/>
    <w:rsid w:val="00F862D4"/>
    <w:rsid w:val="00F8655B"/>
    <w:rsid w:val="00F872ED"/>
    <w:rsid w:val="00F87492"/>
    <w:rsid w:val="00F87920"/>
    <w:rsid w:val="00F87C24"/>
    <w:rsid w:val="00F87EAB"/>
    <w:rsid w:val="00F9049E"/>
    <w:rsid w:val="00F904ED"/>
    <w:rsid w:val="00F907ED"/>
    <w:rsid w:val="00F90CDD"/>
    <w:rsid w:val="00F9145D"/>
    <w:rsid w:val="00F92189"/>
    <w:rsid w:val="00F9230E"/>
    <w:rsid w:val="00F9250C"/>
    <w:rsid w:val="00F9255C"/>
    <w:rsid w:val="00F925F1"/>
    <w:rsid w:val="00F93132"/>
    <w:rsid w:val="00F931BC"/>
    <w:rsid w:val="00F93746"/>
    <w:rsid w:val="00F93AAA"/>
    <w:rsid w:val="00F93BA7"/>
    <w:rsid w:val="00F950F9"/>
    <w:rsid w:val="00F95548"/>
    <w:rsid w:val="00F956F5"/>
    <w:rsid w:val="00F95B5C"/>
    <w:rsid w:val="00F96352"/>
    <w:rsid w:val="00F963BF"/>
    <w:rsid w:val="00F9693F"/>
    <w:rsid w:val="00F96DF6"/>
    <w:rsid w:val="00F96F3F"/>
    <w:rsid w:val="00F97DFD"/>
    <w:rsid w:val="00FA01E4"/>
    <w:rsid w:val="00FA0360"/>
    <w:rsid w:val="00FA0560"/>
    <w:rsid w:val="00FA0588"/>
    <w:rsid w:val="00FA0689"/>
    <w:rsid w:val="00FA07F2"/>
    <w:rsid w:val="00FA0DF5"/>
    <w:rsid w:val="00FA0E52"/>
    <w:rsid w:val="00FA0F59"/>
    <w:rsid w:val="00FA122B"/>
    <w:rsid w:val="00FA1662"/>
    <w:rsid w:val="00FA16A1"/>
    <w:rsid w:val="00FA19AC"/>
    <w:rsid w:val="00FA2467"/>
    <w:rsid w:val="00FA263A"/>
    <w:rsid w:val="00FA295C"/>
    <w:rsid w:val="00FA2967"/>
    <w:rsid w:val="00FA2CD4"/>
    <w:rsid w:val="00FA306E"/>
    <w:rsid w:val="00FA3160"/>
    <w:rsid w:val="00FA342E"/>
    <w:rsid w:val="00FA43DA"/>
    <w:rsid w:val="00FA4907"/>
    <w:rsid w:val="00FA4A74"/>
    <w:rsid w:val="00FA4C4A"/>
    <w:rsid w:val="00FA4E84"/>
    <w:rsid w:val="00FA4FFD"/>
    <w:rsid w:val="00FA5254"/>
    <w:rsid w:val="00FA527B"/>
    <w:rsid w:val="00FA5332"/>
    <w:rsid w:val="00FA57F3"/>
    <w:rsid w:val="00FA5894"/>
    <w:rsid w:val="00FA60EE"/>
    <w:rsid w:val="00FA6189"/>
    <w:rsid w:val="00FA64E5"/>
    <w:rsid w:val="00FA7043"/>
    <w:rsid w:val="00FA75DE"/>
    <w:rsid w:val="00FA77FE"/>
    <w:rsid w:val="00FA7EF1"/>
    <w:rsid w:val="00FB0657"/>
    <w:rsid w:val="00FB0737"/>
    <w:rsid w:val="00FB0D6B"/>
    <w:rsid w:val="00FB1253"/>
    <w:rsid w:val="00FB1537"/>
    <w:rsid w:val="00FB1669"/>
    <w:rsid w:val="00FB16CA"/>
    <w:rsid w:val="00FB1887"/>
    <w:rsid w:val="00FB1EC4"/>
    <w:rsid w:val="00FB27DC"/>
    <w:rsid w:val="00FB2CCB"/>
    <w:rsid w:val="00FB35FF"/>
    <w:rsid w:val="00FB43A3"/>
    <w:rsid w:val="00FB484E"/>
    <w:rsid w:val="00FB48F5"/>
    <w:rsid w:val="00FB5123"/>
    <w:rsid w:val="00FB551D"/>
    <w:rsid w:val="00FB5778"/>
    <w:rsid w:val="00FB69F6"/>
    <w:rsid w:val="00FB6AFB"/>
    <w:rsid w:val="00FB72EF"/>
    <w:rsid w:val="00FB789B"/>
    <w:rsid w:val="00FB7F42"/>
    <w:rsid w:val="00FC04BC"/>
    <w:rsid w:val="00FC06E5"/>
    <w:rsid w:val="00FC074F"/>
    <w:rsid w:val="00FC0DD9"/>
    <w:rsid w:val="00FC0E10"/>
    <w:rsid w:val="00FC0E9B"/>
    <w:rsid w:val="00FC10D1"/>
    <w:rsid w:val="00FC12BB"/>
    <w:rsid w:val="00FC15A8"/>
    <w:rsid w:val="00FC15E0"/>
    <w:rsid w:val="00FC1664"/>
    <w:rsid w:val="00FC1FC8"/>
    <w:rsid w:val="00FC209F"/>
    <w:rsid w:val="00FC2DED"/>
    <w:rsid w:val="00FC3095"/>
    <w:rsid w:val="00FC32E8"/>
    <w:rsid w:val="00FC3753"/>
    <w:rsid w:val="00FC3761"/>
    <w:rsid w:val="00FC3AB5"/>
    <w:rsid w:val="00FC3D86"/>
    <w:rsid w:val="00FC3E0F"/>
    <w:rsid w:val="00FC401D"/>
    <w:rsid w:val="00FC49CD"/>
    <w:rsid w:val="00FC4F9D"/>
    <w:rsid w:val="00FC54FE"/>
    <w:rsid w:val="00FC7316"/>
    <w:rsid w:val="00FC7455"/>
    <w:rsid w:val="00FC78ED"/>
    <w:rsid w:val="00FD00B8"/>
    <w:rsid w:val="00FD0BCD"/>
    <w:rsid w:val="00FD0F7D"/>
    <w:rsid w:val="00FD125F"/>
    <w:rsid w:val="00FD1435"/>
    <w:rsid w:val="00FD1469"/>
    <w:rsid w:val="00FD1961"/>
    <w:rsid w:val="00FD19D0"/>
    <w:rsid w:val="00FD1DC7"/>
    <w:rsid w:val="00FD2304"/>
    <w:rsid w:val="00FD25EA"/>
    <w:rsid w:val="00FD2754"/>
    <w:rsid w:val="00FD27E6"/>
    <w:rsid w:val="00FD2B1C"/>
    <w:rsid w:val="00FD441A"/>
    <w:rsid w:val="00FD521E"/>
    <w:rsid w:val="00FD5462"/>
    <w:rsid w:val="00FD597F"/>
    <w:rsid w:val="00FD626E"/>
    <w:rsid w:val="00FD6893"/>
    <w:rsid w:val="00FD6B3B"/>
    <w:rsid w:val="00FD6DC2"/>
    <w:rsid w:val="00FD6E70"/>
    <w:rsid w:val="00FD6ED8"/>
    <w:rsid w:val="00FD70FC"/>
    <w:rsid w:val="00FD726A"/>
    <w:rsid w:val="00FD7346"/>
    <w:rsid w:val="00FD75DB"/>
    <w:rsid w:val="00FD777F"/>
    <w:rsid w:val="00FD7877"/>
    <w:rsid w:val="00FE0067"/>
    <w:rsid w:val="00FE0332"/>
    <w:rsid w:val="00FE0722"/>
    <w:rsid w:val="00FE0BE4"/>
    <w:rsid w:val="00FE0C33"/>
    <w:rsid w:val="00FE0D94"/>
    <w:rsid w:val="00FE1259"/>
    <w:rsid w:val="00FE1F8F"/>
    <w:rsid w:val="00FE1FC2"/>
    <w:rsid w:val="00FE22CD"/>
    <w:rsid w:val="00FE232A"/>
    <w:rsid w:val="00FE23B0"/>
    <w:rsid w:val="00FE2586"/>
    <w:rsid w:val="00FE2850"/>
    <w:rsid w:val="00FE2DAD"/>
    <w:rsid w:val="00FE364D"/>
    <w:rsid w:val="00FE3A9E"/>
    <w:rsid w:val="00FE3CBD"/>
    <w:rsid w:val="00FE4501"/>
    <w:rsid w:val="00FE452C"/>
    <w:rsid w:val="00FE5285"/>
    <w:rsid w:val="00FE5A6F"/>
    <w:rsid w:val="00FE5AFE"/>
    <w:rsid w:val="00FE5F70"/>
    <w:rsid w:val="00FE6810"/>
    <w:rsid w:val="00FE68D1"/>
    <w:rsid w:val="00FE692D"/>
    <w:rsid w:val="00FE6934"/>
    <w:rsid w:val="00FE6FEB"/>
    <w:rsid w:val="00FE75C9"/>
    <w:rsid w:val="00FE7ED9"/>
    <w:rsid w:val="00FE7F53"/>
    <w:rsid w:val="00FF020F"/>
    <w:rsid w:val="00FF0B7F"/>
    <w:rsid w:val="00FF0F7B"/>
    <w:rsid w:val="00FF1702"/>
    <w:rsid w:val="00FF179A"/>
    <w:rsid w:val="00FF18DE"/>
    <w:rsid w:val="00FF1A77"/>
    <w:rsid w:val="00FF1BE3"/>
    <w:rsid w:val="00FF2190"/>
    <w:rsid w:val="00FF25E3"/>
    <w:rsid w:val="00FF2962"/>
    <w:rsid w:val="00FF2D03"/>
    <w:rsid w:val="00FF2E90"/>
    <w:rsid w:val="00FF3672"/>
    <w:rsid w:val="00FF39B7"/>
    <w:rsid w:val="00FF3FFE"/>
    <w:rsid w:val="00FF4E77"/>
    <w:rsid w:val="00FF4FFB"/>
    <w:rsid w:val="00FF56CC"/>
    <w:rsid w:val="00FF596D"/>
    <w:rsid w:val="00FF60AB"/>
    <w:rsid w:val="00FF6BC5"/>
    <w:rsid w:val="00FF6E79"/>
    <w:rsid w:val="00FF741A"/>
    <w:rsid w:val="00FF7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E5F3E"/>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3E5F3E"/>
    <w:rPr>
      <w:rFonts w:ascii="Calibri" w:eastAsiaTheme="minorHAnsi" w:hAnsi="Calibri" w:cstheme="minorBidi"/>
      <w:sz w:val="2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E5F3E"/>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3E5F3E"/>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2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279F9D5</Template>
  <TotalTime>2</TotalTime>
  <Pages>1</Pages>
  <Words>506</Words>
  <Characters>3206</Characters>
  <Application>Microsoft Office Word</Application>
  <DocSecurity>0</DocSecurity>
  <Lines>26</Lines>
  <Paragraphs>7</Paragraphs>
  <ScaleCrop>false</ScaleCrop>
  <Company>Naval Postgraduate School</Company>
  <LinksUpToDate>false</LinksUpToDate>
  <CharactersWithSpaces>3705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mpfargue</dc:creator>
  <cp:keywords/>
  <dc:description/>
  <cp:lastModifiedBy>mpfargue</cp:lastModifiedBy>
  <cp:revision>1</cp:revision>
  <dcterms:created xsi:type="dcterms:W3CDTF">2013-01-19T02:03:00Z</dcterms:created>
  <dcterms:modified xsi:type="dcterms:W3CDTF">2013-01-19T02:05:00Z</dcterms:modified>
</cp:coreProperties>
</file>